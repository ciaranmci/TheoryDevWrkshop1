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r>
        <w:rPr>
          <w:noProof/>
          <w:sz w:val="22"/>
          <w:szCs w:val="22"/>
        </w:rPr>
        <w:t>Patient Safety Informatics: Meeting the challenges of emerging digital health</w:t>
      </w:r>
    </w:p>
    <w:p w14:paraId="20FABB6C" w14:textId="0E76FF1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r w:rsidR="00942BD3">
        <w:rPr>
          <w:sz w:val="22"/>
          <w:szCs w:val="22"/>
        </w:rPr>
        <w:t xml:space="preserve">A </w:t>
      </w:r>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r w:rsidR="00951D7E">
        <w:rPr>
          <w:sz w:val="22"/>
          <w:szCs w:val="22"/>
          <w:vertAlign w:val="superscript"/>
        </w:rPr>
        <w:t>,h</w:t>
      </w:r>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44FFE586" w:rsidR="00411526" w:rsidRPr="00696CC6" w:rsidRDefault="00951D7E" w:rsidP="00951D7E">
      <w:pPr>
        <w:pStyle w:val="3Affiliations"/>
        <w:rPr>
          <w:sz w:val="22"/>
          <w:szCs w:val="22"/>
        </w:rPr>
      </w:pPr>
      <w:r>
        <w:rPr>
          <w:b/>
          <w:bCs/>
          <w:iCs/>
          <w:noProof/>
          <w:sz w:val="22"/>
          <w:szCs w:val="22"/>
          <w:vertAlign w:val="superscript"/>
        </w:rPr>
        <w:t>h</w:t>
      </w:r>
      <w:r w:rsidRPr="00696CC6">
        <w:rPr>
          <w:b/>
          <w:bCs/>
          <w:iCs/>
          <w:noProof/>
          <w:sz w:val="22"/>
          <w:szCs w:val="22"/>
          <w:vertAlign w:val="superscript"/>
        </w:rPr>
        <w:t xml:space="preserve"> </w:t>
      </w:r>
      <w:r>
        <w:rPr>
          <w:sz w:val="22"/>
          <w:szCs w:val="22"/>
        </w:rPr>
        <w:t>Wolfson Centre for Applied Health Research</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1BF3524E" w:rsidR="00E2722D" w:rsidRPr="00696CC6" w:rsidRDefault="00893685" w:rsidP="00E2722D">
      <w:pPr>
        <w:pStyle w:val="6AbstractText"/>
        <w:rPr>
          <w:i w:val="0"/>
          <w:iCs/>
          <w:sz w:val="22"/>
          <w:szCs w:val="22"/>
        </w:rPr>
      </w:pPr>
      <w:r w:rsidRPr="00893685">
        <w:rPr>
          <w:i w:val="0"/>
          <w:iCs/>
          <w:sz w:val="22"/>
          <w:szCs w:val="22"/>
        </w:rP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from a workshop focused on identifying the patient</w:t>
      </w:r>
      <w:r w:rsidR="00951D7E">
        <w:rPr>
          <w:i w:val="0"/>
          <w:iCs/>
          <w:sz w:val="22"/>
          <w:szCs w:val="22"/>
        </w:rPr>
        <w:t xml:space="preserve"> </w:t>
      </w:r>
      <w:r w:rsidRPr="00893685">
        <w:rPr>
          <w:i w:val="0"/>
          <w:iCs/>
          <w:sz w:val="22"/>
          <w:szCs w:val="22"/>
        </w:rPr>
        <w:t xml:space="preserve">safety challenges associated with emerging digital health technologies. We discuss </w:t>
      </w:r>
      <w:r w:rsidR="006B0D2B">
        <w:rPr>
          <w:i w:val="0"/>
          <w:iCs/>
          <w:sz w:val="22"/>
          <w:szCs w:val="22"/>
        </w:rPr>
        <w:t>six</w:t>
      </w:r>
      <w:r w:rsidRPr="00893685">
        <w:rPr>
          <w:i w:val="0"/>
          <w:iCs/>
          <w:sz w:val="22"/>
          <w:szCs w:val="22"/>
        </w:rPr>
        <w:t xml:space="preserve"> challenges identified in the workshop and present recommendations to address the patient</w:t>
      </w:r>
      <w:r w:rsidR="00951D7E">
        <w:rPr>
          <w:i w:val="0"/>
          <w:iCs/>
          <w:sz w:val="22"/>
          <w:szCs w:val="22"/>
        </w:rPr>
        <w:t xml:space="preserve"> </w:t>
      </w:r>
      <w:r w:rsidRPr="00893685">
        <w:rPr>
          <w:i w:val="0"/>
          <w:iCs/>
          <w:sz w:val="22"/>
          <w:szCs w:val="22"/>
        </w:rPr>
        <w: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r w:rsidRPr="00696CC6">
        <w:rPr>
          <w:sz w:val="22"/>
          <w:szCs w:val="22"/>
        </w:rPr>
        <w:t>Keywords</w:t>
      </w:r>
      <w:r w:rsidR="00B25DA6" w:rsidRPr="00696CC6">
        <w:rPr>
          <w:sz w:val="22"/>
          <w:szCs w:val="22"/>
        </w:rPr>
        <w:t xml:space="preserve">: </w:t>
      </w:r>
    </w:p>
    <w:p w14:paraId="1BD2B0F8" w14:textId="21BDF12B"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sidR="00C31A59">
        <w:rPr>
          <w:sz w:val="22"/>
          <w:szCs w:val="22"/>
        </w:rPr>
        <w:t>Digital Technology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44E99799" w:rsidR="004313E0" w:rsidRDefault="00260C26" w:rsidP="004313E0">
      <w:pPr>
        <w:pStyle w:val="DBodyText"/>
        <w:rPr>
          <w:sz w:val="22"/>
          <w:szCs w:val="22"/>
        </w:rPr>
      </w:pPr>
      <w:r w:rsidRPr="00260C26">
        <w:rPr>
          <w:sz w:val="22"/>
          <w:szCs w:val="22"/>
        </w:rPr>
        <w:t>The fourth industrial revolution is based on cyber-physical systems and the connectivity of devices. ‘Health care 4.0’ describes the adaptation of health care to this new paradigm by facilitating, for example, physiological monitoring, assisted living, and telemedicine</w:t>
      </w:r>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CA0339">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[41]"},"properties":{"noteIndex":0},"schema":"https://github.com/citation-style-language/schema/raw/master/csl-citation.json"}</w:instrText>
      </w:r>
      <w:r w:rsidR="00585CED">
        <w:rPr>
          <w:sz w:val="22"/>
          <w:szCs w:val="22"/>
        </w:rPr>
        <w:fldChar w:fldCharType="separate"/>
      </w:r>
      <w:r w:rsidR="00CA0339" w:rsidRPr="00CA0339">
        <w:rPr>
          <w:sz w:val="22"/>
          <w:szCs w:val="22"/>
        </w:rPr>
        <w:t>[40]</w:t>
      </w:r>
      <w:r w:rsidR="00585CED">
        <w:rPr>
          <w:sz w:val="22"/>
          <w:szCs w:val="22"/>
        </w:rPr>
        <w:fldChar w:fldCharType="end"/>
      </w:r>
      <w:r w:rsidRPr="00260C26">
        <w:rPr>
          <w:sz w:val="22"/>
          <w:szCs w:val="22"/>
        </w:rPr>
        <w:t xml:space="preserve">. Other technologies like electronic health records, decision-support tools and handheld medical devices have been widely adopted with reported </w:t>
      </w:r>
      <w:r w:rsidRPr="00260C26">
        <w:rPr>
          <w:sz w:val="22"/>
          <w:szCs w:val="22"/>
        </w:rPr>
        <w:t>benefits for patient care along with concerns for patient safety</w:t>
      </w:r>
      <w:r w:rsidR="00585CED">
        <w:rPr>
          <w:sz w:val="22"/>
          <w:szCs w:val="22"/>
        </w:rPr>
        <w:fldChar w:fldCharType="begin" w:fldLock="1"/>
      </w:r>
      <w:r w:rsidR="00CA0339">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[32]"},"properties":{"noteIndex":0},"schema":"https://github.com/citation-style-language/schema/raw/master/csl-citation.json"}</w:instrText>
      </w:r>
      <w:r w:rsidR="00585CED">
        <w:rPr>
          <w:sz w:val="22"/>
          <w:szCs w:val="22"/>
        </w:rPr>
        <w:fldChar w:fldCharType="separate"/>
      </w:r>
      <w:r w:rsidR="00CA0339" w:rsidRPr="00CA0339">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r w:rsidR="00F3272B">
        <w:rPr>
          <w:sz w:val="22"/>
          <w:szCs w:val="22"/>
        </w:rPr>
        <w:t>Previous work has presented an agenda for safety of digital health</w:t>
      </w:r>
      <w:r w:rsidR="00F3272B">
        <w:rPr>
          <w:sz w:val="22"/>
          <w:szCs w:val="22"/>
        </w:rPr>
        <w:fldChar w:fldCharType="begin" w:fldLock="1"/>
      </w:r>
      <w:r w:rsidR="00CA0339">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[33]"},"properties":{"noteIndex":0},"schema":"https://github.com/citation-style-language/schema/raw/master/csl-citation.json"}</w:instrText>
      </w:r>
      <w:r w:rsidR="00F3272B">
        <w:rPr>
          <w:sz w:val="22"/>
          <w:szCs w:val="22"/>
        </w:rPr>
        <w:fldChar w:fldCharType="separate"/>
      </w:r>
      <w:r w:rsidR="00CA0339" w:rsidRPr="00CA0339">
        <w:rPr>
          <w:sz w:val="22"/>
          <w:szCs w:val="22"/>
        </w:rPr>
        <w:t>[32]</w:t>
      </w:r>
      <w:r w:rsidR="00F3272B">
        <w:rPr>
          <w:sz w:val="22"/>
          <w:szCs w:val="22"/>
        </w:rPr>
        <w:fldChar w:fldCharType="end"/>
      </w:r>
      <w:r w:rsidR="006B0D2B">
        <w:rPr>
          <w:sz w:val="22"/>
          <w:szCs w:val="22"/>
        </w:rPr>
        <w:t xml:space="preserve"> to address the outstanding patient safety </w:t>
      </w:r>
      <w:r w:rsidR="006B0D2B" w:rsidRPr="00260C26">
        <w:rPr>
          <w:sz w:val="22"/>
          <w:szCs w:val="22"/>
        </w:rPr>
        <w:t xml:space="preserve">consequences </w:t>
      </w:r>
      <w:r w:rsidR="006B0D2B">
        <w:rPr>
          <w:sz w:val="22"/>
          <w:szCs w:val="22"/>
        </w:rPr>
        <w:t>through systematic</w:t>
      </w:r>
      <w:r w:rsidR="00F3272B">
        <w:rPr>
          <w:sz w:val="22"/>
          <w:szCs w:val="22"/>
        </w:rPr>
        <w:t xml:space="preserve"> study</w:t>
      </w:r>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r w:rsidR="00F3272B">
        <w:rPr>
          <w:sz w:val="22"/>
          <w:szCs w:val="22"/>
        </w:rPr>
        <w:t xml:space="preserve">. </w:t>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45766D46"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w:t>
      </w:r>
      <w:r w:rsidR="00951D7E">
        <w:rPr>
          <w:sz w:val="22"/>
          <w:szCs w:val="22"/>
        </w:rPr>
        <w:t xml:space="preserve"> </w:t>
      </w:r>
      <w:r w:rsidRPr="00260C26">
        <w:rPr>
          <w:sz w:val="22"/>
          <w:szCs w:val="22"/>
        </w:rPr>
        <w:t>safety knowledge into practice</w:t>
      </w:r>
      <w:r w:rsidR="00CA6674">
        <w:rPr>
          <w:sz w:val="22"/>
          <w:szCs w:val="22"/>
        </w:rPr>
        <w:fldChar w:fldCharType="begin" w:fldLock="1"/>
      </w:r>
      <w:r w:rsidR="00CA0339">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[27]"},"properties":{"noteIndex":0},"schema":"https://github.com/citation-style-language/schema/raw/master/csl-citation.json"}</w:instrText>
      </w:r>
      <w:r w:rsidR="00CA6674">
        <w:rPr>
          <w:sz w:val="22"/>
          <w:szCs w:val="22"/>
        </w:rPr>
        <w:fldChar w:fldCharType="separate"/>
      </w:r>
      <w:r w:rsidR="00CA0339" w:rsidRPr="00CA0339">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w:t>
      </w:r>
      <w:r w:rsidR="006B0D2B">
        <w:rPr>
          <w:sz w:val="22"/>
          <w:szCs w:val="22"/>
        </w:rPr>
        <w:t>ere</w:t>
      </w:r>
      <w:r w:rsidRPr="00260C26">
        <w:rPr>
          <w:sz w:val="22"/>
          <w:szCs w:val="22"/>
        </w:rPr>
        <w:t xml:space="preserve">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 xml:space="preserve">discuss the </w:t>
      </w:r>
      <w:r w:rsidR="006B0D2B">
        <w:rPr>
          <w:sz w:val="22"/>
          <w:szCs w:val="22"/>
        </w:rPr>
        <w:t xml:space="preserve">patient safety </w:t>
      </w:r>
      <w:r w:rsidRPr="00260C26">
        <w:rPr>
          <w:sz w:val="22"/>
          <w:szCs w:val="22"/>
        </w:rPr>
        <w:t xml:space="preserve">challenges </w:t>
      </w:r>
      <w:r w:rsidR="006B0D2B">
        <w:rPr>
          <w:sz w:val="22"/>
          <w:szCs w:val="22"/>
        </w:rPr>
        <w:t xml:space="preserve">of emerging digital health that were </w:t>
      </w:r>
      <w:r w:rsidRPr="00260C26">
        <w:rPr>
          <w:sz w:val="22"/>
          <w:szCs w:val="22"/>
        </w:rPr>
        <w:t>identified in the workshop, and present recommendations to address the 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26C70537" w:rsidR="008F30A7" w:rsidRDefault="000110DD" w:rsidP="008F30A7">
      <w:pPr>
        <w:pStyle w:val="DBodyText"/>
        <w:rPr>
          <w:sz w:val="22"/>
          <w:szCs w:val="22"/>
        </w:rPr>
      </w:pPr>
      <w:r>
        <w:rPr>
          <w:sz w:val="22"/>
          <w:szCs w:val="22"/>
        </w:rPr>
        <w:t xml:space="preserve">The lead author undertook a review of the academic, commercial and grey literature to collate an initial set of emerging health information technologies.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3EFB25F7" w14:textId="2F938956" w:rsidR="000110DD" w:rsidRPr="00696CC6" w:rsidRDefault="000110DD" w:rsidP="008F30A7">
      <w:pPr>
        <w:pStyle w:val="DBodyText"/>
        <w:rPr>
          <w:sz w:val="22"/>
          <w:szCs w:val="22"/>
        </w:rPr>
      </w:pPr>
      <w:r>
        <w:rPr>
          <w:sz w:val="22"/>
          <w:szCs w:val="22"/>
        </w:rPr>
        <w:lastRenderedPageBreak/>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and advert them. Similar to a Delphi method, 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w:t>
      </w:r>
      <w:r w:rsidR="002B4D75">
        <w:rPr>
          <w:sz w:val="22"/>
          <w:szCs w:val="22"/>
        </w:rPr>
        <w:t xml:space="preserve">consequences and 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5C493C68" w14:textId="7D3A8FC6" w:rsidR="0099117B" w:rsidRDefault="000B1D3F" w:rsidP="00131814">
      <w:pPr>
        <w:pStyle w:val="DBodyText"/>
        <w:rPr>
          <w:sz w:val="22"/>
          <w:szCs w:val="22"/>
        </w:rPr>
        <w:sectPr w:rsidR="0099117B" w:rsidSect="007F64F2">
          <w:type w:val="continuous"/>
          <w:pgSz w:w="11907" w:h="16840" w:code="9"/>
          <w:pgMar w:top="562" w:right="567" w:bottom="562" w:left="567" w:header="0" w:footer="1440" w:gutter="0"/>
          <w:cols w:num="2" w:space="706"/>
          <w:noEndnote/>
        </w:sectPr>
      </w:pPr>
      <w:r>
        <w:rPr>
          <w:sz w:val="22"/>
          <w:szCs w:val="22"/>
        </w:rPr>
        <w:t>Table 1</w:t>
      </w:r>
      <w:r w:rsidR="00131814">
        <w:rPr>
          <w:sz w:val="22"/>
          <w:szCs w:val="22"/>
        </w:rPr>
        <w:t xml:space="preserve"> summarises </w:t>
      </w:r>
      <w:r w:rsidR="00131814" w:rsidRPr="00131814">
        <w:rPr>
          <w:sz w:val="22"/>
          <w:szCs w:val="22"/>
        </w:rPr>
        <w:t>recommendation</w:t>
      </w:r>
      <w:r w:rsidR="00131814">
        <w:rPr>
          <w:sz w:val="22"/>
          <w:szCs w:val="22"/>
        </w:rPr>
        <w:t>s</w:t>
      </w:r>
      <w:r w:rsidR="00131814" w:rsidRPr="00131814">
        <w:rPr>
          <w:sz w:val="22"/>
          <w:szCs w:val="22"/>
        </w:rPr>
        <w:t xml:space="preserve"> to address </w:t>
      </w:r>
      <w:r w:rsidR="009276D7">
        <w:rPr>
          <w:sz w:val="22"/>
          <w:szCs w:val="22"/>
        </w:rPr>
        <w:t>patient-</w:t>
      </w:r>
      <w:r w:rsidR="00131814" w:rsidRPr="00131814">
        <w:rPr>
          <w:sz w:val="22"/>
          <w:szCs w:val="22"/>
        </w:rPr>
        <w:t>safety concerns posed by the challenges of emerging digital health</w:t>
      </w:r>
      <w:r w:rsidR="00131814">
        <w:rPr>
          <w:sz w:val="22"/>
          <w:szCs w:val="22"/>
        </w:rPr>
        <w:t>.</w:t>
      </w:r>
    </w:p>
    <w:p w14:paraId="434B948E" w14:textId="615F9EFF" w:rsidR="0099117B" w:rsidRPr="0093497A" w:rsidRDefault="0099117B" w:rsidP="0099117B">
      <w:pPr>
        <w:pStyle w:val="DTableTitle"/>
        <w:rPr>
          <w:szCs w:val="22"/>
        </w:rPr>
      </w:pPr>
      <w:r w:rsidRPr="008A645C">
        <w:rPr>
          <w:szCs w:val="22"/>
        </w:rPr>
        <w:t xml:space="preserve">Table </w:t>
      </w:r>
      <w:r w:rsidR="000B1D3F">
        <w:rPr>
          <w:szCs w:val="22"/>
        </w:rPr>
        <w:t>1</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9117B" w:rsidRPr="00696CC6" w14:paraId="24999904" w14:textId="77777777" w:rsidTr="006B0D2B">
        <w:trPr>
          <w:jc w:val="center"/>
        </w:trPr>
        <w:tc>
          <w:tcPr>
            <w:tcW w:w="3521" w:type="dxa"/>
            <w:tcBorders>
              <w:top w:val="single" w:sz="4" w:space="0" w:color="auto"/>
              <w:bottom w:val="single" w:sz="4" w:space="0" w:color="auto"/>
            </w:tcBorders>
            <w:vAlign w:val="bottom"/>
          </w:tcPr>
          <w:p w14:paraId="458ED77D" w14:textId="77777777" w:rsidR="0099117B" w:rsidRPr="008A645C" w:rsidRDefault="0099117B" w:rsidP="006B0D2B">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13EDB054" w14:textId="77777777" w:rsidR="0099117B" w:rsidRPr="008A645C" w:rsidRDefault="0099117B" w:rsidP="006B0D2B">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9238CB" w14:textId="77777777" w:rsidR="0099117B" w:rsidRPr="008A645C" w:rsidRDefault="0099117B" w:rsidP="006B0D2B">
            <w:pPr>
              <w:rPr>
                <w:b/>
                <w:noProof/>
                <w:szCs w:val="22"/>
              </w:rPr>
            </w:pPr>
            <w:r w:rsidRPr="008A645C">
              <w:rPr>
                <w:b/>
                <w:noProof/>
                <w:szCs w:val="22"/>
              </w:rPr>
              <w:t>Recommendation</w:t>
            </w:r>
          </w:p>
        </w:tc>
      </w:tr>
      <w:tr w:rsidR="0099117B" w:rsidRPr="00696CC6" w14:paraId="4991FEA6" w14:textId="77777777" w:rsidTr="006B0D2B">
        <w:trPr>
          <w:jc w:val="center"/>
        </w:trPr>
        <w:tc>
          <w:tcPr>
            <w:tcW w:w="3521" w:type="dxa"/>
            <w:tcBorders>
              <w:top w:val="single" w:sz="4" w:space="0" w:color="auto"/>
            </w:tcBorders>
          </w:tcPr>
          <w:p w14:paraId="338FFD0E" w14:textId="77777777" w:rsidR="0099117B" w:rsidRPr="008A645C" w:rsidRDefault="0099117B" w:rsidP="006B0D2B">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35EBCA51" w14:textId="77777777" w:rsidR="0099117B" w:rsidRPr="008A645C" w:rsidRDefault="0099117B" w:rsidP="006B0D2B">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31BD632A" w14:textId="77777777" w:rsidR="0099117B" w:rsidRPr="008A645C" w:rsidRDefault="0099117B" w:rsidP="006B0D2B">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9117B" w:rsidRPr="00696CC6" w14:paraId="34A0B998" w14:textId="77777777" w:rsidTr="006B0D2B">
        <w:trPr>
          <w:jc w:val="center"/>
        </w:trPr>
        <w:tc>
          <w:tcPr>
            <w:tcW w:w="3521" w:type="dxa"/>
          </w:tcPr>
          <w:p w14:paraId="00E30F95" w14:textId="77777777" w:rsidR="0099117B" w:rsidRPr="008A645C" w:rsidRDefault="0099117B" w:rsidP="006B0D2B">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D98279" w14:textId="77777777" w:rsidR="0099117B" w:rsidRPr="008A645C" w:rsidRDefault="0099117B" w:rsidP="006B0D2B">
            <w:pPr>
              <w:spacing w:before="60" w:after="60"/>
              <w:rPr>
                <w:noProof/>
                <w:szCs w:val="22"/>
              </w:rPr>
            </w:pPr>
            <w:r>
              <w:rPr>
                <w:noProof/>
                <w:szCs w:val="22"/>
              </w:rPr>
              <w:t>Missed opportunity to use data; Inappropriate use of data; Biased use of data</w:t>
            </w:r>
          </w:p>
        </w:tc>
        <w:tc>
          <w:tcPr>
            <w:tcW w:w="3704" w:type="dxa"/>
          </w:tcPr>
          <w:p w14:paraId="306F3067" w14:textId="77777777" w:rsidR="0099117B" w:rsidRPr="008A645C" w:rsidRDefault="0099117B" w:rsidP="006B0D2B">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9117B" w:rsidRPr="00696CC6" w14:paraId="5928E4C7" w14:textId="77777777" w:rsidTr="006B0D2B">
        <w:trPr>
          <w:jc w:val="center"/>
        </w:trPr>
        <w:tc>
          <w:tcPr>
            <w:tcW w:w="3521" w:type="dxa"/>
          </w:tcPr>
          <w:p w14:paraId="14FCDA12" w14:textId="77777777" w:rsidR="0099117B" w:rsidRPr="008A645C" w:rsidRDefault="0099117B" w:rsidP="006B0D2B">
            <w:pPr>
              <w:spacing w:before="60" w:after="60"/>
              <w:rPr>
                <w:noProof/>
                <w:szCs w:val="22"/>
              </w:rPr>
            </w:pPr>
            <w:r>
              <w:rPr>
                <w:noProof/>
                <w:szCs w:val="22"/>
              </w:rPr>
              <w:t>Reactive regulatory- and standards-based approaches to safety</w:t>
            </w:r>
          </w:p>
        </w:tc>
        <w:tc>
          <w:tcPr>
            <w:tcW w:w="3402" w:type="dxa"/>
          </w:tcPr>
          <w:p w14:paraId="43469834" w14:textId="77777777" w:rsidR="0099117B" w:rsidRPr="008A645C" w:rsidRDefault="0099117B" w:rsidP="006B0D2B">
            <w:pPr>
              <w:spacing w:before="60" w:after="60"/>
              <w:rPr>
                <w:noProof/>
                <w:szCs w:val="22"/>
              </w:rPr>
            </w:pPr>
            <w:r>
              <w:rPr>
                <w:noProof/>
                <w:szCs w:val="22"/>
              </w:rPr>
              <w:t>Avoidable hearm is experienced before mitigations are put in place</w:t>
            </w:r>
          </w:p>
        </w:tc>
        <w:tc>
          <w:tcPr>
            <w:tcW w:w="3704" w:type="dxa"/>
          </w:tcPr>
          <w:p w14:paraId="0649D2CE" w14:textId="77777777" w:rsidR="0099117B" w:rsidRPr="008A645C" w:rsidRDefault="0099117B" w:rsidP="006B0D2B">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9117B" w:rsidRPr="00696CC6" w14:paraId="7A536CB4" w14:textId="77777777" w:rsidTr="006B0D2B">
        <w:trPr>
          <w:jc w:val="center"/>
        </w:trPr>
        <w:tc>
          <w:tcPr>
            <w:tcW w:w="3521" w:type="dxa"/>
          </w:tcPr>
          <w:p w14:paraId="10DD8C20" w14:textId="77777777" w:rsidR="0099117B" w:rsidRPr="008A645C" w:rsidRDefault="0099117B" w:rsidP="006B0D2B">
            <w:pPr>
              <w:spacing w:before="60" w:after="60"/>
              <w:rPr>
                <w:noProof/>
                <w:szCs w:val="22"/>
              </w:rPr>
            </w:pPr>
            <w:r>
              <w:rPr>
                <w:noProof/>
                <w:szCs w:val="22"/>
              </w:rPr>
              <w:t>Difficult to build and maintain trust in health informatio sytems that are obscure and complex</w:t>
            </w:r>
          </w:p>
        </w:tc>
        <w:tc>
          <w:tcPr>
            <w:tcW w:w="3402" w:type="dxa"/>
          </w:tcPr>
          <w:p w14:paraId="1E555555" w14:textId="77777777" w:rsidR="0099117B" w:rsidRPr="008A645C" w:rsidRDefault="0099117B" w:rsidP="006B0D2B">
            <w:pPr>
              <w:spacing w:before="60" w:after="60"/>
              <w:rPr>
                <w:noProof/>
                <w:szCs w:val="22"/>
              </w:rPr>
            </w:pPr>
            <w:r>
              <w:rPr>
                <w:noProof/>
                <w:szCs w:val="22"/>
              </w:rPr>
              <w:t>Misinformation and disinformation threaten patient safety</w:t>
            </w:r>
          </w:p>
        </w:tc>
        <w:tc>
          <w:tcPr>
            <w:tcW w:w="3704" w:type="dxa"/>
          </w:tcPr>
          <w:p w14:paraId="4AB77013" w14:textId="77777777" w:rsidR="0099117B" w:rsidRPr="008A645C" w:rsidRDefault="0099117B" w:rsidP="006B0D2B">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9117B" w:rsidRPr="00696CC6" w14:paraId="71BB8BA6" w14:textId="77777777" w:rsidTr="006B0D2B">
        <w:trPr>
          <w:jc w:val="center"/>
        </w:trPr>
        <w:tc>
          <w:tcPr>
            <w:tcW w:w="3521" w:type="dxa"/>
          </w:tcPr>
          <w:p w14:paraId="6D7E337E" w14:textId="77777777" w:rsidR="0099117B" w:rsidRPr="008A645C" w:rsidRDefault="0099117B" w:rsidP="006B0D2B">
            <w:pPr>
              <w:spacing w:before="60" w:after="60"/>
              <w:rPr>
                <w:noProof/>
                <w:szCs w:val="22"/>
              </w:rPr>
            </w:pPr>
            <w:r>
              <w:rPr>
                <w:noProof/>
                <w:szCs w:val="22"/>
              </w:rPr>
              <w:t>Emergent patient-safety consequences in health information systems</w:t>
            </w:r>
          </w:p>
        </w:tc>
        <w:tc>
          <w:tcPr>
            <w:tcW w:w="3402" w:type="dxa"/>
          </w:tcPr>
          <w:p w14:paraId="1D8A5D97" w14:textId="77777777" w:rsidR="0099117B" w:rsidRPr="008A645C" w:rsidRDefault="0099117B" w:rsidP="006B0D2B">
            <w:pPr>
              <w:spacing w:before="60" w:after="60"/>
              <w:rPr>
                <w:noProof/>
                <w:szCs w:val="22"/>
              </w:rPr>
            </w:pPr>
            <w:r>
              <w:rPr>
                <w:noProof/>
                <w:szCs w:val="22"/>
              </w:rPr>
              <w:t>Hazards cannot be completely foreseen</w:t>
            </w:r>
          </w:p>
        </w:tc>
        <w:tc>
          <w:tcPr>
            <w:tcW w:w="3704" w:type="dxa"/>
          </w:tcPr>
          <w:p w14:paraId="60352439" w14:textId="77777777" w:rsidR="0099117B" w:rsidRPr="008A645C" w:rsidRDefault="0099117B" w:rsidP="006B0D2B">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9117B" w:rsidRPr="00696CC6" w14:paraId="67DEFDFA" w14:textId="77777777" w:rsidTr="006B0D2B">
        <w:trPr>
          <w:jc w:val="center"/>
        </w:trPr>
        <w:tc>
          <w:tcPr>
            <w:tcW w:w="3521" w:type="dxa"/>
            <w:tcBorders>
              <w:bottom w:val="single" w:sz="4" w:space="0" w:color="auto"/>
            </w:tcBorders>
          </w:tcPr>
          <w:p w14:paraId="42E9638E" w14:textId="77777777" w:rsidR="0099117B" w:rsidRPr="008A645C" w:rsidRDefault="0099117B" w:rsidP="006B0D2B">
            <w:pPr>
              <w:spacing w:before="60" w:after="60"/>
              <w:rPr>
                <w:noProof/>
                <w:szCs w:val="22"/>
              </w:rPr>
            </w:pPr>
            <w:r>
              <w:rPr>
                <w:noProof/>
                <w:szCs w:val="22"/>
              </w:rPr>
              <w:t>Solutionism inappropriately simplifies provlems and predicaments</w:t>
            </w:r>
          </w:p>
        </w:tc>
        <w:tc>
          <w:tcPr>
            <w:tcW w:w="3402" w:type="dxa"/>
            <w:tcBorders>
              <w:bottom w:val="single" w:sz="4" w:space="0" w:color="auto"/>
            </w:tcBorders>
          </w:tcPr>
          <w:p w14:paraId="0E9D08FE" w14:textId="77777777" w:rsidR="0099117B" w:rsidRPr="008A645C" w:rsidRDefault="0099117B" w:rsidP="006B0D2B">
            <w:pPr>
              <w:spacing w:before="60" w:after="60"/>
              <w:rPr>
                <w:noProof/>
                <w:szCs w:val="22"/>
              </w:rPr>
            </w:pPr>
            <w:r>
              <w:rPr>
                <w:noProof/>
                <w:szCs w:val="22"/>
              </w:rPr>
              <w:t>Unfit interventions and assurances</w:t>
            </w:r>
          </w:p>
        </w:tc>
        <w:tc>
          <w:tcPr>
            <w:tcW w:w="3704" w:type="dxa"/>
            <w:tcBorders>
              <w:bottom w:val="single" w:sz="4" w:space="0" w:color="auto"/>
            </w:tcBorders>
          </w:tcPr>
          <w:p w14:paraId="396EB9E9" w14:textId="77777777" w:rsidR="0099117B" w:rsidRPr="008A645C" w:rsidRDefault="0099117B" w:rsidP="006B0D2B">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7CD25374" w14:textId="77777777" w:rsidR="0099117B" w:rsidRDefault="0099117B" w:rsidP="00131814">
      <w:pPr>
        <w:pStyle w:val="DBodyText"/>
        <w:rPr>
          <w:sz w:val="22"/>
          <w:szCs w:val="22"/>
        </w:rPr>
        <w:sectPr w:rsidR="0099117B" w:rsidSect="0099117B">
          <w:type w:val="continuous"/>
          <w:pgSz w:w="11907" w:h="16840" w:code="9"/>
          <w:pgMar w:top="562" w:right="567" w:bottom="562" w:left="567" w:header="0" w:footer="1440" w:gutter="0"/>
          <w:cols w:space="706"/>
          <w:noEndnote/>
        </w:sectPr>
      </w:pP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02331244"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CA0339">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[10,14,36]"},"properties":{"noteIndex":0},"schema":"https://github.com/citation-style-language/schema/raw/master/csl-citation.json"}</w:instrText>
      </w:r>
      <w:r w:rsidR="0096343B">
        <w:rPr>
          <w:sz w:val="22"/>
          <w:szCs w:val="22"/>
        </w:rPr>
        <w:fldChar w:fldCharType="separate"/>
      </w:r>
      <w:r w:rsidR="00CA0339" w:rsidRPr="00CA0339">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27AF786A"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w:t>
      </w:r>
      <w:r w:rsidR="00C577FF" w:rsidRPr="00C577FF">
        <w:rPr>
          <w:sz w:val="22"/>
          <w:szCs w:val="22"/>
        </w:rPr>
        <w:t>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CA0339">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[34,37]"},"properties":{"noteIndex":0},"schema":"https://github.com/citation-style-language/schema/raw/master/csl-citation.json"}</w:instrText>
      </w:r>
      <w:r w:rsidR="00C577FF">
        <w:rPr>
          <w:sz w:val="22"/>
          <w:szCs w:val="22"/>
        </w:rPr>
        <w:fldChar w:fldCharType="separate"/>
      </w:r>
      <w:r w:rsidR="00CA0339" w:rsidRPr="00CA0339">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CA0339">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[39]"},"properties":{"noteIndex":0},"schema":"https://github.com/citation-style-language/schema/raw/master/csl-citation.json"}</w:instrText>
      </w:r>
      <w:r w:rsidR="00C577FF">
        <w:rPr>
          <w:sz w:val="22"/>
          <w:szCs w:val="22"/>
        </w:rPr>
        <w:fldChar w:fldCharType="separate"/>
      </w:r>
      <w:r w:rsidR="00CA0339" w:rsidRPr="00CA0339">
        <w:rPr>
          <w:sz w:val="22"/>
          <w:szCs w:val="22"/>
        </w:rPr>
        <w:t>[38]</w:t>
      </w:r>
      <w:r w:rsidR="00C577FF">
        <w:rPr>
          <w:sz w:val="22"/>
          <w:szCs w:val="22"/>
        </w:rPr>
        <w:fldChar w:fldCharType="end"/>
      </w:r>
      <w:r w:rsidR="00C577FF">
        <w:rPr>
          <w:sz w:val="22"/>
          <w:szCs w:val="22"/>
        </w:rPr>
        <w:t>.</w:t>
      </w:r>
      <w:r w:rsidR="00C577FF" w:rsidRPr="00C577FF">
        <w:t xml:space="preserve"> </w:t>
      </w:r>
      <w:r w:rsidR="00C577FF" w:rsidRPr="0074415F">
        <w:rPr>
          <w:sz w:val="22"/>
          <w:szCs w:val="22"/>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r w:rsidR="00854782" w:rsidRPr="00854782">
        <w:rPr>
          <w:sz w:val="22"/>
          <w:szCs w:val="22"/>
        </w:rPr>
        <w:t>can lead to technology abandonment</w:t>
      </w:r>
      <w:r w:rsidR="00854782">
        <w:rPr>
          <w:sz w:val="22"/>
          <w:szCs w:val="22"/>
        </w:rPr>
        <w:fldChar w:fldCharType="begin" w:fldLock="1"/>
      </w:r>
      <w:r w:rsidR="00CA0339">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[25]"},"properties":{"noteIndex":0},"schema":"https://github.com/citation-style-language/schema/raw/master/csl-citation.json"}</w:instrText>
      </w:r>
      <w:r w:rsidR="00854782">
        <w:rPr>
          <w:sz w:val="22"/>
          <w:szCs w:val="22"/>
        </w:rPr>
        <w:fldChar w:fldCharType="separate"/>
      </w:r>
      <w:r w:rsidR="00CA0339" w:rsidRPr="00CA0339">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4F176A5" w:rsidR="00881B0E" w:rsidRDefault="00C577FF" w:rsidP="00881B0E">
      <w:pPr>
        <w:pStyle w:val="DBodyText"/>
        <w:rPr>
          <w:sz w:val="22"/>
          <w:szCs w:val="22"/>
        </w:rPr>
      </w:pPr>
      <w:r w:rsidRPr="00C577FF">
        <w:rPr>
          <w:sz w:val="22"/>
          <w:szCs w:val="22"/>
        </w:rPr>
        <w:t>Practically, developers and vendors of emerging digital health technologies should include supplier declarations of conformity to industry standards and distribute 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as a foundation for trust in technology and its implementation, in line with the Transparency for Trust initiative</w:t>
      </w:r>
      <w:r w:rsidR="00854782">
        <w:rPr>
          <w:sz w:val="22"/>
          <w:szCs w:val="22"/>
        </w:rPr>
        <w:fldChar w:fldCharType="begin" w:fldLock="1"/>
      </w:r>
      <w:r w:rsidR="00CA0339">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[42]"},"properties":{"noteIndex":0},"schema":"https://github.com/citation-style-language/schema/raw/master/csl-citation.json"}</w:instrText>
      </w:r>
      <w:r w:rsidR="00854782">
        <w:rPr>
          <w:sz w:val="22"/>
          <w:szCs w:val="22"/>
        </w:rPr>
        <w:fldChar w:fldCharType="separate"/>
      </w:r>
      <w:r w:rsidR="00CA0339" w:rsidRPr="00CA0339">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lastRenderedPageBreak/>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57AF7950"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CA0339">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[30]"},"properties":{"noteIndex":0},"schema":"https://github.com/citation-style-language/schema/raw/master/csl-citation.json"}</w:instrText>
      </w:r>
      <w:r w:rsidR="004709C7">
        <w:rPr>
          <w:sz w:val="22"/>
          <w:szCs w:val="22"/>
        </w:rPr>
        <w:fldChar w:fldCharType="separate"/>
      </w:r>
      <w:r w:rsidR="00CA0339" w:rsidRPr="00CA0339">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CA0339">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[35]"},"properties":{"noteIndex":0},"schema":"https://github.com/citation-style-language/schema/raw/master/csl-citation.json"}</w:instrText>
      </w:r>
      <w:r w:rsidR="004709C7">
        <w:rPr>
          <w:sz w:val="22"/>
          <w:szCs w:val="22"/>
        </w:rPr>
        <w:fldChar w:fldCharType="separate"/>
      </w:r>
      <w:r w:rsidR="00CA0339" w:rsidRPr="00CA0339">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4EB3B54D"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The consequence of reactive regulations and standards 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CA0339">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[31]"},"properties":{"noteIndex":0},"schema":"https://github.com/citation-style-language/schema/raw/master/csl-citation.json"}</w:instrText>
      </w:r>
      <w:r w:rsidR="00047B59">
        <w:rPr>
          <w:sz w:val="22"/>
          <w:szCs w:val="22"/>
        </w:rPr>
        <w:fldChar w:fldCharType="separate"/>
      </w:r>
      <w:r w:rsidR="00CA0339" w:rsidRPr="00CA0339">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CA0339">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[38]"},"properties":{"noteIndex":0},"schema":"https://github.com/citation-style-language/schema/raw/master/csl-citation.json"}</w:instrText>
      </w:r>
      <w:r w:rsidR="00047B59">
        <w:rPr>
          <w:sz w:val="22"/>
          <w:szCs w:val="22"/>
        </w:rPr>
        <w:fldChar w:fldCharType="separate"/>
      </w:r>
      <w:r w:rsidR="00CA0339" w:rsidRPr="00CA0339">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4AD0F75D" w:rsidR="00881B0E" w:rsidRPr="00696CC6" w:rsidRDefault="00881B0E" w:rsidP="00881B0E">
      <w:pPr>
        <w:pStyle w:val="BLevelTwoHeader"/>
        <w:rPr>
          <w:sz w:val="22"/>
          <w:szCs w:val="22"/>
        </w:rPr>
      </w:pPr>
      <w:r>
        <w:rPr>
          <w:sz w:val="22"/>
          <w:szCs w:val="22"/>
        </w:rPr>
        <w:t>Challenge 5: Emergent patient</w:t>
      </w:r>
      <w:r w:rsidR="00951D7E">
        <w:rPr>
          <w:sz w:val="22"/>
          <w:szCs w:val="22"/>
        </w:rPr>
        <w:t xml:space="preserve"> </w:t>
      </w:r>
      <w:r>
        <w:rPr>
          <w:sz w:val="22"/>
          <w:szCs w:val="22"/>
        </w:rPr>
        <w:t>safety consequences</w:t>
      </w:r>
    </w:p>
    <w:p w14:paraId="0143FD13" w14:textId="43B212C9" w:rsidR="00BC7324" w:rsidRPr="00567107" w:rsidRDefault="00D033E4" w:rsidP="00881B0E">
      <w:pPr>
        <w:pStyle w:val="DBodyText"/>
        <w:rPr>
          <w:sz w:val="22"/>
          <w:szCs w:val="22"/>
        </w:rPr>
      </w:pPr>
      <w:r w:rsidRPr="00567107">
        <w:rPr>
          <w:i/>
          <w:sz w:val="22"/>
          <w:szCs w:val="22"/>
        </w:rPr>
        <w:t>Focusing on technologies in isolation does not consider the patient</w:t>
      </w:r>
      <w:r w:rsidR="00951D7E">
        <w:rPr>
          <w:i/>
          <w:sz w:val="22"/>
          <w:szCs w:val="22"/>
        </w:rPr>
        <w:t xml:space="preserve"> </w:t>
      </w:r>
      <w:r w:rsidRPr="00567107">
        <w:rPr>
          <w:i/>
          <w:sz w:val="22"/>
          <w:szCs w:val="22"/>
        </w:rPr>
        <w: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w:t>
      </w:r>
      <w:r w:rsidR="00807057">
        <w:rPr>
          <w:sz w:val="22"/>
          <w:szCs w:val="22"/>
        </w:rPr>
        <w:t>s</w:t>
      </w:r>
      <w:r w:rsidR="00BC7324" w:rsidRPr="00567107">
        <w:rPr>
          <w:sz w:val="22"/>
          <w:szCs w:val="22"/>
        </w:rPr>
        <w:t>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Interactions 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Sufficient theoretical and practical guidance is needed to navigate the novelty of emergent consequences and to understand how, through interaction, technologies and users anticipate outcomes and act to influence them</w:t>
      </w:r>
      <w:r w:rsidR="00BC7324" w:rsidRPr="00567107">
        <w:rPr>
          <w:sz w:val="22"/>
          <w:szCs w:val="22"/>
        </w:rPr>
        <w:fldChar w:fldCharType="begin" w:fldLock="1"/>
      </w:r>
      <w:r w:rsidR="00CA0339">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[40]"},"properties":{"noteIndex":0},"schema":"https://github.com/citation-style-language/schema/raw/master/csl-citation.json"}</w:instrText>
      </w:r>
      <w:r w:rsidR="00BC7324" w:rsidRPr="00567107">
        <w:rPr>
          <w:sz w:val="22"/>
          <w:szCs w:val="22"/>
        </w:rPr>
        <w:fldChar w:fldCharType="separate"/>
      </w:r>
      <w:r w:rsidR="00CA0339" w:rsidRPr="00CA0339">
        <w:rPr>
          <w:sz w:val="22"/>
          <w:szCs w:val="22"/>
        </w:rPr>
        <w:t>[39]</w:t>
      </w:r>
      <w:r w:rsidR="00BC7324" w:rsidRPr="00567107">
        <w:rPr>
          <w:sz w:val="22"/>
          <w:szCs w:val="22"/>
        </w:rPr>
        <w:fldChar w:fldCharType="end"/>
      </w:r>
      <w:r w:rsidR="00BC7324" w:rsidRPr="00567107">
        <w:rPr>
          <w:sz w:val="22"/>
          <w:szCs w:val="22"/>
        </w:rPr>
        <w:t>.</w:t>
      </w:r>
    </w:p>
    <w:p w14:paraId="12A72BE2" w14:textId="1F9C80D8"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CA0339">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[24]"},"properties":{"noteIndex":0},"schema":"https://github.com/citation-style-language/schema/raw/master/csl-citation.json"}</w:instrText>
      </w:r>
      <w:r w:rsidR="00BC7324" w:rsidRPr="00567107">
        <w:rPr>
          <w:sz w:val="22"/>
          <w:szCs w:val="22"/>
        </w:rPr>
        <w:fldChar w:fldCharType="separate"/>
      </w:r>
      <w:r w:rsidR="00CA0339" w:rsidRPr="00CA0339">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2FF5126A" w:rsidR="00BC7324" w:rsidRPr="00567107" w:rsidRDefault="007E12C1" w:rsidP="00BC7324">
      <w:pPr>
        <w:pStyle w:val="DBodyText"/>
        <w:rPr>
          <w:sz w:val="22"/>
          <w:szCs w:val="22"/>
        </w:rPr>
      </w:pPr>
      <w:r w:rsidRPr="00567107">
        <w:rPr>
          <w:sz w:val="22"/>
          <w:szCs w:val="22"/>
        </w:rPr>
        <w:t>As noted by Weicks</w:t>
      </w:r>
      <w:r w:rsidRPr="00567107">
        <w:rPr>
          <w:sz w:val="22"/>
          <w:szCs w:val="22"/>
        </w:rPr>
        <w:fldChar w:fldCharType="begin" w:fldLock="1"/>
      </w:r>
      <w:r w:rsidR="00CA0339">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[40]"},"properties":{"noteIndex":0},"schema":"https://github.com/citation-style-language/schema/raw/master/csl-citation.json"}</w:instrText>
      </w:r>
      <w:r w:rsidRPr="00567107">
        <w:rPr>
          <w:sz w:val="22"/>
          <w:szCs w:val="22"/>
        </w:rPr>
        <w:fldChar w:fldCharType="separate"/>
      </w:r>
      <w:r w:rsidR="00CA0339" w:rsidRPr="00CA0339">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50646328"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CA0339">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[26]"},"properties":{"noteIndex":0},"schema":"https://github.com/citation-style-language/schema/raw/master/csl-citation.json"}</w:instrText>
      </w:r>
      <w:r w:rsidR="00B706B2">
        <w:rPr>
          <w:sz w:val="22"/>
          <w:szCs w:val="22"/>
        </w:rPr>
        <w:fldChar w:fldCharType="separate"/>
      </w:r>
      <w:r w:rsidR="00CA0339" w:rsidRPr="00CA0339">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and downplaying the unimproved quality of life of patients treated for neurological disorders because treatment 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51736C19" w:rsidR="00881B0E" w:rsidRDefault="00B706B2" w:rsidP="00881B0E">
      <w:pPr>
        <w:pStyle w:val="DBodyText"/>
        <w:rPr>
          <w:sz w:val="22"/>
          <w:szCs w:val="22"/>
        </w:rPr>
      </w:pPr>
      <w:r w:rsidRPr="00B706B2">
        <w:rPr>
          <w:sz w:val="22"/>
          <w:szCs w:val="22"/>
        </w:rPr>
        <w:t>In addition to earlier recommendations of adopting sociotechnical perspective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CA0339">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[29]"},"properties":{"noteIndex":0},"schema":"https://github.com/citation-style-language/schema/raw/master/csl-citation.json"}</w:instrText>
      </w:r>
      <w:r>
        <w:rPr>
          <w:sz w:val="22"/>
          <w:szCs w:val="22"/>
        </w:rPr>
        <w:fldChar w:fldCharType="separate"/>
      </w:r>
      <w:r w:rsidR="00CA0339" w:rsidRPr="00CA0339">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045831C4"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w:t>
      </w:r>
      <w:r w:rsidRPr="00B86E3A">
        <w:rPr>
          <w:sz w:val="22"/>
          <w:szCs w:val="22"/>
        </w:rPr>
        <w:lastRenderedPageBreak/>
        <w:t>progress in safety science</w:t>
      </w:r>
      <w:r w:rsidR="00A24F5D">
        <w:rPr>
          <w:sz w:val="22"/>
          <w:szCs w:val="22"/>
        </w:rPr>
        <w:fldChar w:fldCharType="begin" w:fldLock="1"/>
      </w:r>
      <w:r w:rsidR="00CA0339">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[28]"},"properties":{"noteIndex":0},"schema":"https://github.com/citation-style-language/schema/raw/master/csl-citation.json"}</w:instrText>
      </w:r>
      <w:r w:rsidR="00A24F5D">
        <w:rPr>
          <w:sz w:val="22"/>
          <w:szCs w:val="22"/>
        </w:rPr>
        <w:fldChar w:fldCharType="separate"/>
      </w:r>
      <w:r w:rsidR="00CA0339" w:rsidRPr="00CA0339">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patient safety </w:t>
      </w:r>
      <w:r w:rsidR="006B0D2B" w:rsidRPr="00B86E3A">
        <w:rPr>
          <w:sz w:val="22"/>
          <w:szCs w:val="22"/>
        </w:rPr>
        <w:t>informatics</w:t>
      </w:r>
      <w:r w:rsidR="006B0D2B">
        <w:rPr>
          <w:sz w:val="22"/>
          <w:szCs w:val="22"/>
        </w:rPr>
        <w:t>.</w:t>
      </w:r>
    </w:p>
    <w:p w14:paraId="2F0FF467" w14:textId="282797AA" w:rsidR="008F30A7" w:rsidRPr="00696CC6" w:rsidRDefault="00B86E3A" w:rsidP="00B86E3A">
      <w:pPr>
        <w:pStyle w:val="DBodyText"/>
        <w:rPr>
          <w:sz w:val="22"/>
          <w:szCs w:val="22"/>
        </w:rPr>
      </w:pPr>
      <w:r w:rsidRPr="00B86E3A">
        <w:rPr>
          <w:sz w:val="22"/>
          <w:szCs w:val="22"/>
        </w:rPr>
        <w:t>We presented 6 challenges posed by emerging digital health, described the consequences for patient safety, and recommended theoretical and practical mitigations.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bookmarkStart w:id="0" w:name="_GoBack"/>
      <w:bookmarkEnd w:id="0"/>
      <w:r w:rsidR="00EA63D8" w:rsidRPr="00696CC6">
        <w:rPr>
          <w:sz w:val="22"/>
          <w:szCs w:val="22"/>
        </w:rPr>
        <w:t xml:space="preserve"> </w:t>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00F04F2E" w:rsidR="0085417B" w:rsidRPr="0085417B" w:rsidRDefault="0085417B" w:rsidP="0085417B">
      <w:pPr>
        <w:rPr>
          <w:sz w:val="22"/>
          <w:szCs w:val="22"/>
        </w:rPr>
      </w:pPr>
      <w:r w:rsidRPr="0085417B">
        <w:rPr>
          <w:sz w:val="22"/>
          <w:szCs w:val="22"/>
        </w:rPr>
        <w:t>This research is partly funded by the National Institute for Health Research (NIHR) Yorkshire and Humber Patient Safety Translational Research Centre (NIHR Yorkshire and Humber PSTRC)</w:t>
      </w:r>
      <w:r w:rsidR="00B00490">
        <w:rPr>
          <w:sz w:val="22"/>
          <w:szCs w:val="22"/>
        </w:rPr>
        <w:t xml:space="preserve"> and NIHR Greater Manchester PSTRC</w:t>
      </w:r>
      <w:r w:rsidRPr="0085417B">
        <w:rPr>
          <w:sz w:val="22"/>
          <w:szCs w:val="22"/>
        </w:rPr>
        <w:t>.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BD3F454" w14:textId="67C7BF92" w:rsidR="00CA0339" w:rsidRPr="00CA0339" w:rsidRDefault="00585CED" w:rsidP="00CA0339">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CA0339" w:rsidRPr="00CA0339">
        <w:rPr>
          <w:noProof/>
          <w:sz w:val="22"/>
          <w:szCs w:val="24"/>
        </w:rPr>
        <w:t>[1]</w:t>
      </w:r>
      <w:r w:rsidR="00CA0339" w:rsidRPr="00CA0339">
        <w:rPr>
          <w:noProof/>
          <w:sz w:val="22"/>
          <w:szCs w:val="24"/>
        </w:rPr>
        <w:tab/>
        <w:t xml:space="preserve">G. Aceto, V. Persico, and A. Pescapé, Industry 4.0 and Health: Internet of Things, Big Data, and Cloud Computing, </w:t>
      </w:r>
      <w:r w:rsidR="00CA0339" w:rsidRPr="00CA0339">
        <w:rPr>
          <w:i/>
          <w:iCs/>
          <w:noProof/>
          <w:sz w:val="22"/>
          <w:szCs w:val="24"/>
        </w:rPr>
        <w:t>J. Ind. Inf. Integr.</w:t>
      </w:r>
      <w:r w:rsidR="00CA0339" w:rsidRPr="00CA0339">
        <w:rPr>
          <w:noProof/>
          <w:sz w:val="22"/>
          <w:szCs w:val="24"/>
        </w:rPr>
        <w:t xml:space="preserve"> </w:t>
      </w:r>
      <w:r w:rsidR="00CA0339" w:rsidRPr="00CA0339">
        <w:rPr>
          <w:b/>
          <w:bCs/>
          <w:noProof/>
          <w:sz w:val="22"/>
          <w:szCs w:val="24"/>
        </w:rPr>
        <w:t>18</w:t>
      </w:r>
      <w:r w:rsidR="00CA0339" w:rsidRPr="00CA0339">
        <w:rPr>
          <w:noProof/>
          <w:sz w:val="22"/>
          <w:szCs w:val="24"/>
        </w:rPr>
        <w:t xml:space="preserve"> (2020) 100129. doi:10.1016/j.jii.2020.100129.</w:t>
      </w:r>
    </w:p>
    <w:p w14:paraId="3D51260A" w14:textId="77777777" w:rsidR="00CA0339" w:rsidRPr="00CA0339" w:rsidRDefault="00CA0339" w:rsidP="00CA0339">
      <w:pPr>
        <w:widowControl w:val="0"/>
        <w:ind w:left="640" w:hanging="640"/>
        <w:rPr>
          <w:noProof/>
          <w:sz w:val="22"/>
          <w:szCs w:val="24"/>
        </w:rPr>
      </w:pPr>
      <w:r w:rsidRPr="00CA0339">
        <w:rPr>
          <w:noProof/>
          <w:sz w:val="22"/>
          <w:szCs w:val="24"/>
        </w:rPr>
        <w:t>[2]</w:t>
      </w:r>
      <w:r w:rsidRPr="00CA0339">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CA0339">
        <w:rPr>
          <w:i/>
          <w:iCs/>
          <w:noProof/>
          <w:sz w:val="22"/>
          <w:szCs w:val="24"/>
        </w:rPr>
        <w:t>IBM J. Res. Dev.</w:t>
      </w:r>
      <w:r w:rsidRPr="00CA0339">
        <w:rPr>
          <w:noProof/>
          <w:sz w:val="22"/>
          <w:szCs w:val="24"/>
        </w:rPr>
        <w:t xml:space="preserve"> </w:t>
      </w:r>
      <w:r w:rsidRPr="00CA0339">
        <w:rPr>
          <w:b/>
          <w:bCs/>
          <w:noProof/>
          <w:sz w:val="22"/>
          <w:szCs w:val="24"/>
        </w:rPr>
        <w:t>63</w:t>
      </w:r>
      <w:r w:rsidRPr="00CA0339">
        <w:rPr>
          <w:noProof/>
          <w:sz w:val="22"/>
          <w:szCs w:val="24"/>
        </w:rPr>
        <w:t xml:space="preserve"> (2019). doi:10.1147/JRD.2019.2942288.</w:t>
      </w:r>
    </w:p>
    <w:p w14:paraId="6D2D1A48" w14:textId="77777777" w:rsidR="00CA0339" w:rsidRPr="00CA0339" w:rsidRDefault="00CA0339" w:rsidP="00CA0339">
      <w:pPr>
        <w:widowControl w:val="0"/>
        <w:ind w:left="640" w:hanging="640"/>
        <w:rPr>
          <w:noProof/>
          <w:sz w:val="22"/>
          <w:szCs w:val="24"/>
        </w:rPr>
      </w:pPr>
      <w:r w:rsidRPr="00CA0339">
        <w:rPr>
          <w:noProof/>
          <w:sz w:val="22"/>
          <w:szCs w:val="24"/>
        </w:rPr>
        <w:t>[3]</w:t>
      </w:r>
      <w:r w:rsidRPr="00CA0339">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CA0339">
        <w:rPr>
          <w:i/>
          <w:iCs/>
          <w:noProof/>
          <w:sz w:val="22"/>
          <w:szCs w:val="24"/>
        </w:rPr>
        <w:t>Int. J. Med. Inform.</w:t>
      </w:r>
      <w:r w:rsidRPr="00CA0339">
        <w:rPr>
          <w:noProof/>
          <w:sz w:val="22"/>
          <w:szCs w:val="24"/>
        </w:rPr>
        <w:t xml:space="preserve"> </w:t>
      </w:r>
      <w:r w:rsidRPr="00CA0339">
        <w:rPr>
          <w:b/>
          <w:bCs/>
          <w:noProof/>
          <w:sz w:val="22"/>
          <w:szCs w:val="24"/>
        </w:rPr>
        <w:t>103</w:t>
      </w:r>
      <w:r w:rsidRPr="00CA0339">
        <w:rPr>
          <w:noProof/>
          <w:sz w:val="22"/>
          <w:szCs w:val="24"/>
        </w:rPr>
        <w:t xml:space="preserve"> (2017) 32–41. </w:t>
      </w:r>
      <w:r w:rsidRPr="00CA0339">
        <w:rPr>
          <w:noProof/>
          <w:sz w:val="22"/>
          <w:szCs w:val="24"/>
        </w:rPr>
        <w:t>doi:10.1016/j.ijmedinf.2017.03.011.</w:t>
      </w:r>
    </w:p>
    <w:p w14:paraId="76563563" w14:textId="77777777" w:rsidR="00CA0339" w:rsidRPr="00CA0339" w:rsidRDefault="00CA0339" w:rsidP="00CA0339">
      <w:pPr>
        <w:widowControl w:val="0"/>
        <w:ind w:left="640" w:hanging="640"/>
        <w:rPr>
          <w:noProof/>
          <w:sz w:val="22"/>
          <w:szCs w:val="24"/>
        </w:rPr>
      </w:pPr>
      <w:r w:rsidRPr="00CA0339">
        <w:rPr>
          <w:noProof/>
          <w:sz w:val="22"/>
          <w:szCs w:val="24"/>
        </w:rPr>
        <w:t>[4]</w:t>
      </w:r>
      <w:r w:rsidRPr="00CA0339">
        <w:rPr>
          <w:noProof/>
          <w:sz w:val="22"/>
          <w:szCs w:val="24"/>
        </w:rPr>
        <w:tab/>
        <w:t>J.W. Begun, B. Zimmerman, and K. Dooley, Health Care Organizations as Complex Adaptive Systems, in: S.M. Mick, and M. Wyttenbach (Eds.), Adv. Heal. Care Organ. Theory, 1st ed., Jossey-Bass, San Francisco, CA, 2003: pp. 253–288.</w:t>
      </w:r>
    </w:p>
    <w:p w14:paraId="644B1345" w14:textId="77777777" w:rsidR="00CA0339" w:rsidRPr="00CA0339" w:rsidRDefault="00CA0339" w:rsidP="00CA0339">
      <w:pPr>
        <w:widowControl w:val="0"/>
        <w:ind w:left="640" w:hanging="640"/>
        <w:rPr>
          <w:noProof/>
          <w:sz w:val="22"/>
          <w:szCs w:val="24"/>
        </w:rPr>
      </w:pPr>
      <w:r w:rsidRPr="00CA0339">
        <w:rPr>
          <w:noProof/>
          <w:sz w:val="22"/>
          <w:szCs w:val="24"/>
        </w:rPr>
        <w:t>[5]</w:t>
      </w:r>
      <w:r w:rsidRPr="00CA0339">
        <w:rPr>
          <w:noProof/>
          <w:sz w:val="22"/>
          <w:szCs w:val="24"/>
        </w:rPr>
        <w:tab/>
        <w:t xml:space="preserve">H. Benbya, N. Nan, H. Tanriverdi, and Y. Yoo, Complexity and Information Systems Research in the Emerging Digital World, </w:t>
      </w:r>
      <w:r w:rsidRPr="00CA0339">
        <w:rPr>
          <w:i/>
          <w:iCs/>
          <w:noProof/>
          <w:sz w:val="22"/>
          <w:szCs w:val="24"/>
        </w:rPr>
        <w:t>Manag. Inf. Syst. Q.</w:t>
      </w:r>
      <w:r w:rsidRPr="00CA0339">
        <w:rPr>
          <w:noProof/>
          <w:sz w:val="22"/>
          <w:szCs w:val="24"/>
        </w:rPr>
        <w:t xml:space="preserve"> </w:t>
      </w:r>
      <w:r w:rsidRPr="00CA0339">
        <w:rPr>
          <w:b/>
          <w:bCs/>
          <w:noProof/>
          <w:sz w:val="22"/>
          <w:szCs w:val="24"/>
        </w:rPr>
        <w:t>44</w:t>
      </w:r>
      <w:r w:rsidRPr="00CA0339">
        <w:rPr>
          <w:noProof/>
          <w:sz w:val="22"/>
          <w:szCs w:val="24"/>
        </w:rPr>
        <w:t xml:space="preserve"> (2020) 1.</w:t>
      </w:r>
    </w:p>
    <w:p w14:paraId="2F2F2518" w14:textId="77777777" w:rsidR="00CA0339" w:rsidRPr="00CA0339" w:rsidRDefault="00CA0339" w:rsidP="00CA0339">
      <w:pPr>
        <w:widowControl w:val="0"/>
        <w:ind w:left="640" w:hanging="640"/>
        <w:rPr>
          <w:noProof/>
          <w:sz w:val="22"/>
          <w:szCs w:val="24"/>
        </w:rPr>
      </w:pPr>
      <w:r w:rsidRPr="00CA0339">
        <w:rPr>
          <w:noProof/>
          <w:sz w:val="22"/>
          <w:szCs w:val="24"/>
        </w:rPr>
        <w:t>[6]</w:t>
      </w:r>
      <w:r w:rsidRPr="00CA0339">
        <w:rPr>
          <w:noProof/>
          <w:sz w:val="22"/>
          <w:szCs w:val="24"/>
        </w:rPr>
        <w:tab/>
        <w:t xml:space="preserve">P. Carayon, P. Hancock, N.G. Leveson, I. Noy, L. Sznelwar, and G. van Hootegem, Advancing a sociotechnical systems approach to workplace safety-developing the conceptual framework, </w:t>
      </w:r>
      <w:r w:rsidRPr="00CA0339">
        <w:rPr>
          <w:i/>
          <w:iCs/>
          <w:noProof/>
          <w:sz w:val="22"/>
          <w:szCs w:val="24"/>
        </w:rPr>
        <w:t>Ergonomics</w:t>
      </w:r>
      <w:r w:rsidRPr="00CA0339">
        <w:rPr>
          <w:noProof/>
          <w:sz w:val="22"/>
          <w:szCs w:val="24"/>
        </w:rPr>
        <w:t xml:space="preserve">. </w:t>
      </w:r>
      <w:r w:rsidRPr="00CA0339">
        <w:rPr>
          <w:b/>
          <w:bCs/>
          <w:noProof/>
          <w:sz w:val="22"/>
          <w:szCs w:val="24"/>
        </w:rPr>
        <w:t>58</w:t>
      </w:r>
      <w:r w:rsidRPr="00CA0339">
        <w:rPr>
          <w:noProof/>
          <w:sz w:val="22"/>
          <w:szCs w:val="24"/>
        </w:rPr>
        <w:t xml:space="preserve"> (2015) 548–564. doi:10.1080/00140139.2015.1015623.</w:t>
      </w:r>
    </w:p>
    <w:p w14:paraId="3EAEDA31" w14:textId="77777777" w:rsidR="00CA0339" w:rsidRPr="00CA0339" w:rsidRDefault="00CA0339" w:rsidP="00CA0339">
      <w:pPr>
        <w:widowControl w:val="0"/>
        <w:ind w:left="640" w:hanging="640"/>
        <w:rPr>
          <w:noProof/>
          <w:sz w:val="22"/>
          <w:szCs w:val="24"/>
        </w:rPr>
      </w:pPr>
      <w:r w:rsidRPr="00CA0339">
        <w:rPr>
          <w:noProof/>
          <w:sz w:val="22"/>
          <w:szCs w:val="24"/>
        </w:rPr>
        <w:t>[7]</w:t>
      </w:r>
      <w:r w:rsidRPr="00CA0339">
        <w:rPr>
          <w:noProof/>
          <w:sz w:val="22"/>
          <w:szCs w:val="24"/>
        </w:rPr>
        <w:tab/>
        <w:t xml:space="preserve">P. Carayon, A. Wooldridge, P. Hoonakker, A.S. Hundt, and M.M. Kelly, SEIPS 3.0: Human-centered design of the patient journey for patient safety, </w:t>
      </w:r>
      <w:r w:rsidRPr="00CA0339">
        <w:rPr>
          <w:i/>
          <w:iCs/>
          <w:noProof/>
          <w:sz w:val="22"/>
          <w:szCs w:val="24"/>
        </w:rPr>
        <w:t>Appl. Ergon.</w:t>
      </w:r>
      <w:r w:rsidRPr="00CA0339">
        <w:rPr>
          <w:noProof/>
          <w:sz w:val="22"/>
          <w:szCs w:val="24"/>
        </w:rPr>
        <w:t xml:space="preserve"> </w:t>
      </w:r>
      <w:r w:rsidRPr="00CA0339">
        <w:rPr>
          <w:b/>
          <w:bCs/>
          <w:noProof/>
          <w:sz w:val="22"/>
          <w:szCs w:val="24"/>
        </w:rPr>
        <w:t>84</w:t>
      </w:r>
      <w:r w:rsidRPr="00CA0339">
        <w:rPr>
          <w:noProof/>
          <w:sz w:val="22"/>
          <w:szCs w:val="24"/>
        </w:rPr>
        <w:t xml:space="preserve"> (2020) 103033. doi:10.1016/j.apergo.2019.103033.</w:t>
      </w:r>
    </w:p>
    <w:p w14:paraId="54F566C9" w14:textId="77777777" w:rsidR="00CA0339" w:rsidRPr="00CA0339" w:rsidRDefault="00CA0339" w:rsidP="00CA0339">
      <w:pPr>
        <w:widowControl w:val="0"/>
        <w:ind w:left="640" w:hanging="640"/>
        <w:rPr>
          <w:noProof/>
          <w:sz w:val="22"/>
          <w:szCs w:val="24"/>
        </w:rPr>
      </w:pPr>
      <w:r w:rsidRPr="00CA0339">
        <w:rPr>
          <w:noProof/>
          <w:sz w:val="22"/>
          <w:szCs w:val="24"/>
        </w:rPr>
        <w:t>[8]</w:t>
      </w:r>
      <w:r w:rsidRPr="00CA0339">
        <w:rPr>
          <w:noProof/>
          <w:sz w:val="22"/>
          <w:szCs w:val="24"/>
        </w:rPr>
        <w:tab/>
        <w:t xml:space="preserve">M. Díaz, C. Martín, and B. Rubio, State-of-the-art, challenges, and open issues in the integration of Internet of things and cloud computing, </w:t>
      </w:r>
      <w:r w:rsidRPr="00CA0339">
        <w:rPr>
          <w:i/>
          <w:iCs/>
          <w:noProof/>
          <w:sz w:val="22"/>
          <w:szCs w:val="24"/>
        </w:rPr>
        <w:t>J. Netw. Comput. Appl.</w:t>
      </w:r>
      <w:r w:rsidRPr="00CA0339">
        <w:rPr>
          <w:noProof/>
          <w:sz w:val="22"/>
          <w:szCs w:val="24"/>
        </w:rPr>
        <w:t xml:space="preserve"> </w:t>
      </w:r>
      <w:r w:rsidRPr="00CA0339">
        <w:rPr>
          <w:b/>
          <w:bCs/>
          <w:noProof/>
          <w:sz w:val="22"/>
          <w:szCs w:val="24"/>
        </w:rPr>
        <w:t>67</w:t>
      </w:r>
      <w:r w:rsidRPr="00CA0339">
        <w:rPr>
          <w:noProof/>
          <w:sz w:val="22"/>
          <w:szCs w:val="24"/>
        </w:rPr>
        <w:t xml:space="preserve"> (2016) 99–117. doi:10.1016/j.jnca.2016.01.010.</w:t>
      </w:r>
    </w:p>
    <w:p w14:paraId="657516D1" w14:textId="77777777" w:rsidR="00CA0339" w:rsidRPr="00CA0339" w:rsidRDefault="00CA0339" w:rsidP="00CA0339">
      <w:pPr>
        <w:widowControl w:val="0"/>
        <w:ind w:left="640" w:hanging="640"/>
        <w:rPr>
          <w:noProof/>
          <w:sz w:val="22"/>
          <w:szCs w:val="24"/>
        </w:rPr>
      </w:pPr>
      <w:r w:rsidRPr="00CA0339">
        <w:rPr>
          <w:noProof/>
          <w:sz w:val="22"/>
          <w:szCs w:val="24"/>
        </w:rPr>
        <w:t>[9]</w:t>
      </w:r>
      <w:r w:rsidRPr="00CA0339">
        <w:rPr>
          <w:noProof/>
          <w:sz w:val="22"/>
          <w:szCs w:val="24"/>
        </w:rPr>
        <w:tab/>
        <w:t xml:space="preserve">B. Farahani, F. Firouzi, V. Chang, M. Badaroglu, N. Constant, and K. Mankodiya, Towards fog-driven IoT eHealth: Promises and challenges of IoT in medicine and healthcare, </w:t>
      </w:r>
      <w:r w:rsidRPr="00CA0339">
        <w:rPr>
          <w:i/>
          <w:iCs/>
          <w:noProof/>
          <w:sz w:val="22"/>
          <w:szCs w:val="24"/>
        </w:rPr>
        <w:t>Futur. Gener. Comput. Syst.</w:t>
      </w:r>
      <w:r w:rsidRPr="00CA0339">
        <w:rPr>
          <w:noProof/>
          <w:sz w:val="22"/>
          <w:szCs w:val="24"/>
        </w:rPr>
        <w:t xml:space="preserve"> </w:t>
      </w:r>
      <w:r w:rsidRPr="00CA0339">
        <w:rPr>
          <w:b/>
          <w:bCs/>
          <w:noProof/>
          <w:sz w:val="22"/>
          <w:szCs w:val="24"/>
        </w:rPr>
        <w:t>78</w:t>
      </w:r>
      <w:r w:rsidRPr="00CA0339">
        <w:rPr>
          <w:noProof/>
          <w:sz w:val="22"/>
          <w:szCs w:val="24"/>
        </w:rPr>
        <w:t xml:space="preserve"> (2018) 659–676. doi:10.1016/j.future.2017.04.036.</w:t>
      </w:r>
    </w:p>
    <w:p w14:paraId="57F93C0C" w14:textId="77777777" w:rsidR="00CA0339" w:rsidRPr="00CA0339" w:rsidRDefault="00CA0339" w:rsidP="00CA0339">
      <w:pPr>
        <w:widowControl w:val="0"/>
        <w:ind w:left="640" w:hanging="640"/>
        <w:rPr>
          <w:noProof/>
          <w:sz w:val="22"/>
          <w:szCs w:val="24"/>
        </w:rPr>
      </w:pPr>
      <w:r w:rsidRPr="00CA0339">
        <w:rPr>
          <w:noProof/>
          <w:sz w:val="22"/>
          <w:szCs w:val="24"/>
        </w:rPr>
        <w:t>[10]</w:t>
      </w:r>
      <w:r w:rsidRPr="00CA0339">
        <w:rPr>
          <w:noProof/>
          <w:sz w:val="22"/>
          <w:szCs w:val="24"/>
        </w:rPr>
        <w:tab/>
        <w:t xml:space="preserve">M. Flood, and I. Habli, Multi-view safety cases, </w:t>
      </w:r>
      <w:r w:rsidRPr="00CA0339">
        <w:rPr>
          <w:i/>
          <w:iCs/>
          <w:noProof/>
          <w:sz w:val="22"/>
          <w:szCs w:val="24"/>
        </w:rPr>
        <w:t>IET Conf. Publ.</w:t>
      </w:r>
      <w:r w:rsidRPr="00CA0339">
        <w:rPr>
          <w:noProof/>
          <w:sz w:val="22"/>
          <w:szCs w:val="24"/>
        </w:rPr>
        <w:t xml:space="preserve"> </w:t>
      </w:r>
      <w:r w:rsidRPr="00CA0339">
        <w:rPr>
          <w:b/>
          <w:bCs/>
          <w:noProof/>
          <w:sz w:val="22"/>
          <w:szCs w:val="24"/>
        </w:rPr>
        <w:t>2011</w:t>
      </w:r>
      <w:r w:rsidRPr="00CA0339">
        <w:rPr>
          <w:noProof/>
          <w:sz w:val="22"/>
          <w:szCs w:val="24"/>
        </w:rPr>
        <w:t xml:space="preserve"> (2011) 1–6. doi:10.1049/cp.2011.0260.</w:t>
      </w:r>
    </w:p>
    <w:p w14:paraId="0F817653" w14:textId="77777777" w:rsidR="00CA0339" w:rsidRPr="00CA0339" w:rsidRDefault="00CA0339" w:rsidP="00CA0339">
      <w:pPr>
        <w:widowControl w:val="0"/>
        <w:ind w:left="640" w:hanging="640"/>
        <w:rPr>
          <w:noProof/>
          <w:sz w:val="22"/>
          <w:szCs w:val="24"/>
        </w:rPr>
      </w:pPr>
      <w:r w:rsidRPr="00CA0339">
        <w:rPr>
          <w:noProof/>
          <w:sz w:val="22"/>
          <w:szCs w:val="24"/>
        </w:rPr>
        <w:t>[11]</w:t>
      </w:r>
      <w:r w:rsidRPr="00CA0339">
        <w:rPr>
          <w:noProof/>
          <w:sz w:val="22"/>
          <w:szCs w:val="24"/>
        </w:rPr>
        <w:tab/>
        <w:t xml:space="preserve">J. Gardner, and N. Warren, Learning from deep brain stimulation: the fallacy of techno-solutionism and the need for ‘regimes of care,’ </w:t>
      </w:r>
      <w:r w:rsidRPr="00CA0339">
        <w:rPr>
          <w:i/>
          <w:iCs/>
          <w:noProof/>
          <w:sz w:val="22"/>
          <w:szCs w:val="24"/>
        </w:rPr>
        <w:t>Med. Heal. Care Philos.</w:t>
      </w:r>
      <w:r w:rsidRPr="00CA0339">
        <w:rPr>
          <w:noProof/>
          <w:sz w:val="22"/>
          <w:szCs w:val="24"/>
        </w:rPr>
        <w:t xml:space="preserve"> </w:t>
      </w:r>
      <w:r w:rsidRPr="00CA0339">
        <w:rPr>
          <w:b/>
          <w:bCs/>
          <w:noProof/>
          <w:sz w:val="22"/>
          <w:szCs w:val="24"/>
        </w:rPr>
        <w:t>22</w:t>
      </w:r>
      <w:r w:rsidRPr="00CA0339">
        <w:rPr>
          <w:noProof/>
          <w:sz w:val="22"/>
          <w:szCs w:val="24"/>
        </w:rPr>
        <w:t xml:space="preserve"> (2019) 363–374. doi:10.1007/s11019-018-9858-6.</w:t>
      </w:r>
    </w:p>
    <w:p w14:paraId="74A4F915" w14:textId="77777777" w:rsidR="00CA0339" w:rsidRPr="00CA0339" w:rsidRDefault="00CA0339" w:rsidP="00CA0339">
      <w:pPr>
        <w:widowControl w:val="0"/>
        <w:ind w:left="640" w:hanging="640"/>
        <w:rPr>
          <w:noProof/>
          <w:sz w:val="22"/>
          <w:szCs w:val="24"/>
        </w:rPr>
      </w:pPr>
      <w:r w:rsidRPr="00CA0339">
        <w:rPr>
          <w:noProof/>
          <w:sz w:val="22"/>
          <w:szCs w:val="24"/>
        </w:rPr>
        <w:t>[12]</w:t>
      </w:r>
      <w:r w:rsidRPr="00CA0339">
        <w:rPr>
          <w:noProof/>
          <w:sz w:val="22"/>
          <w:szCs w:val="24"/>
        </w:rPr>
        <w:tab/>
        <w:t xml:space="preserve">E. Glikson, and A.W. Woolley, Human Trust in Artificial Intelligence: Review of Empirical Research, </w:t>
      </w:r>
      <w:r w:rsidRPr="00CA0339">
        <w:rPr>
          <w:i/>
          <w:iCs/>
          <w:noProof/>
          <w:sz w:val="22"/>
          <w:szCs w:val="24"/>
        </w:rPr>
        <w:t>Acad. Manag. Ann.</w:t>
      </w:r>
      <w:r w:rsidRPr="00CA0339">
        <w:rPr>
          <w:noProof/>
          <w:sz w:val="22"/>
          <w:szCs w:val="24"/>
        </w:rPr>
        <w:t xml:space="preserve"> (2020). doi:10.5465/annals.2018.0057.</w:t>
      </w:r>
    </w:p>
    <w:p w14:paraId="77F49DE6" w14:textId="77777777" w:rsidR="00CA0339" w:rsidRPr="00CA0339" w:rsidRDefault="00CA0339" w:rsidP="00CA0339">
      <w:pPr>
        <w:widowControl w:val="0"/>
        <w:ind w:left="640" w:hanging="640"/>
        <w:rPr>
          <w:noProof/>
          <w:sz w:val="22"/>
          <w:szCs w:val="24"/>
        </w:rPr>
      </w:pPr>
      <w:r w:rsidRPr="00CA0339">
        <w:rPr>
          <w:noProof/>
          <w:sz w:val="22"/>
          <w:szCs w:val="24"/>
        </w:rPr>
        <w:t>[13]</w:t>
      </w:r>
      <w:r w:rsidRPr="00CA0339">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CA0339">
        <w:rPr>
          <w:i/>
          <w:iCs/>
          <w:noProof/>
          <w:sz w:val="22"/>
          <w:szCs w:val="24"/>
        </w:rPr>
        <w:t>J. Med. Internet Res.</w:t>
      </w:r>
      <w:r w:rsidRPr="00CA0339">
        <w:rPr>
          <w:noProof/>
          <w:sz w:val="22"/>
          <w:szCs w:val="24"/>
        </w:rPr>
        <w:t xml:space="preserve"> </w:t>
      </w:r>
      <w:r w:rsidRPr="00CA0339">
        <w:rPr>
          <w:b/>
          <w:bCs/>
          <w:noProof/>
          <w:sz w:val="22"/>
          <w:szCs w:val="24"/>
        </w:rPr>
        <w:t>19</w:t>
      </w:r>
      <w:r w:rsidRPr="00CA0339">
        <w:rPr>
          <w:noProof/>
          <w:sz w:val="22"/>
          <w:szCs w:val="24"/>
        </w:rPr>
        <w:t xml:space="preserve"> (2017). doi:10.2196/jmir.8775.</w:t>
      </w:r>
    </w:p>
    <w:p w14:paraId="7E5A89BF" w14:textId="77777777" w:rsidR="00CA0339" w:rsidRPr="00CA0339" w:rsidRDefault="00CA0339" w:rsidP="00CA0339">
      <w:pPr>
        <w:widowControl w:val="0"/>
        <w:ind w:left="640" w:hanging="640"/>
        <w:rPr>
          <w:noProof/>
          <w:sz w:val="22"/>
          <w:szCs w:val="24"/>
        </w:rPr>
      </w:pPr>
      <w:r w:rsidRPr="00CA0339">
        <w:rPr>
          <w:noProof/>
          <w:sz w:val="22"/>
          <w:szCs w:val="24"/>
        </w:rPr>
        <w:t>[14]</w:t>
      </w:r>
      <w:r w:rsidRPr="00CA0339">
        <w:rPr>
          <w:noProof/>
          <w:sz w:val="22"/>
          <w:szCs w:val="24"/>
        </w:rPr>
        <w:tab/>
        <w:t xml:space="preserve">I. Habli, S. White, M.A. Sujan, S. Harrison, and M. Ugarte, What is the safety case for health IT? A study of assurance practices in England, </w:t>
      </w:r>
      <w:r w:rsidRPr="00CA0339">
        <w:rPr>
          <w:i/>
          <w:iCs/>
          <w:noProof/>
          <w:sz w:val="22"/>
          <w:szCs w:val="24"/>
        </w:rPr>
        <w:t>Saf. Sci.</w:t>
      </w:r>
      <w:r w:rsidRPr="00CA0339">
        <w:rPr>
          <w:noProof/>
          <w:sz w:val="22"/>
          <w:szCs w:val="24"/>
        </w:rPr>
        <w:t xml:space="preserve"> </w:t>
      </w:r>
      <w:r w:rsidRPr="00CA0339">
        <w:rPr>
          <w:b/>
          <w:bCs/>
          <w:noProof/>
          <w:sz w:val="22"/>
          <w:szCs w:val="24"/>
        </w:rPr>
        <w:t>110</w:t>
      </w:r>
      <w:r w:rsidRPr="00CA0339">
        <w:rPr>
          <w:noProof/>
          <w:sz w:val="22"/>
          <w:szCs w:val="24"/>
        </w:rPr>
        <w:t xml:space="preserve"> (2018) 324–335. doi:10.1016/j.ssci.2018.09.001.</w:t>
      </w:r>
    </w:p>
    <w:p w14:paraId="726354B4" w14:textId="77777777" w:rsidR="00CA0339" w:rsidRPr="00CA0339" w:rsidRDefault="00CA0339" w:rsidP="00CA0339">
      <w:pPr>
        <w:widowControl w:val="0"/>
        <w:ind w:left="640" w:hanging="640"/>
        <w:rPr>
          <w:noProof/>
          <w:sz w:val="22"/>
          <w:szCs w:val="24"/>
        </w:rPr>
      </w:pPr>
      <w:r w:rsidRPr="00CA0339">
        <w:rPr>
          <w:noProof/>
          <w:sz w:val="22"/>
          <w:szCs w:val="24"/>
        </w:rPr>
        <w:t>[15]</w:t>
      </w:r>
      <w:r w:rsidRPr="00CA0339">
        <w:rPr>
          <w:noProof/>
          <w:sz w:val="22"/>
          <w:szCs w:val="24"/>
        </w:rPr>
        <w:tab/>
        <w:t xml:space="preserve">Y.Y. Haimes, On the Complex Definition of Risk: A Systems-Based Approach, </w:t>
      </w:r>
      <w:r w:rsidRPr="00CA0339">
        <w:rPr>
          <w:i/>
          <w:iCs/>
          <w:noProof/>
          <w:sz w:val="22"/>
          <w:szCs w:val="24"/>
        </w:rPr>
        <w:t>Risk Anal.</w:t>
      </w:r>
      <w:r w:rsidRPr="00CA0339">
        <w:rPr>
          <w:noProof/>
          <w:sz w:val="22"/>
          <w:szCs w:val="24"/>
        </w:rPr>
        <w:t xml:space="preserve"> </w:t>
      </w:r>
      <w:r w:rsidRPr="00CA0339">
        <w:rPr>
          <w:b/>
          <w:bCs/>
          <w:noProof/>
          <w:sz w:val="22"/>
          <w:szCs w:val="24"/>
        </w:rPr>
        <w:t>29</w:t>
      </w:r>
      <w:r w:rsidRPr="00CA0339">
        <w:rPr>
          <w:noProof/>
          <w:sz w:val="22"/>
          <w:szCs w:val="24"/>
        </w:rPr>
        <w:t xml:space="preserve"> (2009). doi:10.1111/j.1539-6924.2009.01310.x.</w:t>
      </w:r>
    </w:p>
    <w:p w14:paraId="67B56204" w14:textId="77777777" w:rsidR="00CA0339" w:rsidRPr="00CA0339" w:rsidRDefault="00CA0339" w:rsidP="00CA0339">
      <w:pPr>
        <w:widowControl w:val="0"/>
        <w:ind w:left="640" w:hanging="640"/>
        <w:rPr>
          <w:noProof/>
          <w:sz w:val="22"/>
          <w:szCs w:val="24"/>
        </w:rPr>
      </w:pPr>
      <w:r w:rsidRPr="00CA0339">
        <w:rPr>
          <w:noProof/>
          <w:sz w:val="22"/>
          <w:szCs w:val="24"/>
        </w:rPr>
        <w:t>[16]</w:t>
      </w:r>
      <w:r w:rsidRPr="00CA0339">
        <w:rPr>
          <w:noProof/>
          <w:sz w:val="22"/>
          <w:szCs w:val="24"/>
        </w:rPr>
        <w:tab/>
        <w:t xml:space="preserve">Y.Y. Haimes, On the Definition of Resilience in </w:t>
      </w:r>
      <w:r w:rsidRPr="00CA0339">
        <w:rPr>
          <w:noProof/>
          <w:sz w:val="22"/>
          <w:szCs w:val="24"/>
        </w:rPr>
        <w:lastRenderedPageBreak/>
        <w:t xml:space="preserve">Systems, </w:t>
      </w:r>
      <w:r w:rsidRPr="00CA0339">
        <w:rPr>
          <w:i/>
          <w:iCs/>
          <w:noProof/>
          <w:sz w:val="22"/>
          <w:szCs w:val="24"/>
        </w:rPr>
        <w:t>Risk Anal.</w:t>
      </w:r>
      <w:r w:rsidRPr="00CA0339">
        <w:rPr>
          <w:noProof/>
          <w:sz w:val="22"/>
          <w:szCs w:val="24"/>
        </w:rPr>
        <w:t xml:space="preserve"> </w:t>
      </w:r>
      <w:r w:rsidRPr="00CA0339">
        <w:rPr>
          <w:b/>
          <w:bCs/>
          <w:noProof/>
          <w:sz w:val="22"/>
          <w:szCs w:val="24"/>
        </w:rPr>
        <w:t>29</w:t>
      </w:r>
      <w:r w:rsidRPr="00CA0339">
        <w:rPr>
          <w:noProof/>
          <w:sz w:val="22"/>
          <w:szCs w:val="24"/>
        </w:rPr>
        <w:t xml:space="preserve"> (2009) 498–501. doi:10.1111/j.1539-6924.2009.01216.x.</w:t>
      </w:r>
    </w:p>
    <w:p w14:paraId="347E318F" w14:textId="77777777" w:rsidR="00CA0339" w:rsidRPr="00CA0339" w:rsidRDefault="00CA0339" w:rsidP="00CA0339">
      <w:pPr>
        <w:widowControl w:val="0"/>
        <w:ind w:left="640" w:hanging="640"/>
        <w:rPr>
          <w:noProof/>
          <w:sz w:val="22"/>
          <w:szCs w:val="24"/>
        </w:rPr>
      </w:pPr>
      <w:r w:rsidRPr="00CA0339">
        <w:rPr>
          <w:noProof/>
          <w:sz w:val="22"/>
          <w:szCs w:val="24"/>
        </w:rPr>
        <w:t>[17]</w:t>
      </w:r>
      <w:r w:rsidRPr="00CA0339">
        <w:rPr>
          <w:noProof/>
          <w:sz w:val="22"/>
          <w:szCs w:val="24"/>
        </w:rPr>
        <w:tab/>
        <w:t xml:space="preserve">P. Harris, and W. Middleton, The illusion of control and optimism about health: On being less at risk but no more in control than others, </w:t>
      </w:r>
      <w:r w:rsidRPr="00CA0339">
        <w:rPr>
          <w:i/>
          <w:iCs/>
          <w:noProof/>
          <w:sz w:val="22"/>
          <w:szCs w:val="24"/>
        </w:rPr>
        <w:t>Br. J. Soc. Psychol.</w:t>
      </w:r>
      <w:r w:rsidRPr="00CA0339">
        <w:rPr>
          <w:noProof/>
          <w:sz w:val="22"/>
          <w:szCs w:val="24"/>
        </w:rPr>
        <w:t xml:space="preserve"> </w:t>
      </w:r>
      <w:r w:rsidRPr="00CA0339">
        <w:rPr>
          <w:b/>
          <w:bCs/>
          <w:noProof/>
          <w:sz w:val="22"/>
          <w:szCs w:val="24"/>
        </w:rPr>
        <w:t>33</w:t>
      </w:r>
      <w:r w:rsidRPr="00CA0339">
        <w:rPr>
          <w:noProof/>
          <w:sz w:val="22"/>
          <w:szCs w:val="24"/>
        </w:rPr>
        <w:t xml:space="preserve"> (1994) 369–386.</w:t>
      </w:r>
    </w:p>
    <w:p w14:paraId="68400952" w14:textId="77777777" w:rsidR="00CA0339" w:rsidRPr="00CA0339" w:rsidRDefault="00CA0339" w:rsidP="00CA0339">
      <w:pPr>
        <w:widowControl w:val="0"/>
        <w:ind w:left="640" w:hanging="640"/>
        <w:rPr>
          <w:noProof/>
          <w:sz w:val="22"/>
          <w:szCs w:val="24"/>
        </w:rPr>
      </w:pPr>
      <w:r w:rsidRPr="00CA0339">
        <w:rPr>
          <w:noProof/>
          <w:sz w:val="22"/>
          <w:szCs w:val="24"/>
        </w:rPr>
        <w:t>[18]</w:t>
      </w:r>
      <w:r w:rsidRPr="00CA0339">
        <w:rPr>
          <w:noProof/>
          <w:sz w:val="22"/>
          <w:szCs w:val="24"/>
        </w:rPr>
        <w:tab/>
        <w:t xml:space="preserve">D.A. Jenkins, M. Sperrin, G.P. Martin, and N. Peek, Dynamic models to predict health outcomes: current status and methodological challenges, </w:t>
      </w:r>
      <w:r w:rsidRPr="00CA0339">
        <w:rPr>
          <w:i/>
          <w:iCs/>
          <w:noProof/>
          <w:sz w:val="22"/>
          <w:szCs w:val="24"/>
        </w:rPr>
        <w:t>Diagnostic Progn. Res.</w:t>
      </w:r>
      <w:r w:rsidRPr="00CA0339">
        <w:rPr>
          <w:noProof/>
          <w:sz w:val="22"/>
          <w:szCs w:val="24"/>
        </w:rPr>
        <w:t xml:space="preserve"> </w:t>
      </w:r>
      <w:r w:rsidRPr="00CA0339">
        <w:rPr>
          <w:b/>
          <w:bCs/>
          <w:noProof/>
          <w:sz w:val="22"/>
          <w:szCs w:val="24"/>
        </w:rPr>
        <w:t>2</w:t>
      </w:r>
      <w:r w:rsidRPr="00CA0339">
        <w:rPr>
          <w:noProof/>
          <w:sz w:val="22"/>
          <w:szCs w:val="24"/>
        </w:rPr>
        <w:t xml:space="preserve"> (2018) 1–9. doi:10.1186/s41512-018-0045-2.</w:t>
      </w:r>
    </w:p>
    <w:p w14:paraId="7BB28ED7" w14:textId="77777777" w:rsidR="00CA0339" w:rsidRPr="00CA0339" w:rsidRDefault="00CA0339" w:rsidP="00CA0339">
      <w:pPr>
        <w:widowControl w:val="0"/>
        <w:ind w:left="640" w:hanging="640"/>
        <w:rPr>
          <w:noProof/>
          <w:sz w:val="22"/>
          <w:szCs w:val="24"/>
        </w:rPr>
      </w:pPr>
      <w:r w:rsidRPr="00CA0339">
        <w:rPr>
          <w:noProof/>
          <w:sz w:val="22"/>
          <w:szCs w:val="24"/>
        </w:rPr>
        <w:t>[19]</w:t>
      </w:r>
      <w:r w:rsidRPr="00CA0339">
        <w:rPr>
          <w:noProof/>
          <w:sz w:val="22"/>
          <w:szCs w:val="24"/>
        </w:rPr>
        <w:tab/>
        <w:t xml:space="preserve">M.O. Kim, E. Coiera, and F. Magrabi, Problems with health information technology and their effects on care delivery and patient outcomes: a systematic review, </w:t>
      </w:r>
      <w:r w:rsidRPr="00CA0339">
        <w:rPr>
          <w:i/>
          <w:iCs/>
          <w:noProof/>
          <w:sz w:val="22"/>
          <w:szCs w:val="24"/>
        </w:rPr>
        <w:t>J. Am. Med. Informatics Assoc.</w:t>
      </w:r>
      <w:r w:rsidRPr="00CA0339">
        <w:rPr>
          <w:noProof/>
          <w:sz w:val="22"/>
          <w:szCs w:val="24"/>
        </w:rPr>
        <w:t xml:space="preserve"> </w:t>
      </w:r>
      <w:r w:rsidRPr="00CA0339">
        <w:rPr>
          <w:b/>
          <w:bCs/>
          <w:noProof/>
          <w:sz w:val="22"/>
          <w:szCs w:val="24"/>
        </w:rPr>
        <w:t>24</w:t>
      </w:r>
      <w:r w:rsidRPr="00CA0339">
        <w:rPr>
          <w:noProof/>
          <w:sz w:val="22"/>
          <w:szCs w:val="24"/>
        </w:rPr>
        <w:t xml:space="preserve"> (2017) 246–260. doi:10.1093/jamia/ocw154.</w:t>
      </w:r>
    </w:p>
    <w:p w14:paraId="0C1EB835" w14:textId="77777777" w:rsidR="00CA0339" w:rsidRPr="00CA0339" w:rsidRDefault="00CA0339" w:rsidP="00CA0339">
      <w:pPr>
        <w:widowControl w:val="0"/>
        <w:ind w:left="640" w:hanging="640"/>
        <w:rPr>
          <w:noProof/>
          <w:sz w:val="22"/>
          <w:szCs w:val="24"/>
        </w:rPr>
      </w:pPr>
      <w:r w:rsidRPr="00CA0339">
        <w:rPr>
          <w:noProof/>
          <w:sz w:val="22"/>
          <w:szCs w:val="24"/>
        </w:rPr>
        <w:t>[20]</w:t>
      </w:r>
      <w:r w:rsidRPr="00CA0339">
        <w:rPr>
          <w:noProof/>
          <w:sz w:val="22"/>
          <w:szCs w:val="24"/>
        </w:rPr>
        <w:tab/>
        <w:t xml:space="preserve">C. Macrae, Governing the safety of artificial intelligence in healthcare, </w:t>
      </w:r>
      <w:r w:rsidRPr="00CA0339">
        <w:rPr>
          <w:i/>
          <w:iCs/>
          <w:noProof/>
          <w:sz w:val="22"/>
          <w:szCs w:val="24"/>
        </w:rPr>
        <w:t>BMJ Qual Saf</w:t>
      </w:r>
      <w:r w:rsidRPr="00CA0339">
        <w:rPr>
          <w:noProof/>
          <w:sz w:val="22"/>
          <w:szCs w:val="24"/>
        </w:rPr>
        <w:t xml:space="preserve">. </w:t>
      </w:r>
      <w:r w:rsidRPr="00CA0339">
        <w:rPr>
          <w:b/>
          <w:bCs/>
          <w:noProof/>
          <w:sz w:val="22"/>
          <w:szCs w:val="24"/>
        </w:rPr>
        <w:t>28</w:t>
      </w:r>
      <w:r w:rsidRPr="00CA0339">
        <w:rPr>
          <w:noProof/>
          <w:sz w:val="22"/>
          <w:szCs w:val="24"/>
        </w:rPr>
        <w:t xml:space="preserve"> (2019) 495–498. doi:10.1136/bmjqs-2019-009484.</w:t>
      </w:r>
    </w:p>
    <w:p w14:paraId="118D8486" w14:textId="77777777" w:rsidR="00CA0339" w:rsidRPr="00CA0339" w:rsidRDefault="00CA0339" w:rsidP="00CA0339">
      <w:pPr>
        <w:widowControl w:val="0"/>
        <w:ind w:left="640" w:hanging="640"/>
        <w:rPr>
          <w:noProof/>
          <w:sz w:val="22"/>
          <w:szCs w:val="24"/>
        </w:rPr>
      </w:pPr>
      <w:r w:rsidRPr="00CA0339">
        <w:rPr>
          <w:noProof/>
          <w:sz w:val="22"/>
          <w:szCs w:val="24"/>
        </w:rPr>
        <w:t>[21]</w:t>
      </w:r>
      <w:r w:rsidRPr="00CA0339">
        <w:rPr>
          <w:noProof/>
          <w:sz w:val="22"/>
          <w:szCs w:val="24"/>
        </w:rPr>
        <w:tab/>
        <w:t xml:space="preserve">A. Maturo, Fatism, self-monitoring and the pursuit of healthiness in the time of technological solutionism, </w:t>
      </w:r>
      <w:r w:rsidRPr="00CA0339">
        <w:rPr>
          <w:i/>
          <w:iCs/>
          <w:noProof/>
          <w:sz w:val="22"/>
          <w:szCs w:val="24"/>
        </w:rPr>
        <w:t>Ital. Sociol. Rev.</w:t>
      </w:r>
      <w:r w:rsidRPr="00CA0339">
        <w:rPr>
          <w:noProof/>
          <w:sz w:val="22"/>
          <w:szCs w:val="24"/>
        </w:rPr>
        <w:t xml:space="preserve"> </w:t>
      </w:r>
      <w:r w:rsidRPr="00CA0339">
        <w:rPr>
          <w:b/>
          <w:bCs/>
          <w:noProof/>
          <w:sz w:val="22"/>
          <w:szCs w:val="24"/>
        </w:rPr>
        <w:t>4</w:t>
      </w:r>
      <w:r w:rsidRPr="00CA0339">
        <w:rPr>
          <w:noProof/>
          <w:sz w:val="22"/>
          <w:szCs w:val="24"/>
        </w:rPr>
        <w:t xml:space="preserve"> (2014) 157–171. doi:10.13136/isr.v4i2.80.</w:t>
      </w:r>
    </w:p>
    <w:p w14:paraId="7D21D627" w14:textId="77777777" w:rsidR="00CA0339" w:rsidRPr="00CA0339" w:rsidRDefault="00CA0339" w:rsidP="00CA0339">
      <w:pPr>
        <w:widowControl w:val="0"/>
        <w:ind w:left="640" w:hanging="640"/>
        <w:rPr>
          <w:noProof/>
          <w:sz w:val="22"/>
          <w:szCs w:val="24"/>
        </w:rPr>
      </w:pPr>
      <w:r w:rsidRPr="00CA0339">
        <w:rPr>
          <w:noProof/>
          <w:sz w:val="22"/>
          <w:szCs w:val="24"/>
        </w:rPr>
        <w:t>[22]</w:t>
      </w:r>
      <w:r w:rsidRPr="00CA0339">
        <w:rPr>
          <w:noProof/>
          <w:sz w:val="22"/>
          <w:szCs w:val="24"/>
        </w:rPr>
        <w:tab/>
        <w:t xml:space="preserve">C. McCrorie, J. Benn, O.A. Johnson, and A. Scantlebury, Staff expectations for the implementation of an electronic patient record system: A qualitative study Corresponding author, </w:t>
      </w:r>
      <w:r w:rsidRPr="00CA0339">
        <w:rPr>
          <w:i/>
          <w:iCs/>
          <w:noProof/>
          <w:sz w:val="22"/>
          <w:szCs w:val="24"/>
        </w:rPr>
        <w:t>BMC Med. Inform. Decis. Mak.</w:t>
      </w:r>
      <w:r w:rsidRPr="00CA0339">
        <w:rPr>
          <w:noProof/>
          <w:sz w:val="22"/>
          <w:szCs w:val="24"/>
        </w:rPr>
        <w:t xml:space="preserve"> </w:t>
      </w:r>
      <w:r w:rsidRPr="00CA0339">
        <w:rPr>
          <w:b/>
          <w:bCs/>
          <w:noProof/>
          <w:sz w:val="22"/>
          <w:szCs w:val="24"/>
        </w:rPr>
        <w:t>19</w:t>
      </w:r>
      <w:r w:rsidRPr="00CA0339">
        <w:rPr>
          <w:noProof/>
          <w:sz w:val="22"/>
          <w:szCs w:val="24"/>
        </w:rPr>
        <w:t xml:space="preserve"> (2019) 1–14. doi:/10.1186/s12911-019-0952-3.</w:t>
      </w:r>
    </w:p>
    <w:p w14:paraId="16218F54" w14:textId="77777777" w:rsidR="00CA0339" w:rsidRPr="00CA0339" w:rsidRDefault="00CA0339" w:rsidP="00CA0339">
      <w:pPr>
        <w:widowControl w:val="0"/>
        <w:ind w:left="640" w:hanging="640"/>
        <w:rPr>
          <w:noProof/>
          <w:sz w:val="22"/>
          <w:szCs w:val="24"/>
        </w:rPr>
      </w:pPr>
      <w:r w:rsidRPr="00CA0339">
        <w:rPr>
          <w:noProof/>
          <w:sz w:val="22"/>
          <w:szCs w:val="24"/>
        </w:rPr>
        <w:t>[23]</w:t>
      </w:r>
      <w:r w:rsidRPr="00CA0339">
        <w:rPr>
          <w:noProof/>
          <w:sz w:val="22"/>
          <w:szCs w:val="24"/>
        </w:rPr>
        <w:tab/>
        <w:t xml:space="preserve">S. Mclachlan, H.W.W. Potts, D. Kudakwashe, D. Buchanan, S. Lean, O.A. Johnson, B. Daley, W. Marsh, and N. Fenton, The Heimdall framework for supporting characterisation of learning health systems, </w:t>
      </w:r>
      <w:r w:rsidRPr="00CA0339">
        <w:rPr>
          <w:i/>
          <w:iCs/>
          <w:noProof/>
          <w:sz w:val="22"/>
          <w:szCs w:val="24"/>
        </w:rPr>
        <w:t>J Innov Heal. Inf.</w:t>
      </w:r>
      <w:r w:rsidRPr="00CA0339">
        <w:rPr>
          <w:noProof/>
          <w:sz w:val="22"/>
          <w:szCs w:val="24"/>
        </w:rPr>
        <w:t xml:space="preserve"> </w:t>
      </w:r>
      <w:r w:rsidRPr="00CA0339">
        <w:rPr>
          <w:b/>
          <w:bCs/>
          <w:noProof/>
          <w:sz w:val="22"/>
          <w:szCs w:val="24"/>
        </w:rPr>
        <w:t>25</w:t>
      </w:r>
      <w:r w:rsidRPr="00CA0339">
        <w:rPr>
          <w:noProof/>
          <w:sz w:val="22"/>
          <w:szCs w:val="24"/>
        </w:rPr>
        <w:t xml:space="preserve"> (2018). doi:http://dx.doi.org/10.14236/jhi.v25i2.996.</w:t>
      </w:r>
    </w:p>
    <w:p w14:paraId="2084586B" w14:textId="77777777" w:rsidR="00CA0339" w:rsidRPr="00CA0339" w:rsidRDefault="00CA0339" w:rsidP="00CA0339">
      <w:pPr>
        <w:widowControl w:val="0"/>
        <w:ind w:left="640" w:hanging="640"/>
        <w:rPr>
          <w:noProof/>
          <w:sz w:val="22"/>
          <w:szCs w:val="24"/>
        </w:rPr>
      </w:pPr>
      <w:r w:rsidRPr="00CA0339">
        <w:rPr>
          <w:noProof/>
          <w:sz w:val="22"/>
          <w:szCs w:val="24"/>
        </w:rPr>
        <w:t>[24]</w:t>
      </w:r>
      <w:r w:rsidRPr="00CA0339">
        <w:rPr>
          <w:noProof/>
          <w:sz w:val="22"/>
          <w:szCs w:val="24"/>
        </w:rPr>
        <w:tab/>
        <w:t xml:space="preserve">C. Morland, and I.J. Pettersen, Translating technological change-new technology and practices in a hospital, </w:t>
      </w:r>
      <w:r w:rsidRPr="00CA0339">
        <w:rPr>
          <w:i/>
          <w:iCs/>
          <w:noProof/>
          <w:sz w:val="22"/>
          <w:szCs w:val="24"/>
        </w:rPr>
        <w:t>Int. J. Product. Perform.</w:t>
      </w:r>
      <w:r w:rsidRPr="00CA0339">
        <w:rPr>
          <w:noProof/>
          <w:sz w:val="22"/>
          <w:szCs w:val="24"/>
        </w:rPr>
        <w:t xml:space="preserve"> </w:t>
      </w:r>
      <w:r w:rsidRPr="00CA0339">
        <w:rPr>
          <w:b/>
          <w:bCs/>
          <w:noProof/>
          <w:sz w:val="22"/>
          <w:szCs w:val="24"/>
        </w:rPr>
        <w:t>67</w:t>
      </w:r>
      <w:r w:rsidRPr="00CA0339">
        <w:rPr>
          <w:noProof/>
          <w:sz w:val="22"/>
          <w:szCs w:val="24"/>
        </w:rPr>
        <w:t xml:space="preserve"> (2018) 1000–1015.</w:t>
      </w:r>
    </w:p>
    <w:p w14:paraId="1040BE9E" w14:textId="77777777" w:rsidR="00CA0339" w:rsidRPr="00CA0339" w:rsidRDefault="00CA0339" w:rsidP="00CA0339">
      <w:pPr>
        <w:widowControl w:val="0"/>
        <w:ind w:left="640" w:hanging="640"/>
        <w:rPr>
          <w:noProof/>
          <w:sz w:val="22"/>
          <w:szCs w:val="24"/>
        </w:rPr>
      </w:pPr>
      <w:r w:rsidRPr="00CA0339">
        <w:rPr>
          <w:noProof/>
          <w:sz w:val="22"/>
          <w:szCs w:val="24"/>
        </w:rPr>
        <w:t>[25]</w:t>
      </w:r>
      <w:r w:rsidRPr="00CA0339">
        <w:rPr>
          <w:noProof/>
          <w:sz w:val="22"/>
          <w:szCs w:val="24"/>
        </w:rPr>
        <w:tab/>
        <w:t>E. Morozov, To Save Everything, Click Here: The Folly of Technological Solutionism, PublicAffairs, New York, 2013.</w:t>
      </w:r>
    </w:p>
    <w:p w14:paraId="1EDD5A4A" w14:textId="77777777" w:rsidR="00CA0339" w:rsidRPr="00CA0339" w:rsidRDefault="00CA0339" w:rsidP="00CA0339">
      <w:pPr>
        <w:widowControl w:val="0"/>
        <w:ind w:left="640" w:hanging="640"/>
        <w:rPr>
          <w:noProof/>
          <w:sz w:val="22"/>
          <w:szCs w:val="24"/>
        </w:rPr>
      </w:pPr>
      <w:r w:rsidRPr="00CA0339">
        <w:rPr>
          <w:noProof/>
          <w:sz w:val="22"/>
          <w:szCs w:val="24"/>
        </w:rPr>
        <w:t>[26]</w:t>
      </w:r>
      <w:r w:rsidRPr="00CA0339">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2CDD86C6" w14:textId="77777777" w:rsidR="00CA0339" w:rsidRPr="00CA0339" w:rsidRDefault="00CA0339" w:rsidP="00CA0339">
      <w:pPr>
        <w:widowControl w:val="0"/>
        <w:ind w:left="640" w:hanging="640"/>
        <w:rPr>
          <w:noProof/>
          <w:sz w:val="22"/>
          <w:szCs w:val="24"/>
        </w:rPr>
      </w:pPr>
      <w:r w:rsidRPr="00CA0339">
        <w:rPr>
          <w:noProof/>
          <w:sz w:val="22"/>
          <w:szCs w:val="24"/>
        </w:rPr>
        <w:t>[27]</w:t>
      </w:r>
      <w:r w:rsidRPr="00CA0339">
        <w:rPr>
          <w:noProof/>
          <w:sz w:val="22"/>
          <w:szCs w:val="24"/>
        </w:rPr>
        <w:tab/>
        <w:t xml:space="preserve">A. Rae, D. Provan, H. Aboelssaad, and R. Alexander, A manifesto for Reality-based Safety Science, </w:t>
      </w:r>
      <w:r w:rsidRPr="00CA0339">
        <w:rPr>
          <w:i/>
          <w:iCs/>
          <w:noProof/>
          <w:sz w:val="22"/>
          <w:szCs w:val="24"/>
        </w:rPr>
        <w:t>Saf. Sci.</w:t>
      </w:r>
      <w:r w:rsidRPr="00CA0339">
        <w:rPr>
          <w:noProof/>
          <w:sz w:val="22"/>
          <w:szCs w:val="24"/>
        </w:rPr>
        <w:t xml:space="preserve"> </w:t>
      </w:r>
      <w:r w:rsidRPr="00CA0339">
        <w:rPr>
          <w:b/>
          <w:bCs/>
          <w:noProof/>
          <w:sz w:val="22"/>
          <w:szCs w:val="24"/>
        </w:rPr>
        <w:t>126</w:t>
      </w:r>
      <w:r w:rsidRPr="00CA0339">
        <w:rPr>
          <w:noProof/>
          <w:sz w:val="22"/>
          <w:szCs w:val="24"/>
        </w:rPr>
        <w:t xml:space="preserve"> (2020). doi:10.1016/j.ssci.2020.104654.</w:t>
      </w:r>
    </w:p>
    <w:p w14:paraId="4988351E" w14:textId="77777777" w:rsidR="00CA0339" w:rsidRPr="00CA0339" w:rsidRDefault="00CA0339" w:rsidP="00CA0339">
      <w:pPr>
        <w:widowControl w:val="0"/>
        <w:ind w:left="640" w:hanging="640"/>
        <w:rPr>
          <w:noProof/>
          <w:sz w:val="22"/>
          <w:szCs w:val="24"/>
        </w:rPr>
      </w:pPr>
      <w:r w:rsidRPr="00CA0339">
        <w:rPr>
          <w:noProof/>
          <w:sz w:val="22"/>
          <w:szCs w:val="24"/>
        </w:rPr>
        <w:t>[28]</w:t>
      </w:r>
      <w:r w:rsidRPr="00CA0339">
        <w:rPr>
          <w:noProof/>
          <w:sz w:val="22"/>
          <w:szCs w:val="24"/>
        </w:rPr>
        <w:tab/>
        <w:t xml:space="preserve">A.D. Ravitz, A. Sapirstein, J.C. Pham, and P.A. Doyle, Systems approach and systems engineering applied to health care: Improving patient safety and health care delivery, </w:t>
      </w:r>
      <w:r w:rsidRPr="00CA0339">
        <w:rPr>
          <w:i/>
          <w:iCs/>
          <w:noProof/>
          <w:sz w:val="22"/>
          <w:szCs w:val="24"/>
        </w:rPr>
        <w:t>Johns Hopkins APL Tech. Dig. (Applied Phys. Lab.</w:t>
      </w:r>
      <w:r w:rsidRPr="00CA0339">
        <w:rPr>
          <w:noProof/>
          <w:sz w:val="22"/>
          <w:szCs w:val="24"/>
        </w:rPr>
        <w:t xml:space="preserve"> </w:t>
      </w:r>
      <w:r w:rsidRPr="00CA0339">
        <w:rPr>
          <w:b/>
          <w:bCs/>
          <w:noProof/>
          <w:sz w:val="22"/>
          <w:szCs w:val="24"/>
        </w:rPr>
        <w:t>31</w:t>
      </w:r>
      <w:r w:rsidRPr="00CA0339">
        <w:rPr>
          <w:noProof/>
          <w:sz w:val="22"/>
          <w:szCs w:val="24"/>
        </w:rPr>
        <w:t xml:space="preserve"> (2013) 354–365.</w:t>
      </w:r>
    </w:p>
    <w:p w14:paraId="096A9BEA" w14:textId="77777777" w:rsidR="00CA0339" w:rsidRPr="00CA0339" w:rsidRDefault="00CA0339" w:rsidP="00CA0339">
      <w:pPr>
        <w:widowControl w:val="0"/>
        <w:ind w:left="640" w:hanging="640"/>
        <w:rPr>
          <w:noProof/>
          <w:sz w:val="22"/>
          <w:szCs w:val="24"/>
        </w:rPr>
      </w:pPr>
      <w:r w:rsidRPr="00CA0339">
        <w:rPr>
          <w:noProof/>
          <w:sz w:val="22"/>
          <w:szCs w:val="24"/>
        </w:rPr>
        <w:t>[29]</w:t>
      </w:r>
      <w:r w:rsidRPr="00CA0339">
        <w:rPr>
          <w:noProof/>
          <w:sz w:val="22"/>
          <w:szCs w:val="24"/>
        </w:rPr>
        <w:tab/>
        <w:t xml:space="preserve">A. Roehrs, C. Andr, R. Righi, S. Jos, and M.H. </w:t>
      </w:r>
      <w:r w:rsidRPr="00CA0339">
        <w:rPr>
          <w:noProof/>
          <w:sz w:val="22"/>
          <w:szCs w:val="24"/>
        </w:rPr>
        <w:t xml:space="preserve">Wichman, Toward a Model for Personal Health Record Interoperability, </w:t>
      </w:r>
      <w:r w:rsidRPr="00CA0339">
        <w:rPr>
          <w:i/>
          <w:iCs/>
          <w:noProof/>
          <w:sz w:val="22"/>
          <w:szCs w:val="24"/>
        </w:rPr>
        <w:t>IEEE J. Biomed. Heal. Informatics</w:t>
      </w:r>
      <w:r w:rsidRPr="00CA0339">
        <w:rPr>
          <w:noProof/>
          <w:sz w:val="22"/>
          <w:szCs w:val="24"/>
        </w:rPr>
        <w:t xml:space="preserve">. </w:t>
      </w:r>
      <w:r w:rsidRPr="00CA0339">
        <w:rPr>
          <w:b/>
          <w:bCs/>
          <w:noProof/>
          <w:sz w:val="22"/>
          <w:szCs w:val="24"/>
        </w:rPr>
        <w:t>23</w:t>
      </w:r>
      <w:r w:rsidRPr="00CA0339">
        <w:rPr>
          <w:noProof/>
          <w:sz w:val="22"/>
          <w:szCs w:val="24"/>
        </w:rPr>
        <w:t xml:space="preserve"> (2019) 867–873.</w:t>
      </w:r>
    </w:p>
    <w:p w14:paraId="59EC1595" w14:textId="77777777" w:rsidR="00CA0339" w:rsidRPr="00CA0339" w:rsidRDefault="00CA0339" w:rsidP="00CA0339">
      <w:pPr>
        <w:widowControl w:val="0"/>
        <w:ind w:left="640" w:hanging="640"/>
        <w:rPr>
          <w:noProof/>
          <w:sz w:val="22"/>
          <w:szCs w:val="24"/>
        </w:rPr>
      </w:pPr>
      <w:r w:rsidRPr="00CA0339">
        <w:rPr>
          <w:noProof/>
          <w:sz w:val="22"/>
          <w:szCs w:val="24"/>
        </w:rPr>
        <w:t>[30]</w:t>
      </w:r>
      <w:r w:rsidRPr="00CA0339">
        <w:rPr>
          <w:noProof/>
          <w:sz w:val="22"/>
          <w:szCs w:val="24"/>
        </w:rPr>
        <w:tab/>
        <w:t xml:space="preserve">A. Sedrakyan, B. Campbell, J.G. Merino, R. Kuntz, A. Hirst, and P. McCulloch, IDEAL-D: a rational framework for evaluating and achieve this goal, </w:t>
      </w:r>
      <w:r w:rsidRPr="00CA0339">
        <w:rPr>
          <w:i/>
          <w:iCs/>
          <w:noProof/>
          <w:sz w:val="22"/>
          <w:szCs w:val="24"/>
        </w:rPr>
        <w:t>BMJ</w:t>
      </w:r>
      <w:r w:rsidRPr="00CA0339">
        <w:rPr>
          <w:noProof/>
          <w:sz w:val="22"/>
          <w:szCs w:val="24"/>
        </w:rPr>
        <w:t xml:space="preserve">. </w:t>
      </w:r>
      <w:r w:rsidRPr="00CA0339">
        <w:rPr>
          <w:b/>
          <w:bCs/>
          <w:noProof/>
          <w:sz w:val="22"/>
          <w:szCs w:val="24"/>
        </w:rPr>
        <w:t>353</w:t>
      </w:r>
      <w:r w:rsidRPr="00CA0339">
        <w:rPr>
          <w:noProof/>
          <w:sz w:val="22"/>
          <w:szCs w:val="24"/>
        </w:rPr>
        <w:t xml:space="preserve"> (2016) 1–7. doi:10.1136/bmj.i2372.</w:t>
      </w:r>
    </w:p>
    <w:p w14:paraId="5104CA19" w14:textId="77777777" w:rsidR="00CA0339" w:rsidRPr="00CA0339" w:rsidRDefault="00CA0339" w:rsidP="00CA0339">
      <w:pPr>
        <w:widowControl w:val="0"/>
        <w:ind w:left="640" w:hanging="640"/>
        <w:rPr>
          <w:noProof/>
          <w:sz w:val="22"/>
          <w:szCs w:val="24"/>
        </w:rPr>
      </w:pPr>
      <w:r w:rsidRPr="00CA0339">
        <w:rPr>
          <w:noProof/>
          <w:sz w:val="22"/>
          <w:szCs w:val="24"/>
        </w:rPr>
        <w:t>[31]</w:t>
      </w:r>
      <w:r w:rsidRPr="00CA0339">
        <w:rPr>
          <w:noProof/>
          <w:sz w:val="22"/>
          <w:szCs w:val="24"/>
        </w:rPr>
        <w:tab/>
        <w:t xml:space="preserve">D.F. Sittig, A. Wright, E. Coiera, F. Magrabi, R. Ratwani, D.W. Bates, and H. Singh, Current challenges in health information technology–related patient safety, </w:t>
      </w:r>
      <w:r w:rsidRPr="00CA0339">
        <w:rPr>
          <w:i/>
          <w:iCs/>
          <w:noProof/>
          <w:sz w:val="22"/>
          <w:szCs w:val="24"/>
        </w:rPr>
        <w:t>Health Informatics J.</w:t>
      </w:r>
      <w:r w:rsidRPr="00CA0339">
        <w:rPr>
          <w:noProof/>
          <w:sz w:val="22"/>
          <w:szCs w:val="24"/>
        </w:rPr>
        <w:t xml:space="preserve"> </w:t>
      </w:r>
      <w:r w:rsidRPr="00CA0339">
        <w:rPr>
          <w:b/>
          <w:bCs/>
          <w:noProof/>
          <w:sz w:val="22"/>
          <w:szCs w:val="24"/>
        </w:rPr>
        <w:t>26</w:t>
      </w:r>
      <w:r w:rsidRPr="00CA0339">
        <w:rPr>
          <w:noProof/>
          <w:sz w:val="22"/>
          <w:szCs w:val="24"/>
        </w:rPr>
        <w:t xml:space="preserve"> (2020) 181–189. doi:10.1177/1460458218814893.</w:t>
      </w:r>
    </w:p>
    <w:p w14:paraId="3FC9FA2C" w14:textId="77777777" w:rsidR="00CA0339" w:rsidRPr="00CA0339" w:rsidRDefault="00CA0339" w:rsidP="00CA0339">
      <w:pPr>
        <w:widowControl w:val="0"/>
        <w:ind w:left="640" w:hanging="640"/>
        <w:rPr>
          <w:noProof/>
          <w:sz w:val="22"/>
          <w:szCs w:val="24"/>
        </w:rPr>
      </w:pPr>
      <w:r w:rsidRPr="00CA0339">
        <w:rPr>
          <w:noProof/>
          <w:sz w:val="22"/>
          <w:szCs w:val="24"/>
        </w:rPr>
        <w:t>[32]</w:t>
      </w:r>
      <w:r w:rsidRPr="00CA0339">
        <w:rPr>
          <w:noProof/>
          <w:sz w:val="22"/>
          <w:szCs w:val="24"/>
        </w:rPr>
        <w:tab/>
        <w:t xml:space="preserve">D.F. Sittig, A. Wright, E. Coiera, F. Magrabi, R. Ratwant, D.W. Bates, and H. Singh, Current challenges in health information technology–related patient safety, </w:t>
      </w:r>
      <w:r w:rsidRPr="00CA0339">
        <w:rPr>
          <w:i/>
          <w:iCs/>
          <w:noProof/>
          <w:sz w:val="22"/>
          <w:szCs w:val="24"/>
        </w:rPr>
        <w:t>Health Informatics J.</w:t>
      </w:r>
      <w:r w:rsidRPr="00CA0339">
        <w:rPr>
          <w:noProof/>
          <w:sz w:val="22"/>
          <w:szCs w:val="24"/>
        </w:rPr>
        <w:t xml:space="preserve"> (2018) 1–9. doi:10.1177/1460458218814893.</w:t>
      </w:r>
    </w:p>
    <w:p w14:paraId="428F42B3" w14:textId="77777777" w:rsidR="00CA0339" w:rsidRPr="00CA0339" w:rsidRDefault="00CA0339" w:rsidP="00CA0339">
      <w:pPr>
        <w:widowControl w:val="0"/>
        <w:ind w:left="640" w:hanging="640"/>
        <w:rPr>
          <w:noProof/>
          <w:sz w:val="22"/>
          <w:szCs w:val="24"/>
        </w:rPr>
      </w:pPr>
      <w:r w:rsidRPr="00CA0339">
        <w:rPr>
          <w:noProof/>
          <w:sz w:val="22"/>
          <w:szCs w:val="24"/>
        </w:rPr>
        <w:t>[33]</w:t>
      </w:r>
      <w:r w:rsidRPr="00CA0339">
        <w:rPr>
          <w:noProof/>
          <w:sz w:val="22"/>
          <w:szCs w:val="24"/>
        </w:rPr>
        <w:tab/>
        <w:t xml:space="preserve">J. Song, and F.M. Zahedi, Trust in health infomediaries, </w:t>
      </w:r>
      <w:r w:rsidRPr="00CA0339">
        <w:rPr>
          <w:i/>
          <w:iCs/>
          <w:noProof/>
          <w:sz w:val="22"/>
          <w:szCs w:val="24"/>
        </w:rPr>
        <w:t>Decis. Support Syst.</w:t>
      </w:r>
      <w:r w:rsidRPr="00CA0339">
        <w:rPr>
          <w:noProof/>
          <w:sz w:val="22"/>
          <w:szCs w:val="24"/>
        </w:rPr>
        <w:t xml:space="preserve"> </w:t>
      </w:r>
      <w:r w:rsidRPr="00CA0339">
        <w:rPr>
          <w:b/>
          <w:bCs/>
          <w:noProof/>
          <w:sz w:val="22"/>
          <w:szCs w:val="24"/>
        </w:rPr>
        <w:t>43</w:t>
      </w:r>
      <w:r w:rsidRPr="00CA0339">
        <w:rPr>
          <w:noProof/>
          <w:sz w:val="22"/>
          <w:szCs w:val="24"/>
        </w:rPr>
        <w:t xml:space="preserve"> (2007) 390–407. doi:10.1016/j.dss.2006.11.011.</w:t>
      </w:r>
    </w:p>
    <w:p w14:paraId="0CFEA944" w14:textId="77777777" w:rsidR="00CA0339" w:rsidRPr="00CA0339" w:rsidRDefault="00CA0339" w:rsidP="00CA0339">
      <w:pPr>
        <w:widowControl w:val="0"/>
        <w:ind w:left="640" w:hanging="640"/>
        <w:rPr>
          <w:noProof/>
          <w:sz w:val="22"/>
          <w:szCs w:val="24"/>
        </w:rPr>
      </w:pPr>
      <w:r w:rsidRPr="00CA0339">
        <w:rPr>
          <w:noProof/>
          <w:sz w:val="22"/>
          <w:szCs w:val="24"/>
        </w:rPr>
        <w:t>[34]</w:t>
      </w:r>
      <w:r w:rsidRPr="00CA0339">
        <w:rPr>
          <w:noProof/>
          <w:sz w:val="22"/>
          <w:szCs w:val="24"/>
        </w:rPr>
        <w:tab/>
        <w:t xml:space="preserve">M. Sperrin, D. Jenkins, G.P. Martin, and N. Peek, Explicit causal reasoning is needed to prevent prognostic models being victims of their own success, </w:t>
      </w:r>
      <w:r w:rsidRPr="00CA0339">
        <w:rPr>
          <w:i/>
          <w:iCs/>
          <w:noProof/>
          <w:sz w:val="22"/>
          <w:szCs w:val="24"/>
        </w:rPr>
        <w:t>J. Am. Med. Informatics Assoc.</w:t>
      </w:r>
      <w:r w:rsidRPr="00CA0339">
        <w:rPr>
          <w:noProof/>
          <w:sz w:val="22"/>
          <w:szCs w:val="24"/>
        </w:rPr>
        <w:t xml:space="preserve"> </w:t>
      </w:r>
      <w:r w:rsidRPr="00CA0339">
        <w:rPr>
          <w:b/>
          <w:bCs/>
          <w:noProof/>
          <w:sz w:val="22"/>
          <w:szCs w:val="24"/>
        </w:rPr>
        <w:t>26</w:t>
      </w:r>
      <w:r w:rsidRPr="00CA0339">
        <w:rPr>
          <w:noProof/>
          <w:sz w:val="22"/>
          <w:szCs w:val="24"/>
        </w:rPr>
        <w:t xml:space="preserve"> (2019) 1675–1676. doi:10.1093/jamia/ocz197.</w:t>
      </w:r>
    </w:p>
    <w:p w14:paraId="20B0602F" w14:textId="77777777" w:rsidR="00CA0339" w:rsidRPr="00CA0339" w:rsidRDefault="00CA0339" w:rsidP="00CA0339">
      <w:pPr>
        <w:widowControl w:val="0"/>
        <w:ind w:left="640" w:hanging="640"/>
        <w:rPr>
          <w:noProof/>
          <w:sz w:val="22"/>
          <w:szCs w:val="24"/>
        </w:rPr>
      </w:pPr>
      <w:r w:rsidRPr="00CA0339">
        <w:rPr>
          <w:noProof/>
          <w:sz w:val="22"/>
          <w:szCs w:val="24"/>
        </w:rPr>
        <w:t>[35]</w:t>
      </w:r>
      <w:r w:rsidRPr="00CA0339">
        <w:rPr>
          <w:noProof/>
          <w:sz w:val="22"/>
          <w:szCs w:val="24"/>
        </w:rPr>
        <w:tab/>
        <w:t xml:space="preserve">M.A. Sujan, P. Spurgeon, M. Cooke, A. Weale, P. Debenham, and S. Cross, The development of safety cases for healthcare services: Practical experiences, opportunities and challenges, </w:t>
      </w:r>
      <w:r w:rsidRPr="00CA0339">
        <w:rPr>
          <w:i/>
          <w:iCs/>
          <w:noProof/>
          <w:sz w:val="22"/>
          <w:szCs w:val="24"/>
        </w:rPr>
        <w:t>Reliab. Eng. Syst. Saf.</w:t>
      </w:r>
      <w:r w:rsidRPr="00CA0339">
        <w:rPr>
          <w:noProof/>
          <w:sz w:val="22"/>
          <w:szCs w:val="24"/>
        </w:rPr>
        <w:t xml:space="preserve"> </w:t>
      </w:r>
      <w:r w:rsidRPr="00CA0339">
        <w:rPr>
          <w:b/>
          <w:bCs/>
          <w:noProof/>
          <w:sz w:val="22"/>
          <w:szCs w:val="24"/>
        </w:rPr>
        <w:t>140</w:t>
      </w:r>
      <w:r w:rsidRPr="00CA0339">
        <w:rPr>
          <w:noProof/>
          <w:sz w:val="22"/>
          <w:szCs w:val="24"/>
        </w:rPr>
        <w:t xml:space="preserve"> (2015) 200–207. doi:10.1016/j.ress.2015.03.033.</w:t>
      </w:r>
    </w:p>
    <w:p w14:paraId="2966B3AE" w14:textId="77777777" w:rsidR="00CA0339" w:rsidRPr="00CA0339" w:rsidRDefault="00CA0339" w:rsidP="00CA0339">
      <w:pPr>
        <w:widowControl w:val="0"/>
        <w:ind w:left="640" w:hanging="640"/>
        <w:rPr>
          <w:noProof/>
          <w:sz w:val="22"/>
          <w:szCs w:val="24"/>
        </w:rPr>
      </w:pPr>
      <w:r w:rsidRPr="00CA0339">
        <w:rPr>
          <w:noProof/>
          <w:sz w:val="22"/>
          <w:szCs w:val="24"/>
        </w:rPr>
        <w:t>[36]</w:t>
      </w:r>
      <w:r w:rsidRPr="00CA0339">
        <w:rPr>
          <w:noProof/>
          <w:sz w:val="22"/>
          <w:szCs w:val="24"/>
        </w:rPr>
        <w:tab/>
        <w:t xml:space="preserve">S.E. Thorne, and C.A. Robinson, Reciprocal trust in health care relationships, </w:t>
      </w:r>
      <w:r w:rsidRPr="00CA0339">
        <w:rPr>
          <w:i/>
          <w:iCs/>
          <w:noProof/>
          <w:sz w:val="22"/>
          <w:szCs w:val="24"/>
        </w:rPr>
        <w:t>J. Adv. Nurs.</w:t>
      </w:r>
      <w:r w:rsidRPr="00CA0339">
        <w:rPr>
          <w:noProof/>
          <w:sz w:val="22"/>
          <w:szCs w:val="24"/>
        </w:rPr>
        <w:t xml:space="preserve"> </w:t>
      </w:r>
      <w:r w:rsidRPr="00CA0339">
        <w:rPr>
          <w:b/>
          <w:bCs/>
          <w:noProof/>
          <w:sz w:val="22"/>
          <w:szCs w:val="24"/>
        </w:rPr>
        <w:t>13</w:t>
      </w:r>
      <w:r w:rsidRPr="00CA0339">
        <w:rPr>
          <w:noProof/>
          <w:sz w:val="22"/>
          <w:szCs w:val="24"/>
        </w:rPr>
        <w:t xml:space="preserve"> (1988) 782–789. doi:10.1111/j.1365-2648.1988.tb00570.x.</w:t>
      </w:r>
    </w:p>
    <w:p w14:paraId="6407F46C" w14:textId="77777777" w:rsidR="00CA0339" w:rsidRPr="00CA0339" w:rsidRDefault="00CA0339" w:rsidP="00CA0339">
      <w:pPr>
        <w:widowControl w:val="0"/>
        <w:ind w:left="640" w:hanging="640"/>
        <w:rPr>
          <w:noProof/>
          <w:sz w:val="22"/>
          <w:szCs w:val="24"/>
        </w:rPr>
      </w:pPr>
      <w:r w:rsidRPr="00CA0339">
        <w:rPr>
          <w:noProof/>
          <w:sz w:val="22"/>
          <w:szCs w:val="24"/>
        </w:rPr>
        <w:t>[37]</w:t>
      </w:r>
      <w:r w:rsidRPr="00CA0339">
        <w:rPr>
          <w:noProof/>
          <w:sz w:val="22"/>
          <w:szCs w:val="24"/>
        </w:rPr>
        <w:tab/>
        <w:t>US Food and Drug Administration, Digital Health Innovation Action Plan, (2017). https://www.fda.gov/media/106331/download.</w:t>
      </w:r>
    </w:p>
    <w:p w14:paraId="2038C7C0" w14:textId="77777777" w:rsidR="00CA0339" w:rsidRPr="00CA0339" w:rsidRDefault="00CA0339" w:rsidP="00CA0339">
      <w:pPr>
        <w:widowControl w:val="0"/>
        <w:ind w:left="640" w:hanging="640"/>
        <w:rPr>
          <w:noProof/>
          <w:sz w:val="22"/>
          <w:szCs w:val="24"/>
        </w:rPr>
      </w:pPr>
      <w:r w:rsidRPr="00CA0339">
        <w:rPr>
          <w:noProof/>
          <w:sz w:val="22"/>
          <w:szCs w:val="24"/>
        </w:rPr>
        <w:t>[38]</w:t>
      </w:r>
      <w:r w:rsidRPr="00CA0339">
        <w:rPr>
          <w:noProof/>
          <w:sz w:val="22"/>
          <w:szCs w:val="24"/>
        </w:rPr>
        <w:tab/>
        <w:t xml:space="preserve">C. Wardle, and H. Derakhshan, Information Disorder: Toward an interdisciplinary framework for research and policy making, </w:t>
      </w:r>
      <w:r w:rsidRPr="00CA0339">
        <w:rPr>
          <w:i/>
          <w:iCs/>
          <w:noProof/>
          <w:sz w:val="22"/>
          <w:szCs w:val="24"/>
        </w:rPr>
        <w:t>Rep. to Counc. Eur.</w:t>
      </w:r>
      <w:r w:rsidRPr="00CA0339">
        <w:rPr>
          <w:noProof/>
          <w:sz w:val="22"/>
          <w:szCs w:val="24"/>
        </w:rPr>
        <w:t xml:space="preserve"> (2017) 108. https://rm.coe.int/information-disorder-toward-an-interdisciplinary-framework-for-researc/168076277c.</w:t>
      </w:r>
    </w:p>
    <w:p w14:paraId="3D53D589" w14:textId="77777777" w:rsidR="00CA0339" w:rsidRPr="00CA0339" w:rsidRDefault="00CA0339" w:rsidP="00CA0339">
      <w:pPr>
        <w:widowControl w:val="0"/>
        <w:ind w:left="640" w:hanging="640"/>
        <w:rPr>
          <w:noProof/>
          <w:sz w:val="22"/>
          <w:szCs w:val="24"/>
        </w:rPr>
      </w:pPr>
      <w:r w:rsidRPr="00CA0339">
        <w:rPr>
          <w:noProof/>
          <w:sz w:val="22"/>
          <w:szCs w:val="24"/>
        </w:rPr>
        <w:t>[39]</w:t>
      </w:r>
      <w:r w:rsidRPr="00CA0339">
        <w:rPr>
          <w:noProof/>
          <w:sz w:val="22"/>
          <w:szCs w:val="24"/>
        </w:rPr>
        <w:tab/>
        <w:t>K.E. Weick, Sensemaking in organizations, SAGE, 1995.</w:t>
      </w:r>
    </w:p>
    <w:p w14:paraId="5433B8DE" w14:textId="77777777" w:rsidR="00CA0339" w:rsidRPr="00CA0339" w:rsidRDefault="00CA0339" w:rsidP="00CA0339">
      <w:pPr>
        <w:widowControl w:val="0"/>
        <w:ind w:left="640" w:hanging="640"/>
        <w:rPr>
          <w:noProof/>
          <w:sz w:val="22"/>
          <w:szCs w:val="24"/>
        </w:rPr>
      </w:pPr>
      <w:r w:rsidRPr="00CA0339">
        <w:rPr>
          <w:noProof/>
          <w:sz w:val="22"/>
          <w:szCs w:val="24"/>
        </w:rPr>
        <w:t>[40]</w:t>
      </w:r>
      <w:r w:rsidRPr="00CA0339">
        <w:rPr>
          <w:noProof/>
          <w:sz w:val="22"/>
          <w:szCs w:val="24"/>
        </w:rPr>
        <w:tab/>
        <w:t xml:space="preserve">J. Wherton, S. Shaw, C. Papoutsi, L. Seuren, and T. Greenhalgh, Guidance on the introduction and use of video consultations during COVID-19: important lessons from qualitative research, </w:t>
      </w:r>
      <w:r w:rsidRPr="00CA0339">
        <w:rPr>
          <w:i/>
          <w:iCs/>
          <w:noProof/>
          <w:sz w:val="22"/>
          <w:szCs w:val="24"/>
        </w:rPr>
        <w:t>BMJ Lead.</w:t>
      </w:r>
      <w:r w:rsidRPr="00CA0339">
        <w:rPr>
          <w:noProof/>
          <w:sz w:val="22"/>
          <w:szCs w:val="24"/>
        </w:rPr>
        <w:t xml:space="preserve"> (2020). doi:10.1136/leader-2020-000262.</w:t>
      </w:r>
    </w:p>
    <w:p w14:paraId="5F47FD28" w14:textId="77777777" w:rsidR="00CA0339" w:rsidRPr="00CA0339" w:rsidRDefault="00CA0339" w:rsidP="00CA0339">
      <w:pPr>
        <w:widowControl w:val="0"/>
        <w:ind w:left="640" w:hanging="640"/>
        <w:rPr>
          <w:noProof/>
          <w:sz w:val="22"/>
        </w:rPr>
      </w:pPr>
      <w:r w:rsidRPr="00CA0339">
        <w:rPr>
          <w:noProof/>
          <w:sz w:val="22"/>
          <w:szCs w:val="24"/>
        </w:rPr>
        <w:t>[41]</w:t>
      </w:r>
      <w:r w:rsidRPr="00CA0339">
        <w:rPr>
          <w:noProof/>
          <w:sz w:val="22"/>
          <w:szCs w:val="24"/>
        </w:rPr>
        <w:tab/>
        <w:t xml:space="preserve">T. Wykes, and S. Schueller, Why reviewing apps is not enough: Transparency for trust (T4T) principles of responsible health app marketplaces, </w:t>
      </w:r>
      <w:r w:rsidRPr="00CA0339">
        <w:rPr>
          <w:i/>
          <w:iCs/>
          <w:noProof/>
          <w:sz w:val="22"/>
          <w:szCs w:val="24"/>
        </w:rPr>
        <w:t>J. Med. Internet Res.</w:t>
      </w:r>
      <w:r w:rsidRPr="00CA0339">
        <w:rPr>
          <w:noProof/>
          <w:sz w:val="22"/>
          <w:szCs w:val="24"/>
        </w:rPr>
        <w:t xml:space="preserve"> </w:t>
      </w:r>
      <w:r w:rsidRPr="00CA0339">
        <w:rPr>
          <w:b/>
          <w:bCs/>
          <w:noProof/>
          <w:sz w:val="22"/>
          <w:szCs w:val="24"/>
        </w:rPr>
        <w:t>21</w:t>
      </w:r>
      <w:r w:rsidRPr="00CA0339">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00AA054C" w14:textId="0ABE6ACA" w:rsidR="0093497A" w:rsidRPr="00696CC6" w:rsidRDefault="00585CED" w:rsidP="00EE768D">
      <w:pPr>
        <w:rPr>
          <w:noProof/>
          <w:sz w:val="22"/>
          <w:szCs w:val="22"/>
        </w:rPr>
      </w:pPr>
      <w:r>
        <w:rPr>
          <w:noProof/>
          <w:sz w:val="22"/>
          <w:szCs w:val="22"/>
        </w:rPr>
        <w:t xml:space="preserve">Ciarán McInerney, </w:t>
      </w:r>
      <w:hyperlink r:id="rId11" w:history="1">
        <w:r w:rsidR="0099117B" w:rsidRPr="00FA7714">
          <w:rPr>
            <w:rStyle w:val="Hyperlink"/>
            <w:noProof/>
            <w:sz w:val="22"/>
            <w:szCs w:val="22"/>
          </w:rPr>
          <w:t>c.mcinerney@leeds.ac.uk</w:t>
        </w:r>
      </w:hyperlink>
    </w:p>
    <w:sectPr w:rsidR="0093497A" w:rsidRPr="00696CC6" w:rsidSect="007F64F2">
      <w:type w:val="continuous"/>
      <w:pgSz w:w="11907" w:h="16840" w:code="9"/>
      <w:pgMar w:top="562" w:right="567" w:bottom="562" w:left="567" w:header="0" w:footer="1440" w:gutter="0"/>
      <w:cols w:num="2" w:space="706"/>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6AE7" w16cex:dateUtc="2021-04-21T08:12:00Z"/>
  <w16cex:commentExtensible w16cex:durableId="242A73D7" w16cex:dateUtc="2021-04-21T08:50:00Z"/>
  <w16cex:commentExtensible w16cex:durableId="242A8940" w16cex:dateUtc="2021-04-21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2F795" w16cid:durableId="242A6A51"/>
  <w16cid:commentId w16cid:paraId="69828782" w16cid:durableId="242A6AE7"/>
  <w16cid:commentId w16cid:paraId="102E7C70" w16cid:durableId="242A6A52"/>
  <w16cid:commentId w16cid:paraId="185CD325" w16cid:durableId="242A6A53"/>
  <w16cid:commentId w16cid:paraId="31A26BE1" w16cid:durableId="242A6A54"/>
  <w16cid:commentId w16cid:paraId="1E90E7E7" w16cid:durableId="242A73D7"/>
  <w16cid:commentId w16cid:paraId="739BF53E" w16cid:durableId="242A89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C5F7A" w14:textId="77777777" w:rsidR="003C534B" w:rsidRDefault="003C534B">
      <w:r>
        <w:separator/>
      </w:r>
    </w:p>
  </w:endnote>
  <w:endnote w:type="continuationSeparator" w:id="0">
    <w:p w14:paraId="3612B916" w14:textId="77777777" w:rsidR="003C534B" w:rsidRDefault="003C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33504" w14:textId="77777777" w:rsidR="003C534B" w:rsidRDefault="003C534B">
      <w:r>
        <w:separator/>
      </w:r>
    </w:p>
  </w:footnote>
  <w:footnote w:type="continuationSeparator" w:id="0">
    <w:p w14:paraId="093217A6" w14:textId="77777777" w:rsidR="003C534B" w:rsidRDefault="003C5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B1D3F"/>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C534B"/>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A43D0"/>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6CC6"/>
    <w:rsid w:val="006B0D2B"/>
    <w:rsid w:val="006B3AC3"/>
    <w:rsid w:val="006B6C91"/>
    <w:rsid w:val="006D1D3C"/>
    <w:rsid w:val="006E0FDB"/>
    <w:rsid w:val="006F0469"/>
    <w:rsid w:val="006F20EA"/>
    <w:rsid w:val="00704068"/>
    <w:rsid w:val="00707676"/>
    <w:rsid w:val="007172F4"/>
    <w:rsid w:val="00722FF6"/>
    <w:rsid w:val="00726B6A"/>
    <w:rsid w:val="00726FB1"/>
    <w:rsid w:val="0074415F"/>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07057"/>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50382"/>
    <w:rsid w:val="00951D7E"/>
    <w:rsid w:val="00963024"/>
    <w:rsid w:val="0096343B"/>
    <w:rsid w:val="00964C4F"/>
    <w:rsid w:val="00966857"/>
    <w:rsid w:val="009706C5"/>
    <w:rsid w:val="00976CAF"/>
    <w:rsid w:val="00980168"/>
    <w:rsid w:val="0099117B"/>
    <w:rsid w:val="009A0D5D"/>
    <w:rsid w:val="009A6B2E"/>
    <w:rsid w:val="009B7398"/>
    <w:rsid w:val="009C06F0"/>
    <w:rsid w:val="009C5400"/>
    <w:rsid w:val="009C5AF6"/>
    <w:rsid w:val="009D7A14"/>
    <w:rsid w:val="009E6DBD"/>
    <w:rsid w:val="009F27E7"/>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490"/>
    <w:rsid w:val="00B00996"/>
    <w:rsid w:val="00B06DFF"/>
    <w:rsid w:val="00B129B0"/>
    <w:rsid w:val="00B2011B"/>
    <w:rsid w:val="00B20B5A"/>
    <w:rsid w:val="00B241AF"/>
    <w:rsid w:val="00B25DA6"/>
    <w:rsid w:val="00B473CC"/>
    <w:rsid w:val="00B56EED"/>
    <w:rsid w:val="00B640AD"/>
    <w:rsid w:val="00B6688E"/>
    <w:rsid w:val="00B706B2"/>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1A59"/>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0339"/>
    <w:rsid w:val="00CA1E45"/>
    <w:rsid w:val="00CA6674"/>
    <w:rsid w:val="00CB15B2"/>
    <w:rsid w:val="00CB40C8"/>
    <w:rsid w:val="00CC1025"/>
    <w:rsid w:val="00CC7FE7"/>
    <w:rsid w:val="00CD606E"/>
    <w:rsid w:val="00CD6464"/>
    <w:rsid w:val="00CD79AE"/>
    <w:rsid w:val="00CF54A9"/>
    <w:rsid w:val="00D033E4"/>
    <w:rsid w:val="00D046F6"/>
    <w:rsid w:val="00D05E44"/>
    <w:rsid w:val="00D36D16"/>
    <w:rsid w:val="00D415AB"/>
    <w:rsid w:val="00D44A0A"/>
    <w:rsid w:val="00D62A65"/>
    <w:rsid w:val="00D659B3"/>
    <w:rsid w:val="00D65CD9"/>
    <w:rsid w:val="00D664FC"/>
    <w:rsid w:val="00D772D2"/>
    <w:rsid w:val="00D80902"/>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80482"/>
    <w:rsid w:val="00E8514B"/>
    <w:rsid w:val="00E9096E"/>
    <w:rsid w:val="00EA63D8"/>
    <w:rsid w:val="00EB34FA"/>
    <w:rsid w:val="00EB45EC"/>
    <w:rsid w:val="00EC0307"/>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50E9"/>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5:docId w15:val="{5826ED56-EDD8-4BEF-B643-5B1FDE65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9E262-4211-4A60-B165-E20648BE44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222401-9772-4BB9-BE7B-A7C81C057F8B}">
  <ds:schemaRefs>
    <ds:schemaRef ds:uri="http://schemas.microsoft.com/sharepoint/v3/contenttype/forms"/>
  </ds:schemaRefs>
</ds:datastoreItem>
</file>

<file path=customXml/itemProps3.xml><?xml version="1.0" encoding="utf-8"?>
<ds:datastoreItem xmlns:ds="http://schemas.openxmlformats.org/officeDocument/2006/customXml" ds:itemID="{94D8CD3B-000F-4C38-851E-0F4719338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6F47E7-5D30-41F8-B1AC-7E51237E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60</TotalTime>
  <Pages>5</Pages>
  <Words>16081</Words>
  <Characters>91666</Characters>
  <Application>Microsoft Office Word</Application>
  <DocSecurity>0</DocSecurity>
  <Lines>763</Lines>
  <Paragraphs>215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107532</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6</cp:revision>
  <cp:lastPrinted>2003-07-19T03:59:00Z</cp:lastPrinted>
  <dcterms:created xsi:type="dcterms:W3CDTF">2021-04-21T10:23:00Z</dcterms:created>
  <dcterms:modified xsi:type="dcterms:W3CDTF">2021-04-30T15:44:00Z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https://csl.mendeley.com/styles/450365071/apa</vt:lpwstr>
  </property>
  <property fmtid="{D5CDD505-2E9C-101B-9397-08002B2CF9AE}" pid="5" name="Mendeley Recent Style Name 1_1">
    <vt:lpwstr>American Psychological Association 6th edition - Guntur Kusuma</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http://www.zotero.org/styles/bmj-open</vt:lpwstr>
  </property>
  <property fmtid="{D5CDD505-2E9C-101B-9397-08002B2CF9AE}" pid="9" name="Mendeley Recent Style Name 3_1">
    <vt:lpwstr>BMJ Open</vt:lpwstr>
  </property>
  <property fmtid="{D5CDD505-2E9C-101B-9397-08002B2CF9AE}" pid="10" name="Mendeley Recent Style Id 4_1">
    <vt:lpwstr>http://www.zotero.org/styles/ios-press-books</vt:lpwstr>
  </property>
  <property fmtid="{D5CDD505-2E9C-101B-9397-08002B2CF9AE}" pid="11" name="Mendeley Recent Style Name 4_1">
    <vt:lpwstr>IOS Press (books)</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