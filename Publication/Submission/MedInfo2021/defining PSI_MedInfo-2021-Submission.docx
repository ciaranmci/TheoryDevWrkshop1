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2E0ECE" w14:textId="42596818" w:rsidR="00BA2E57" w:rsidRPr="00696CC6" w:rsidRDefault="009A0D5D" w:rsidP="000F1108">
      <w:pPr>
        <w:pStyle w:val="1TITLE"/>
        <w:rPr>
          <w:noProof/>
          <w:sz w:val="22"/>
          <w:szCs w:val="22"/>
        </w:rPr>
      </w:pPr>
      <w:r>
        <w:rPr>
          <w:noProof/>
          <w:sz w:val="22"/>
          <w:szCs w:val="22"/>
        </w:rPr>
        <w:t>Patient Safety Informatics: Meeting the challenges of emerging digital health</w:t>
      </w:r>
    </w:p>
    <w:p w14:paraId="20FABB6C" w14:textId="7D82CF64" w:rsidR="00FF7BDC" w:rsidRPr="00696CC6" w:rsidRDefault="00411526" w:rsidP="00BB2665">
      <w:pPr>
        <w:pStyle w:val="2Authors"/>
        <w:rPr>
          <w:sz w:val="22"/>
          <w:szCs w:val="22"/>
        </w:rPr>
      </w:pPr>
      <w:r>
        <w:rPr>
          <w:sz w:val="22"/>
          <w:szCs w:val="22"/>
        </w:rPr>
        <w:t>Ciarán McInerney</w:t>
      </w:r>
      <w:r w:rsidR="001F49F3" w:rsidRPr="00696CC6">
        <w:rPr>
          <w:noProof/>
          <w:sz w:val="22"/>
          <w:szCs w:val="22"/>
          <w:vertAlign w:val="superscript"/>
        </w:rPr>
        <w:t>a</w:t>
      </w:r>
      <w:r>
        <w:rPr>
          <w:noProof/>
          <w:sz w:val="22"/>
          <w:szCs w:val="22"/>
          <w:vertAlign w:val="superscript"/>
        </w:rPr>
        <w:t>,b</w:t>
      </w:r>
      <w:r w:rsidR="00BB2665" w:rsidRPr="00696CC6">
        <w:rPr>
          <w:sz w:val="22"/>
          <w:szCs w:val="22"/>
        </w:rPr>
        <w:t xml:space="preserve">, </w:t>
      </w:r>
      <w:r>
        <w:rPr>
          <w:sz w:val="22"/>
          <w:szCs w:val="22"/>
        </w:rPr>
        <w:t>Jonathan Benn</w:t>
      </w:r>
      <w:r w:rsidR="00BB2665" w:rsidRPr="00696CC6">
        <w:rPr>
          <w:noProof/>
          <w:sz w:val="22"/>
          <w:szCs w:val="22"/>
          <w:vertAlign w:val="superscript"/>
        </w:rPr>
        <w:t>b</w:t>
      </w:r>
      <w:r>
        <w:rPr>
          <w:noProof/>
          <w:sz w:val="22"/>
          <w:szCs w:val="22"/>
          <w:vertAlign w:val="superscript"/>
        </w:rPr>
        <w:t>,c</w:t>
      </w:r>
      <w:r w:rsidR="00BB2665" w:rsidRPr="00696CC6">
        <w:rPr>
          <w:sz w:val="22"/>
          <w:szCs w:val="22"/>
        </w:rPr>
        <w:t xml:space="preserve">, </w:t>
      </w:r>
      <w:r>
        <w:rPr>
          <w:sz w:val="22"/>
          <w:szCs w:val="22"/>
        </w:rPr>
        <w:t>Dawn Dowding</w:t>
      </w:r>
      <w:r>
        <w:rPr>
          <w:sz w:val="22"/>
          <w:szCs w:val="22"/>
          <w:vertAlign w:val="superscript"/>
        </w:rPr>
        <w:t>d</w:t>
      </w:r>
      <w:r w:rsidRPr="00696CC6">
        <w:rPr>
          <w:sz w:val="22"/>
          <w:szCs w:val="22"/>
        </w:rPr>
        <w:t xml:space="preserve">, </w:t>
      </w:r>
      <w:r>
        <w:rPr>
          <w:sz w:val="22"/>
          <w:szCs w:val="22"/>
        </w:rPr>
        <w:t>Ibrahim Habli</w:t>
      </w:r>
      <w:r>
        <w:rPr>
          <w:sz w:val="22"/>
          <w:szCs w:val="22"/>
          <w:vertAlign w:val="superscript"/>
        </w:rPr>
        <w:t>e</w:t>
      </w:r>
      <w:r w:rsidRPr="00696CC6">
        <w:rPr>
          <w:sz w:val="22"/>
          <w:szCs w:val="22"/>
        </w:rPr>
        <w:t xml:space="preserve">, </w:t>
      </w:r>
      <w:r>
        <w:rPr>
          <w:sz w:val="22"/>
          <w:szCs w:val="22"/>
        </w:rPr>
        <w:t>Da</w:t>
      </w:r>
      <w:r w:rsidR="002E7512">
        <w:rPr>
          <w:sz w:val="22"/>
          <w:szCs w:val="22"/>
        </w:rPr>
        <w:t>vid</w:t>
      </w:r>
      <w:r>
        <w:rPr>
          <w:sz w:val="22"/>
          <w:szCs w:val="22"/>
        </w:rPr>
        <w:t xml:space="preserve"> </w:t>
      </w:r>
      <w:r w:rsidR="002E7512">
        <w:rPr>
          <w:sz w:val="22"/>
          <w:szCs w:val="22"/>
        </w:rPr>
        <w:t>Jenkins</w:t>
      </w:r>
      <w:r w:rsidR="002E7512">
        <w:rPr>
          <w:sz w:val="22"/>
          <w:szCs w:val="22"/>
          <w:vertAlign w:val="superscript"/>
        </w:rPr>
        <w:t>d,f</w:t>
      </w:r>
      <w:r w:rsidRPr="00696CC6">
        <w:rPr>
          <w:sz w:val="22"/>
          <w:szCs w:val="22"/>
        </w:rPr>
        <w:t xml:space="preserve">, </w:t>
      </w:r>
      <w:r w:rsidR="002E7512">
        <w:rPr>
          <w:sz w:val="22"/>
          <w:szCs w:val="22"/>
        </w:rPr>
        <w:t>Carolyn McCrorie</w:t>
      </w:r>
      <w:r w:rsidR="002E7512">
        <w:rPr>
          <w:sz w:val="22"/>
          <w:szCs w:val="22"/>
          <w:vertAlign w:val="superscript"/>
        </w:rPr>
        <w:t>b</w:t>
      </w:r>
      <w:r w:rsidRPr="00696CC6">
        <w:rPr>
          <w:sz w:val="22"/>
          <w:szCs w:val="22"/>
        </w:rPr>
        <w:t xml:space="preserve">, </w:t>
      </w:r>
      <w:r w:rsidR="002E7512">
        <w:rPr>
          <w:sz w:val="22"/>
          <w:szCs w:val="22"/>
        </w:rPr>
        <w:t>Niels Peek</w:t>
      </w:r>
      <w:r>
        <w:rPr>
          <w:sz w:val="22"/>
          <w:szCs w:val="22"/>
          <w:vertAlign w:val="superscript"/>
        </w:rPr>
        <w:t>d</w:t>
      </w:r>
      <w:r w:rsidR="002E7512">
        <w:rPr>
          <w:sz w:val="22"/>
          <w:szCs w:val="22"/>
          <w:vertAlign w:val="superscript"/>
        </w:rPr>
        <w:t>,f</w:t>
      </w:r>
      <w:r w:rsidRPr="00696CC6">
        <w:rPr>
          <w:sz w:val="22"/>
          <w:szCs w:val="22"/>
        </w:rPr>
        <w:t xml:space="preserve">, </w:t>
      </w:r>
      <w:r w:rsidR="002E7512">
        <w:rPr>
          <w:sz w:val="22"/>
          <w:szCs w:val="22"/>
        </w:rPr>
        <w:t>Rebecca Randell</w:t>
      </w:r>
      <w:r w:rsidR="002E7512">
        <w:rPr>
          <w:sz w:val="22"/>
          <w:szCs w:val="22"/>
          <w:vertAlign w:val="superscript"/>
        </w:rPr>
        <w:t>g</w:t>
      </w:r>
      <w:r w:rsidR="002E7512" w:rsidRPr="00696CC6">
        <w:rPr>
          <w:sz w:val="22"/>
          <w:szCs w:val="22"/>
        </w:rPr>
        <w:t xml:space="preserve">, </w:t>
      </w:r>
      <w:r w:rsidR="009A0D5D">
        <w:rPr>
          <w:sz w:val="22"/>
          <w:szCs w:val="22"/>
        </w:rPr>
        <w:t>Richard Williams</w:t>
      </w:r>
      <w:r w:rsidR="002E7512">
        <w:rPr>
          <w:sz w:val="22"/>
          <w:szCs w:val="22"/>
          <w:vertAlign w:val="superscript"/>
        </w:rPr>
        <w:t>d</w:t>
      </w:r>
      <w:r w:rsidR="009A0D5D">
        <w:rPr>
          <w:sz w:val="22"/>
          <w:szCs w:val="22"/>
          <w:vertAlign w:val="superscript"/>
        </w:rPr>
        <w:t>,f</w:t>
      </w:r>
      <w:r w:rsidR="002E7512" w:rsidRPr="00696CC6">
        <w:rPr>
          <w:sz w:val="22"/>
          <w:szCs w:val="22"/>
        </w:rPr>
        <w:t xml:space="preserve">, </w:t>
      </w:r>
      <w:r w:rsidR="009A0D5D">
        <w:rPr>
          <w:sz w:val="22"/>
          <w:szCs w:val="22"/>
        </w:rPr>
        <w:t>Owen Johnson</w:t>
      </w:r>
      <w:r w:rsidR="009A0D5D">
        <w:rPr>
          <w:sz w:val="22"/>
          <w:szCs w:val="22"/>
          <w:vertAlign w:val="superscript"/>
        </w:rPr>
        <w:t>a,b</w:t>
      </w:r>
    </w:p>
    <w:p w14:paraId="4DF4D5C1" w14:textId="010A5DB7" w:rsidR="00BB2665" w:rsidRPr="00696CC6" w:rsidRDefault="00FF7BDC" w:rsidP="00BB2665">
      <w:pPr>
        <w:pStyle w:val="3Affiliations"/>
        <w:rPr>
          <w:sz w:val="22"/>
          <w:szCs w:val="22"/>
        </w:rPr>
      </w:pPr>
      <w:r w:rsidRPr="00696CC6">
        <w:rPr>
          <w:b/>
          <w:bCs/>
          <w:iCs/>
          <w:noProof/>
          <w:sz w:val="22"/>
          <w:szCs w:val="22"/>
          <w:vertAlign w:val="superscript"/>
        </w:rPr>
        <w:t>a</w:t>
      </w:r>
      <w:r w:rsidR="002E3E86" w:rsidRPr="00696CC6">
        <w:rPr>
          <w:b/>
          <w:bCs/>
          <w:iCs/>
          <w:noProof/>
          <w:sz w:val="22"/>
          <w:szCs w:val="22"/>
          <w:vertAlign w:val="superscript"/>
        </w:rPr>
        <w:t xml:space="preserve"> </w:t>
      </w:r>
      <w:r w:rsidR="00411526">
        <w:rPr>
          <w:sz w:val="22"/>
          <w:szCs w:val="22"/>
        </w:rPr>
        <w:t>School of Computing</w:t>
      </w:r>
      <w:r w:rsidR="00BB2665" w:rsidRPr="00696CC6">
        <w:rPr>
          <w:sz w:val="22"/>
          <w:szCs w:val="22"/>
        </w:rPr>
        <w:t xml:space="preserve">, University </w:t>
      </w:r>
      <w:r w:rsidR="00411526">
        <w:rPr>
          <w:sz w:val="22"/>
          <w:szCs w:val="22"/>
        </w:rPr>
        <w:t>of Leeds</w:t>
      </w:r>
      <w:r w:rsidR="00BB2665" w:rsidRPr="00696CC6">
        <w:rPr>
          <w:sz w:val="22"/>
          <w:szCs w:val="22"/>
        </w:rPr>
        <w:t xml:space="preserve">, </w:t>
      </w:r>
      <w:r w:rsidR="00411526">
        <w:rPr>
          <w:sz w:val="22"/>
          <w:szCs w:val="22"/>
        </w:rPr>
        <w:t>Leeds</w:t>
      </w:r>
      <w:r w:rsidR="00BB2665" w:rsidRPr="00696CC6">
        <w:rPr>
          <w:sz w:val="22"/>
          <w:szCs w:val="22"/>
        </w:rPr>
        <w:t>,</w:t>
      </w:r>
      <w:r w:rsidR="0031795D" w:rsidRPr="00696CC6">
        <w:rPr>
          <w:sz w:val="22"/>
          <w:szCs w:val="22"/>
        </w:rPr>
        <w:t xml:space="preserve"> </w:t>
      </w:r>
      <w:r w:rsidR="00411526">
        <w:rPr>
          <w:sz w:val="22"/>
          <w:szCs w:val="22"/>
        </w:rPr>
        <w:t>United Kingdom</w:t>
      </w:r>
      <w:r w:rsidR="00BB2665" w:rsidRPr="00696CC6">
        <w:rPr>
          <w:sz w:val="22"/>
          <w:szCs w:val="22"/>
        </w:rPr>
        <w:t xml:space="preserve"> </w:t>
      </w:r>
    </w:p>
    <w:p w14:paraId="44B93DCE" w14:textId="6A70608E" w:rsidR="00BB2665" w:rsidRPr="00696CC6" w:rsidRDefault="00411526" w:rsidP="00BB2665">
      <w:pPr>
        <w:pStyle w:val="3Affiliations"/>
        <w:rPr>
          <w:noProof/>
          <w:sz w:val="22"/>
          <w:szCs w:val="22"/>
        </w:rPr>
      </w:pPr>
      <w:r>
        <w:rPr>
          <w:b/>
          <w:bCs/>
          <w:iCs/>
          <w:noProof/>
          <w:sz w:val="22"/>
          <w:szCs w:val="22"/>
          <w:vertAlign w:val="superscript"/>
        </w:rPr>
        <w:t>b</w:t>
      </w:r>
      <w:r w:rsidR="00BB2665" w:rsidRPr="00696CC6">
        <w:rPr>
          <w:b/>
          <w:bCs/>
          <w:iCs/>
          <w:noProof/>
          <w:sz w:val="22"/>
          <w:szCs w:val="22"/>
          <w:vertAlign w:val="superscript"/>
        </w:rPr>
        <w:t xml:space="preserve"> </w:t>
      </w:r>
      <w:r>
        <w:rPr>
          <w:sz w:val="22"/>
          <w:szCs w:val="22"/>
        </w:rPr>
        <w:t>NIHR Yorkshire and Humber Patient Safety Translational Research Centre, United Kingdom</w:t>
      </w:r>
    </w:p>
    <w:p w14:paraId="1979B8B3" w14:textId="54D396A0" w:rsidR="00411526" w:rsidRDefault="00411526" w:rsidP="00411526">
      <w:pPr>
        <w:pStyle w:val="3Affiliations"/>
        <w:rPr>
          <w:sz w:val="22"/>
          <w:szCs w:val="22"/>
        </w:rPr>
      </w:pPr>
      <w:r>
        <w:rPr>
          <w:b/>
          <w:bCs/>
          <w:iCs/>
          <w:noProof/>
          <w:sz w:val="22"/>
          <w:szCs w:val="22"/>
          <w:vertAlign w:val="superscript"/>
        </w:rPr>
        <w:t>c</w:t>
      </w:r>
      <w:r w:rsidRPr="00696CC6">
        <w:rPr>
          <w:b/>
          <w:bCs/>
          <w:iCs/>
          <w:noProof/>
          <w:sz w:val="22"/>
          <w:szCs w:val="22"/>
          <w:vertAlign w:val="superscript"/>
        </w:rPr>
        <w:t xml:space="preserve"> </w:t>
      </w:r>
      <w:r>
        <w:rPr>
          <w:sz w:val="22"/>
          <w:szCs w:val="22"/>
        </w:rPr>
        <w:t>School of Psychology</w:t>
      </w:r>
      <w:r w:rsidRPr="00696CC6">
        <w:rPr>
          <w:sz w:val="22"/>
          <w:szCs w:val="22"/>
        </w:rPr>
        <w:t xml:space="preserve">, University </w:t>
      </w:r>
      <w:r>
        <w:rPr>
          <w:sz w:val="22"/>
          <w:szCs w:val="22"/>
        </w:rPr>
        <w:t>of Leeds</w:t>
      </w:r>
      <w:r w:rsidRPr="00696CC6">
        <w:rPr>
          <w:sz w:val="22"/>
          <w:szCs w:val="22"/>
        </w:rPr>
        <w:t xml:space="preserve">, </w:t>
      </w:r>
      <w:r>
        <w:rPr>
          <w:sz w:val="22"/>
          <w:szCs w:val="22"/>
        </w:rPr>
        <w:t>Leeds</w:t>
      </w:r>
      <w:r w:rsidRPr="00696CC6">
        <w:rPr>
          <w:sz w:val="22"/>
          <w:szCs w:val="22"/>
        </w:rPr>
        <w:t xml:space="preserve">, </w:t>
      </w:r>
      <w:r>
        <w:rPr>
          <w:sz w:val="22"/>
          <w:szCs w:val="22"/>
        </w:rPr>
        <w:t>United Kingdom</w:t>
      </w:r>
    </w:p>
    <w:p w14:paraId="5446582F" w14:textId="04EE3036" w:rsidR="00411526" w:rsidRDefault="00411526" w:rsidP="00411526">
      <w:pPr>
        <w:pStyle w:val="3Affiliations"/>
        <w:rPr>
          <w:sz w:val="22"/>
          <w:szCs w:val="22"/>
        </w:rPr>
      </w:pPr>
      <w:r>
        <w:rPr>
          <w:b/>
          <w:bCs/>
          <w:iCs/>
          <w:noProof/>
          <w:sz w:val="22"/>
          <w:szCs w:val="22"/>
          <w:vertAlign w:val="superscript"/>
        </w:rPr>
        <w:t>d</w:t>
      </w:r>
      <w:r w:rsidRPr="00696CC6">
        <w:rPr>
          <w:b/>
          <w:bCs/>
          <w:iCs/>
          <w:noProof/>
          <w:sz w:val="22"/>
          <w:szCs w:val="22"/>
          <w:vertAlign w:val="superscript"/>
        </w:rPr>
        <w:t xml:space="preserve"> </w:t>
      </w:r>
      <w:r>
        <w:rPr>
          <w:sz w:val="22"/>
          <w:szCs w:val="22"/>
        </w:rPr>
        <w:t>School of Health Sciences</w:t>
      </w:r>
      <w:r w:rsidRPr="00696CC6">
        <w:rPr>
          <w:sz w:val="22"/>
          <w:szCs w:val="22"/>
        </w:rPr>
        <w:t xml:space="preserve">, University </w:t>
      </w:r>
      <w:r>
        <w:rPr>
          <w:sz w:val="22"/>
          <w:szCs w:val="22"/>
        </w:rPr>
        <w:t>of Manchester</w:t>
      </w:r>
      <w:r w:rsidRPr="00696CC6">
        <w:rPr>
          <w:sz w:val="22"/>
          <w:szCs w:val="22"/>
        </w:rPr>
        <w:t xml:space="preserve">, </w:t>
      </w:r>
      <w:r>
        <w:rPr>
          <w:sz w:val="22"/>
          <w:szCs w:val="22"/>
        </w:rPr>
        <w:t>Manchester</w:t>
      </w:r>
      <w:r w:rsidRPr="00696CC6">
        <w:rPr>
          <w:sz w:val="22"/>
          <w:szCs w:val="22"/>
        </w:rPr>
        <w:t xml:space="preserve">, </w:t>
      </w:r>
      <w:r>
        <w:rPr>
          <w:sz w:val="22"/>
          <w:szCs w:val="22"/>
        </w:rPr>
        <w:t>United Kingdom</w:t>
      </w:r>
    </w:p>
    <w:p w14:paraId="036EF716" w14:textId="44B72C03" w:rsidR="002E7512" w:rsidRDefault="002E7512" w:rsidP="002E7512">
      <w:pPr>
        <w:pStyle w:val="3Affiliations"/>
        <w:rPr>
          <w:sz w:val="22"/>
          <w:szCs w:val="22"/>
        </w:rPr>
      </w:pPr>
      <w:r>
        <w:rPr>
          <w:b/>
          <w:bCs/>
          <w:iCs/>
          <w:noProof/>
          <w:sz w:val="22"/>
          <w:szCs w:val="22"/>
          <w:vertAlign w:val="superscript"/>
        </w:rPr>
        <w:t>e</w:t>
      </w:r>
      <w:r w:rsidRPr="00696CC6">
        <w:rPr>
          <w:b/>
          <w:bCs/>
          <w:iCs/>
          <w:noProof/>
          <w:sz w:val="22"/>
          <w:szCs w:val="22"/>
          <w:vertAlign w:val="superscript"/>
        </w:rPr>
        <w:t xml:space="preserve"> </w:t>
      </w:r>
      <w:r>
        <w:rPr>
          <w:sz w:val="22"/>
          <w:szCs w:val="22"/>
        </w:rPr>
        <w:t>Department of Computer Sciences</w:t>
      </w:r>
      <w:r w:rsidRPr="00696CC6">
        <w:rPr>
          <w:sz w:val="22"/>
          <w:szCs w:val="22"/>
        </w:rPr>
        <w:t xml:space="preserve">, University </w:t>
      </w:r>
      <w:r>
        <w:rPr>
          <w:sz w:val="22"/>
          <w:szCs w:val="22"/>
        </w:rPr>
        <w:t>of York</w:t>
      </w:r>
      <w:r w:rsidRPr="00696CC6">
        <w:rPr>
          <w:sz w:val="22"/>
          <w:szCs w:val="22"/>
        </w:rPr>
        <w:t xml:space="preserve">, </w:t>
      </w:r>
      <w:r>
        <w:rPr>
          <w:sz w:val="22"/>
          <w:szCs w:val="22"/>
        </w:rPr>
        <w:t>York</w:t>
      </w:r>
      <w:r w:rsidRPr="00696CC6">
        <w:rPr>
          <w:sz w:val="22"/>
          <w:szCs w:val="22"/>
        </w:rPr>
        <w:t xml:space="preserve">, </w:t>
      </w:r>
      <w:r>
        <w:rPr>
          <w:sz w:val="22"/>
          <w:szCs w:val="22"/>
        </w:rPr>
        <w:t>United Kingdom</w:t>
      </w:r>
    </w:p>
    <w:p w14:paraId="17BAF1C5" w14:textId="2F52842D" w:rsidR="002E7512" w:rsidRDefault="002E7512" w:rsidP="002E7512">
      <w:pPr>
        <w:pStyle w:val="3Affiliations"/>
        <w:rPr>
          <w:sz w:val="22"/>
          <w:szCs w:val="22"/>
        </w:rPr>
      </w:pPr>
      <w:r>
        <w:rPr>
          <w:b/>
          <w:bCs/>
          <w:iCs/>
          <w:noProof/>
          <w:sz w:val="22"/>
          <w:szCs w:val="22"/>
          <w:vertAlign w:val="superscript"/>
        </w:rPr>
        <w:t>f</w:t>
      </w:r>
      <w:r w:rsidRPr="00696CC6">
        <w:rPr>
          <w:b/>
          <w:bCs/>
          <w:iCs/>
          <w:noProof/>
          <w:sz w:val="22"/>
          <w:szCs w:val="22"/>
          <w:vertAlign w:val="superscript"/>
        </w:rPr>
        <w:t xml:space="preserve"> </w:t>
      </w:r>
      <w:r>
        <w:rPr>
          <w:sz w:val="22"/>
          <w:szCs w:val="22"/>
        </w:rPr>
        <w:t>NIHR Greater Manchester Patient Safety Translational Research Centre, United Kingdom</w:t>
      </w:r>
    </w:p>
    <w:p w14:paraId="0BA581A0" w14:textId="01926AB0" w:rsidR="002E7512" w:rsidRDefault="002E7512" w:rsidP="002E7512">
      <w:pPr>
        <w:pStyle w:val="3Affiliations"/>
        <w:rPr>
          <w:sz w:val="22"/>
          <w:szCs w:val="22"/>
        </w:rPr>
      </w:pPr>
      <w:r>
        <w:rPr>
          <w:b/>
          <w:bCs/>
          <w:iCs/>
          <w:noProof/>
          <w:sz w:val="22"/>
          <w:szCs w:val="22"/>
          <w:vertAlign w:val="superscript"/>
        </w:rPr>
        <w:lastRenderedPageBreak/>
        <w:t>g</w:t>
      </w:r>
      <w:r w:rsidRPr="00696CC6">
        <w:rPr>
          <w:b/>
          <w:bCs/>
          <w:iCs/>
          <w:noProof/>
          <w:sz w:val="22"/>
          <w:szCs w:val="22"/>
          <w:vertAlign w:val="superscript"/>
        </w:rPr>
        <w:t xml:space="preserve"> </w:t>
      </w:r>
      <w:r>
        <w:rPr>
          <w:sz w:val="22"/>
          <w:szCs w:val="22"/>
        </w:rPr>
        <w:t>Faculty of Health Studies</w:t>
      </w:r>
      <w:r w:rsidRPr="00696CC6">
        <w:rPr>
          <w:sz w:val="22"/>
          <w:szCs w:val="22"/>
        </w:rPr>
        <w:t xml:space="preserve">, University </w:t>
      </w:r>
      <w:r>
        <w:rPr>
          <w:sz w:val="22"/>
          <w:szCs w:val="22"/>
        </w:rPr>
        <w:t>of Bradford</w:t>
      </w:r>
      <w:r w:rsidRPr="00696CC6">
        <w:rPr>
          <w:sz w:val="22"/>
          <w:szCs w:val="22"/>
        </w:rPr>
        <w:t xml:space="preserve">, </w:t>
      </w:r>
      <w:r>
        <w:rPr>
          <w:sz w:val="22"/>
          <w:szCs w:val="22"/>
        </w:rPr>
        <w:t>Bradford</w:t>
      </w:r>
      <w:r w:rsidRPr="00696CC6">
        <w:rPr>
          <w:sz w:val="22"/>
          <w:szCs w:val="22"/>
        </w:rPr>
        <w:t xml:space="preserve">, </w:t>
      </w:r>
      <w:r>
        <w:rPr>
          <w:sz w:val="22"/>
          <w:szCs w:val="22"/>
        </w:rPr>
        <w:t>United Kingdom</w:t>
      </w:r>
    </w:p>
    <w:p w14:paraId="52BFB650" w14:textId="3D8640AF" w:rsidR="00411526" w:rsidRPr="00696CC6" w:rsidRDefault="00411526" w:rsidP="00BA534A">
      <w:pPr>
        <w:pStyle w:val="3Affiliations"/>
        <w:rPr>
          <w:noProof/>
          <w:sz w:val="22"/>
          <w:szCs w:val="22"/>
        </w:rPr>
      </w:pPr>
    </w:p>
    <w:p w14:paraId="32E66F1B" w14:textId="77777777" w:rsidR="00392AFA" w:rsidRPr="00696CC6" w:rsidRDefault="00392AFA" w:rsidP="005D5684">
      <w:pPr>
        <w:pStyle w:val="4HeaderSpacer"/>
      </w:pPr>
    </w:p>
    <w:p w14:paraId="4D412C36" w14:textId="77777777" w:rsidR="00392AFA" w:rsidRPr="00696CC6" w:rsidRDefault="00392AFA">
      <w:pPr>
        <w:jc w:val="center"/>
        <w:rPr>
          <w:noProof/>
          <w:sz w:val="22"/>
        </w:rPr>
        <w:sectPr w:rsidR="00392AFA" w:rsidRPr="00696CC6" w:rsidSect="007F64F2">
          <w:type w:val="continuous"/>
          <w:pgSz w:w="11907" w:h="16840" w:code="9"/>
          <w:pgMar w:top="562" w:right="567" w:bottom="562" w:left="567" w:header="0" w:footer="1440" w:gutter="0"/>
          <w:cols w:space="1152"/>
          <w:noEndnote/>
        </w:sectPr>
      </w:pPr>
    </w:p>
    <w:p w14:paraId="5849DF72" w14:textId="77777777" w:rsidR="00392AFA" w:rsidRPr="00696CC6" w:rsidRDefault="003C3DD9" w:rsidP="00C449B0">
      <w:pPr>
        <w:pStyle w:val="5AbstractHeader"/>
        <w:rPr>
          <w:sz w:val="22"/>
          <w:szCs w:val="22"/>
        </w:rPr>
      </w:pPr>
      <w:r w:rsidRPr="00696CC6">
        <w:rPr>
          <w:sz w:val="22"/>
          <w:szCs w:val="22"/>
        </w:rPr>
        <w:t>Abstract</w:t>
      </w:r>
    </w:p>
    <w:p w14:paraId="250DEB5D" w14:textId="28E1FE2C" w:rsidR="00E2722D" w:rsidRPr="00696CC6" w:rsidRDefault="00893685" w:rsidP="00E2722D">
      <w:pPr>
        <w:pStyle w:val="6AbstractText"/>
        <w:rPr>
          <w:i w:val="0"/>
          <w:iCs/>
          <w:sz w:val="22"/>
          <w:szCs w:val="22"/>
        </w:rPr>
      </w:pPr>
      <w:commentRangeStart w:id="0"/>
      <w:r w:rsidRPr="00586191">
        <w:rPr>
          <w:i w:val="0"/>
          <w:iCs/>
          <w:sz w:val="22"/>
          <w:szCs w:val="22"/>
          <w:highlight w:val="yellow"/>
        </w:rPr>
        <w:t xml:space="preserve">The fourth industrial revolution is based on cyber-physical systems and the connectivity of devices. It is currently unclear what the consequences are for patient safety as existing digital health technologies become ubiquitous with increasing pace and interact in unforeseen ways. </w:t>
      </w:r>
      <w:commentRangeEnd w:id="0"/>
      <w:r w:rsidR="00521443">
        <w:rPr>
          <w:rStyle w:val="CommentReference"/>
          <w:i w:val="0"/>
          <w:noProof w:val="0"/>
        </w:rPr>
        <w:commentReference w:id="0"/>
      </w:r>
      <w:r w:rsidRPr="00521443">
        <w:rPr>
          <w:i w:val="0"/>
          <w:iCs/>
          <w:sz w:val="22"/>
          <w:szCs w:val="22"/>
        </w:rPr>
        <w:t xml:space="preserve">In this paper, </w:t>
      </w:r>
      <w:r w:rsidR="00521443">
        <w:rPr>
          <w:i w:val="0"/>
          <w:iCs/>
          <w:sz w:val="22"/>
          <w:szCs w:val="22"/>
        </w:rPr>
        <w:t xml:space="preserve">we </w:t>
      </w:r>
      <w:r w:rsidR="00521443" w:rsidRPr="00521443">
        <w:rPr>
          <w:i w:val="0"/>
          <w:iCs/>
          <w:sz w:val="22"/>
          <w:szCs w:val="22"/>
        </w:rPr>
        <w:t>present a definition of Patient Safety Informatics that was informed by</w:t>
      </w:r>
      <w:r w:rsidR="00521443">
        <w:rPr>
          <w:i w:val="0"/>
          <w:iCs/>
          <w:sz w:val="22"/>
          <w:szCs w:val="22"/>
        </w:rPr>
        <w:t xml:space="preserve"> an iterative synthesis of expert opinion and</w:t>
      </w:r>
      <w:r w:rsidR="00521443" w:rsidRPr="00521443">
        <w:rPr>
          <w:i w:val="0"/>
          <w:iCs/>
          <w:sz w:val="22"/>
          <w:szCs w:val="22"/>
        </w:rPr>
        <w:t xml:space="preserve"> </w:t>
      </w:r>
      <w:r w:rsidR="00521443">
        <w:rPr>
          <w:i w:val="0"/>
          <w:iCs/>
          <w:sz w:val="22"/>
          <w:szCs w:val="22"/>
        </w:rPr>
        <w:t xml:space="preserve">reviews of the grey, commerical and academic </w:t>
      </w:r>
      <w:r w:rsidR="00521443" w:rsidRPr="00521443">
        <w:rPr>
          <w:i w:val="0"/>
          <w:iCs/>
          <w:sz w:val="22"/>
          <w:szCs w:val="22"/>
        </w:rPr>
        <w:t>literature</w:t>
      </w:r>
      <w:r w:rsidR="00521443">
        <w:rPr>
          <w:i w:val="0"/>
          <w:iCs/>
          <w:sz w:val="22"/>
          <w:szCs w:val="22"/>
        </w:rPr>
        <w:t>.</w:t>
      </w:r>
      <w:r w:rsidR="00521443" w:rsidRPr="00521443">
        <w:t xml:space="preserve"> </w:t>
      </w:r>
      <w:r w:rsidR="00521443">
        <w:rPr>
          <w:i w:val="0"/>
        </w:rPr>
        <w:t>T</w:t>
      </w:r>
      <w:r w:rsidR="00521443" w:rsidRPr="00521443">
        <w:rPr>
          <w:i w:val="0"/>
          <w:iCs/>
          <w:sz w:val="22"/>
          <w:szCs w:val="22"/>
        </w:rPr>
        <w:t>he three essential components of Patient Safety Informatics</w:t>
      </w:r>
      <w:r w:rsidR="00521443">
        <w:rPr>
          <w:i w:val="0"/>
          <w:iCs/>
          <w:sz w:val="22"/>
          <w:szCs w:val="22"/>
        </w:rPr>
        <w:t xml:space="preserve"> were considered to be digital technology, clinical practice and safety science. </w:t>
      </w:r>
      <w:r w:rsidR="00521443" w:rsidRPr="00521443">
        <w:rPr>
          <w:i w:val="0"/>
          <w:iCs/>
          <w:sz w:val="22"/>
          <w:szCs w:val="22"/>
        </w:rPr>
        <w:t>We propose</w:t>
      </w:r>
      <w:r w:rsidR="00521443">
        <w:rPr>
          <w:i w:val="0"/>
          <w:iCs/>
          <w:sz w:val="22"/>
          <w:szCs w:val="22"/>
        </w:rPr>
        <w:t xml:space="preserve"> and justify</w:t>
      </w:r>
      <w:r w:rsidR="00521443" w:rsidRPr="00521443">
        <w:rPr>
          <w:i w:val="0"/>
          <w:iCs/>
          <w:sz w:val="22"/>
          <w:szCs w:val="22"/>
        </w:rPr>
        <w:t xml:space="preserve"> Patient Safety Informatics to be the study of patient-safety-related information in health care systems</w:t>
      </w:r>
      <w:r w:rsidR="00521443">
        <w:rPr>
          <w:i w:val="0"/>
          <w:iCs/>
          <w:sz w:val="22"/>
          <w:szCs w:val="22"/>
        </w:rPr>
        <w:t>.</w:t>
      </w:r>
      <w:r w:rsidR="00521443" w:rsidRPr="00521443">
        <w:rPr>
          <w:i w:val="0"/>
          <w:iCs/>
          <w:sz w:val="22"/>
          <w:szCs w:val="22"/>
        </w:rPr>
        <w:t xml:space="preserve"> </w:t>
      </w:r>
      <w:r w:rsidRPr="00521443">
        <w:rPr>
          <w:i w:val="0"/>
          <w:iCs/>
          <w:sz w:val="22"/>
          <w:szCs w:val="22"/>
        </w:rPr>
        <w:t xml:space="preserve">A key implication of </w:t>
      </w:r>
      <w:r w:rsidR="00D23156">
        <w:rPr>
          <w:i w:val="0"/>
          <w:iCs/>
          <w:sz w:val="22"/>
          <w:szCs w:val="22"/>
        </w:rPr>
        <w:t>this definition is</w:t>
      </w:r>
      <w:r w:rsidRPr="00521443">
        <w:rPr>
          <w:i w:val="0"/>
          <w:iCs/>
          <w:sz w:val="22"/>
          <w:szCs w:val="22"/>
        </w:rPr>
        <w:t xml:space="preserve"> the interdisciplinary contribution required to study </w:t>
      </w:r>
      <w:r w:rsidR="00D23156">
        <w:rPr>
          <w:i w:val="0"/>
          <w:iCs/>
          <w:sz w:val="22"/>
          <w:szCs w:val="22"/>
        </w:rPr>
        <w:t>and meaningfully apply Patient Safety Informatics</w:t>
      </w:r>
      <w:r w:rsidRPr="00521443">
        <w:rPr>
          <w:i w:val="0"/>
          <w:iCs/>
          <w:sz w:val="22"/>
          <w:szCs w:val="22"/>
        </w:rPr>
        <w:t>.</w:t>
      </w:r>
    </w:p>
    <w:p w14:paraId="220B052F" w14:textId="77777777" w:rsidR="00E25618" w:rsidRPr="00696CC6" w:rsidRDefault="00392AFA" w:rsidP="008F3AF0">
      <w:pPr>
        <w:pStyle w:val="7KeywordHeader"/>
        <w:rPr>
          <w:sz w:val="22"/>
          <w:szCs w:val="22"/>
        </w:rPr>
      </w:pPr>
      <w:commentRangeStart w:id="1"/>
      <w:r w:rsidRPr="00696CC6">
        <w:rPr>
          <w:sz w:val="22"/>
          <w:szCs w:val="22"/>
        </w:rPr>
        <w:lastRenderedPageBreak/>
        <w:t>Keywords</w:t>
      </w:r>
      <w:commentRangeEnd w:id="1"/>
      <w:r w:rsidR="00747EBE">
        <w:rPr>
          <w:rStyle w:val="CommentReference"/>
          <w:b w:val="0"/>
          <w:i w:val="0"/>
          <w:noProof w:val="0"/>
        </w:rPr>
        <w:commentReference w:id="1"/>
      </w:r>
      <w:r w:rsidR="00B25DA6" w:rsidRPr="00696CC6">
        <w:rPr>
          <w:sz w:val="22"/>
          <w:szCs w:val="22"/>
        </w:rPr>
        <w:t xml:space="preserve">: </w:t>
      </w:r>
    </w:p>
    <w:p w14:paraId="1BD2B0F8" w14:textId="2AE613DB" w:rsidR="00392AFA" w:rsidRPr="00696CC6" w:rsidRDefault="00893685" w:rsidP="000675B1">
      <w:pPr>
        <w:pStyle w:val="8KeywordList"/>
        <w:jc w:val="both"/>
        <w:rPr>
          <w:sz w:val="22"/>
          <w:szCs w:val="22"/>
        </w:rPr>
      </w:pPr>
      <w:r>
        <w:rPr>
          <w:sz w:val="22"/>
          <w:szCs w:val="22"/>
        </w:rPr>
        <w:t>Patient safety; Informatics;</w:t>
      </w:r>
      <w:r w:rsidRPr="00893685">
        <w:rPr>
          <w:sz w:val="22"/>
          <w:szCs w:val="22"/>
        </w:rPr>
        <w:t xml:space="preserve"> </w:t>
      </w:r>
      <w:r w:rsidR="001538CA">
        <w:rPr>
          <w:sz w:val="22"/>
          <w:szCs w:val="22"/>
        </w:rPr>
        <w:t>Digital Technology</w:t>
      </w:r>
    </w:p>
    <w:p w14:paraId="7CDBEC36" w14:textId="77777777" w:rsidR="00392AFA" w:rsidRPr="00696CC6" w:rsidRDefault="008F30A7" w:rsidP="0061081C">
      <w:pPr>
        <w:pStyle w:val="ALevelOneHeader"/>
        <w:rPr>
          <w:sz w:val="22"/>
          <w:szCs w:val="22"/>
        </w:rPr>
      </w:pPr>
      <w:r w:rsidRPr="00696CC6">
        <w:rPr>
          <w:sz w:val="22"/>
          <w:szCs w:val="22"/>
        </w:rPr>
        <w:t>Introduction</w:t>
      </w:r>
    </w:p>
    <w:p w14:paraId="350ECB40" w14:textId="743381B4" w:rsidR="004313E0" w:rsidRPr="009A1396" w:rsidRDefault="00260C26" w:rsidP="004313E0">
      <w:pPr>
        <w:pStyle w:val="DBodyText"/>
        <w:rPr>
          <w:sz w:val="22"/>
          <w:szCs w:val="22"/>
        </w:rPr>
      </w:pPr>
      <w:commentRangeStart w:id="2"/>
      <w:r w:rsidRPr="00586191">
        <w:rPr>
          <w:sz w:val="22"/>
          <w:szCs w:val="22"/>
          <w:highlight w:val="yellow"/>
        </w:rPr>
        <w:t>The fourth industrial revolution is based on cyber-physical systems and the connectivity of devices. ‘Health care 4.0’ describes the adaptation of health care to this new paradigm by facilitating, for example, physiological monitoring, assisted living, and telemedicine</w:t>
      </w:r>
      <w:r w:rsidR="00585CED" w:rsidRPr="00586191">
        <w:rPr>
          <w:sz w:val="22"/>
          <w:szCs w:val="22"/>
          <w:highlight w:val="yellow"/>
        </w:rPr>
        <w:fldChar w:fldCharType="begin" w:fldLock="1"/>
      </w:r>
      <w:r w:rsidR="00BF2FBA">
        <w:rPr>
          <w:sz w:val="22"/>
          <w:szCs w:val="22"/>
          <w:highlight w:val="yellow"/>
        </w:rPr>
        <w:instrText>ADDIN CSL_CITATION {"citationItems":[{"id":"ITEM-1","itemData":{"DOI":"10.1016/j.jii.2020.100129","ISSN":"2452-414X","author":[{"dropping-particle":"","family":"Aceto","given":"Giuseppe","non-dropping-particle":"","parse-names":false,"suffix":""},{"dropping-particle":"","family":"Persico","given":"Valerio","non-dropping-particle":"","parse-names":false,"suffix":""},{"dropping-particle":"","family":"Pescapé","given":"Antonio","non-dropping-particle":"","parse-names":false,"suffix":""}],"container-title":"Journal of Industrial Information Integration","id":"ITEM-1","issued":{"date-parts":[["2020"]]},"page":"100129","publisher":"Elsevier","title":"Industry 4.0 and Health: Internet of Things, Big Data, and Cloud Computing","type":"article-journal","volume":"18"},"uris":["http://www.mendeley.com/documents/?uuid=dae5fe6b-26a8-479f-a932-a7667dd56787"]}],"mendeley":{"formattedCitation":"[2]","plainTextFormattedCitation":"[2]","previouslyFormattedCitation":"[2]"},"properties":{"noteIndex":0},"schema":"https://github.com/citation-style-language/schema/raw/master/csl-citation.json"}</w:instrText>
      </w:r>
      <w:r w:rsidR="00585CED" w:rsidRPr="00586191">
        <w:rPr>
          <w:sz w:val="22"/>
          <w:szCs w:val="22"/>
          <w:highlight w:val="yellow"/>
        </w:rPr>
        <w:fldChar w:fldCharType="separate"/>
      </w:r>
      <w:r w:rsidR="00167475" w:rsidRPr="00167475">
        <w:rPr>
          <w:sz w:val="22"/>
          <w:szCs w:val="22"/>
          <w:highlight w:val="yellow"/>
        </w:rPr>
        <w:t>[2]</w:t>
      </w:r>
      <w:r w:rsidR="00585CED" w:rsidRPr="00586191">
        <w:rPr>
          <w:sz w:val="22"/>
          <w:szCs w:val="22"/>
          <w:highlight w:val="yellow"/>
        </w:rPr>
        <w:fldChar w:fldCharType="end"/>
      </w:r>
      <w:r w:rsidRPr="00586191">
        <w:rPr>
          <w:sz w:val="22"/>
          <w:szCs w:val="22"/>
          <w:highlight w:val="yellow"/>
        </w:rPr>
        <w:t>. Health care is already becoming increasingly digital and connected with moves toward fog computing and the Internet of Things</w:t>
      </w:r>
      <w:r w:rsidR="00585CED" w:rsidRPr="00586191">
        <w:rPr>
          <w:sz w:val="22"/>
          <w:szCs w:val="22"/>
          <w:highlight w:val="yellow"/>
        </w:rPr>
        <w:fldChar w:fldCharType="begin" w:fldLock="1"/>
      </w:r>
      <w:r w:rsidR="00EF16AA">
        <w:rPr>
          <w:sz w:val="22"/>
          <w:szCs w:val="22"/>
          <w:highlight w:val="yellow"/>
        </w:rPr>
        <w:instrText>ADDIN CSL_CITATION {"citationItems":[{"id":"ITEM-1","itemData":{"DOI":"10.1016/j.future.2017.04.036","ISSN":"0167739X","abstract":"Internet of Things (IoT) offers a seamless platform to connect people and objects to one another for enriching and making our lives easier. This vision carries us from compute-based centralized schemes to a more distributed environment offering a vast amount of applications such as smart wearables, smart home, smart mobility, and smart cities. In this paper we discuss applicability of IoT in healthcare and medicine by presenting a holistic architecture of IoT eHealth ecosystem. Healthcare is becoming increasingly difficult to manage due to insufficient and less effective healthcare services to meet the increasing demands of rising aging population with chronic diseases. We propose that this requires a transition from the clinic-centric treatment to patient-centric healthcare where each agent such as hospital, patient, and services are seamlessly connected to each other. This patient-centric IoT eHealth ecosystem needs a multi-layer architecture: (1) device, (2) fog computing and (3) cloud to empower handling of complex data in terms of its variety, speed, and latency. This fog-driven IoT architecture is followed by various case examples of services and applications that are implemented on those layers. Those examples range from mobile health, assisted living, e-medicine, implants, early warning systems, to population monitoring in smart cities. We then finally address the challenges of IoT eHealth such as data management, scalability, regulations, interoperability, device–network–human interfaces, security, and privacy.","author":[{"dropping-particle":"","family":"Farahani","given":"Bahar","non-dropping-particle":"","parse-names":false,"suffix":""},{"dropping-particle":"","family":"Firouzi","given":"Farshad","non-dropping-particle":"","parse-names":false,"suffix":""},{"dropping-particle":"","family":"Chang","given":"Victor","non-dropping-particle":"","parse-names":false,"suffix":""},{"dropping-particle":"","family":"Badaroglu","given":"Mustafa","non-dropping-particle":"","parse-names":false,"suffix":""},{"dropping-particle":"","family":"Constant","given":"Nicholas","non-dropping-particle":"","parse-names":false,"suffix":""},{"dropping-particle":"","family":"Mankodiya","given":"Kunal","non-dropping-particle":"","parse-names":false,"suffix":""}],"container-title":"Future Generation Computer Systems","id":"ITEM-1","issued":{"date-parts":[["2018"]]},"page":"659-676","title":"Towards fog-driven IoT eHealth: Promises and challenges of IoT in medicine and healthcare","type":"article-journal","volume":"78"},"uris":["http://www.mendeley.com/documents/?uuid=b5803d7f-4c09-470f-87f6-e57f99febcca"]}],"mendeley":{"formattedCitation":"[8]","plainTextFormattedCitation":"[8]","previouslyFormattedCitation":"[7]"},"properties":{"noteIndex":0},"schema":"https://github.com/citation-style-language/schema/raw/master/csl-citation.json"}</w:instrText>
      </w:r>
      <w:r w:rsidR="00585CED" w:rsidRPr="00586191">
        <w:rPr>
          <w:sz w:val="22"/>
          <w:szCs w:val="22"/>
          <w:highlight w:val="yellow"/>
        </w:rPr>
        <w:fldChar w:fldCharType="separate"/>
      </w:r>
      <w:r w:rsidR="00EF16AA" w:rsidRPr="00EF16AA">
        <w:rPr>
          <w:sz w:val="22"/>
          <w:szCs w:val="22"/>
          <w:highlight w:val="yellow"/>
        </w:rPr>
        <w:t>[8]</w:t>
      </w:r>
      <w:r w:rsidR="00585CED" w:rsidRPr="00586191">
        <w:rPr>
          <w:sz w:val="22"/>
          <w:szCs w:val="22"/>
          <w:highlight w:val="yellow"/>
        </w:rPr>
        <w:fldChar w:fldCharType="end"/>
      </w:r>
      <w:r w:rsidRPr="00586191">
        <w:rPr>
          <w:sz w:val="22"/>
          <w:szCs w:val="22"/>
          <w:highlight w:val="yellow"/>
        </w:rPr>
        <w:t>. Additionally, at the time of writing, the COVID-19 pandemic is accelerating the conception, design, development and use of digital health technology. Health care providers have quickly responded with rapid wide-spread adoption of existing technology like video consultation</w:t>
      </w:r>
      <w:r w:rsidR="00585CED" w:rsidRPr="00586191">
        <w:rPr>
          <w:sz w:val="22"/>
          <w:szCs w:val="22"/>
          <w:highlight w:val="yellow"/>
        </w:rPr>
        <w:fldChar w:fldCharType="begin" w:fldLock="1"/>
      </w:r>
      <w:r w:rsidR="00EF16AA">
        <w:rPr>
          <w:sz w:val="22"/>
          <w:szCs w:val="22"/>
          <w:highlight w:val="yellow"/>
        </w:rPr>
        <w:instrText>ADDIN CSL_CITATION {"citationItems":[{"id":"ITEM-1","itemData":{"DOI":"10.1136/leader-2020-000262","author":[{"dropping-particle":"","family":"Wherton","given":"Joseph","non-dropping-particle":"","parse-names":false,"suffix":""},{"dropping-particle":"","family":"Shaw","given":"Sara","non-dropping-particle":"","parse-names":false,"suffix":""},{"dropping-particle":"","family":"Papoutsi","given":"Chrysanthi","non-dropping-particle":"","parse-names":false,"suffix":""},{"dropping-particle":"","family":"Seuren","given":"Lucas","non-dropping-particle":"","parse-names":false,"suffix":""},{"dropping-particle":"","family":"Greenhalgh","given":"Trisha","non-dropping-particle":"","parse-names":false,"suffix":""}],"container-title":"BMJ Leader","id":"ITEM-1","issued":{"date-parts":[["2020"]]},"title":"Guidance on the introduction and use of video consultations during COVID-19: important lessons from qualitative research","type":"article-journal"},"uris":["http://www.mendeley.com/documents/?uuid=85a6c090-6d16-42ba-8f2e-56c7fe4b3b6b"]}],"mendeley":{"formattedCitation":"[38]","plainTextFormattedCitation":"[38]","previouslyFormattedCitation":"[37]"},"properties":{"noteIndex":0},"schema":"https://github.com/citation-style-language/schema/raw/master/csl-citation.json"}</w:instrText>
      </w:r>
      <w:r w:rsidR="00585CED" w:rsidRPr="00586191">
        <w:rPr>
          <w:sz w:val="22"/>
          <w:szCs w:val="22"/>
          <w:highlight w:val="yellow"/>
        </w:rPr>
        <w:fldChar w:fldCharType="separate"/>
      </w:r>
      <w:r w:rsidR="00EF16AA" w:rsidRPr="00EF16AA">
        <w:rPr>
          <w:sz w:val="22"/>
          <w:szCs w:val="22"/>
          <w:highlight w:val="yellow"/>
        </w:rPr>
        <w:t>[38]</w:t>
      </w:r>
      <w:r w:rsidR="00585CED" w:rsidRPr="00586191">
        <w:rPr>
          <w:sz w:val="22"/>
          <w:szCs w:val="22"/>
          <w:highlight w:val="yellow"/>
        </w:rPr>
        <w:fldChar w:fldCharType="end"/>
      </w:r>
      <w:r w:rsidRPr="00586191">
        <w:rPr>
          <w:sz w:val="22"/>
          <w:szCs w:val="22"/>
          <w:highlight w:val="yellow"/>
        </w:rPr>
        <w:t>. Other technologies like electronic health records, decision-support tools and handheld medical devices have been widely adopted with reported benefits for patient care along with concerns for patient safety</w:t>
      </w:r>
      <w:r w:rsidR="00585CED" w:rsidRPr="00586191">
        <w:rPr>
          <w:sz w:val="22"/>
          <w:szCs w:val="22"/>
          <w:highlight w:val="yellow"/>
        </w:rPr>
        <w:fldChar w:fldCharType="begin" w:fldLock="1"/>
      </w:r>
      <w:r w:rsidR="00EF16AA">
        <w:rPr>
          <w:sz w:val="22"/>
          <w:szCs w:val="22"/>
          <w:highlight w:val="yellow"/>
        </w:rPr>
        <w:instrText>ADDIN CSL_CITATION {"citationItems":[{"id":"ITEM-1","itemData":{"DOI":"10.1177/1460458218814893","ISSN":"17412811","PMID":"30537881","abstract":"We identify and describe nine key, short-term, challenges to help healthcare organizations, health information technology developers, researchers, policymakers, and funders focus their efforts on health information technology–related patient safety. Categorized according to the stage of the health information technology lifecycle where they appear, these challenges relate to (1) developing models, methods, and tools to enable risk assessment; (2) developing standard user interface design features and functions; (3) ensuring the safety of software in an interfaced, network-enabled clinical environment; (4) implementing a method for unambiguous patient identification (1–4 Design and Development stage); (5) developing and implementing decision support which improves safety; (6) identifying practices to safely manage information technology system transitions (5 and 6 Implementation and Use stage); (7) developing real-time methods to enable automated surveillance and monitoring of system performance and safety; (8) establishing the cultural and legal framework/safe harbor to allow sharing information about hazards and adverse events; and (9) developing models and methods for consumers/patients to improve health information technology safety (7–9 Monitoring, Evaluation, and Optimization stage). These challenges represent key “to-do’s” that must be completed before we can expect to have safe, reliable, and efficient health information technology–based systems required to care for patients.","author":[{"dropping-particle":"","family":"Sittig","given":"Dean F.","non-dropping-particle":"","parse-names":false,"suffix":""},{"dropping-particle":"","family":"Wright","given":"Adam","non-dropping-particle":"","parse-names":false,"suffix":""},{"dropping-particle":"","family":"Coiera","given":"Enrico","non-dropping-particle":"","parse-names":false,"suffix":""},{"dropping-particle":"","family":"Magrabi","given":"Farah","non-dropping-particle":"","parse-names":false,"suffix":""},{"dropping-particle":"","family":"Ratwani","given":"Raj","non-dropping-particle":"","parse-names":false,"suffix":""},{"dropping-particle":"","family":"Bates","given":"David W.","non-dropping-particle":"","parse-names":false,"suffix":""},{"dropping-particle":"","family":"Singh","given":"Hardeep","non-dropping-particle":"","parse-names":false,"suffix":""}],"container-title":"Health Informatics Journal","id":"ITEM-1","issue":"1","issued":{"date-parts":[["2020"]]},"page":"181-189","title":"Current challenges in health information technology–related patient safety","type":"article-journal","volume":"26"},"uris":["http://www.mendeley.com/documents/?uuid=46620991-0897-48db-9a1b-e70bb71380ee"]}],"mendeley":{"formattedCitation":"[29]","plainTextFormattedCitation":"[29]","previouslyFormattedCitation":"[28]"},"properties":{"noteIndex":0},"schema":"https://github.com/citation-style-language/schema/raw/master/csl-citation.json"}</w:instrText>
      </w:r>
      <w:r w:rsidR="00585CED" w:rsidRPr="00586191">
        <w:rPr>
          <w:sz w:val="22"/>
          <w:szCs w:val="22"/>
          <w:highlight w:val="yellow"/>
        </w:rPr>
        <w:fldChar w:fldCharType="separate"/>
      </w:r>
      <w:r w:rsidR="00EF16AA" w:rsidRPr="00EF16AA">
        <w:rPr>
          <w:sz w:val="22"/>
          <w:szCs w:val="22"/>
          <w:highlight w:val="yellow"/>
        </w:rPr>
        <w:t>[29]</w:t>
      </w:r>
      <w:r w:rsidR="00585CED" w:rsidRPr="00586191">
        <w:rPr>
          <w:sz w:val="22"/>
          <w:szCs w:val="22"/>
          <w:highlight w:val="yellow"/>
        </w:rPr>
        <w:fldChar w:fldCharType="end"/>
      </w:r>
      <w:r w:rsidRPr="00586191">
        <w:rPr>
          <w:sz w:val="22"/>
          <w:szCs w:val="22"/>
          <w:highlight w:val="yellow"/>
        </w:rPr>
        <w:t>.</w:t>
      </w:r>
      <w:r w:rsidR="004313E0" w:rsidRPr="00586191">
        <w:rPr>
          <w:sz w:val="22"/>
          <w:szCs w:val="22"/>
          <w:highlight w:val="yellow"/>
        </w:rPr>
        <w:t xml:space="preserve"> Patient safety can be threatened by existing digital health technologies becoming ubiquitous with increasing pace and interact in unforeseen ways</w:t>
      </w:r>
      <w:r w:rsidR="004313E0" w:rsidRPr="00586191">
        <w:rPr>
          <w:sz w:val="22"/>
          <w:szCs w:val="22"/>
          <w:highlight w:val="yellow"/>
        </w:rPr>
        <w:fldChar w:fldCharType="begin" w:fldLock="1"/>
      </w:r>
      <w:r w:rsidR="00BF2FBA">
        <w:rPr>
          <w:sz w:val="22"/>
          <w:szCs w:val="22"/>
          <w:highlight w:val="yellow"/>
        </w:rPr>
        <w:instrText>ADDIN CSL_CITATION {"citationItems":[{"id":"ITEM-1","itemData":{"ISSN":"0276-7783","abstract":"Complexity is all around us in this increasingly digital world. Global digital infrastructure, social media, Internet of Things, robotic process automation, digital business platforms, algorithmic decision making, and other digitally enabled networks and ecosystems fuel complexity by fostering hyper-connections and mutual dependencies among human actors, technical artifacts, processes, organizations, and institutions. Complexity affects human agencies and experiences in all dimensions. Individuals and organizations turn to digitally enabled solutions to cope with the wicked problems arising out of digitalization. In the digital world, complexity and digital solutions present new opportunities and challenges for information systems (IS) research. The purpose of this special issue is to foster the development of new IS theories on the causes, dynamics, and consequences of complexity in increasing digital sociotechnical systems. In this essay, we discuss the key theories and methods of complexity science, and illustrate emerging new IS research challenges and opportunities in complex sociotechnical systems. We also provide an overview of the five articles included in the special issue. These articles illustrate how IS researchers build on theories and methods from complexity science to study wicked problems in the emerging digital world. They also illustrate how IS researchers leverage the uniqueness of the IS context to generate new insights to contribute back to complexity science. 1","author":[{"dropping-particle":"","family":"Benbya","given":"Hind","non-dropping-particle":"","parse-names":false,"suffix":""},{"dropping-particle":"","family":"Nan","given":"Ning","non-dropping-particle":"","parse-names":false,"suffix":""},{"dropping-particle":"","family":"Tanriverdi","given":"Hüseyin","non-dropping-particle":"","parse-names":false,"suffix":""},{"dropping-particle":"","family":"Yoo","given":"Youngjin","non-dropping-particle":"","parse-names":false,"suffix":""}],"container-title":"Management Information Systems Quarterly","id":"ITEM-1","issue":"1","issued":{"date-parts":[["2020"]]},"page":"1","title":"Complexity and Information Systems Research in the Emerging Digital World","type":"article-journal","volume":"44"},"uris":["http://www.mendeley.com/documents/?uuid=5f79c7b6-20ae-449b-9eeb-841da126e9e2"]}],"mendeley":{"formattedCitation":"[5]","plainTextFormattedCitation":"[5]","previouslyFormattedCitation":"[5]"},"properties":{"noteIndex":0},"schema":"https://github.com/citation-style-language/schema/raw/master/csl-citation.json"}</w:instrText>
      </w:r>
      <w:r w:rsidR="004313E0" w:rsidRPr="00586191">
        <w:rPr>
          <w:sz w:val="22"/>
          <w:szCs w:val="22"/>
          <w:highlight w:val="yellow"/>
        </w:rPr>
        <w:fldChar w:fldCharType="separate"/>
      </w:r>
      <w:r w:rsidR="00167475" w:rsidRPr="00167475">
        <w:rPr>
          <w:sz w:val="22"/>
          <w:szCs w:val="22"/>
          <w:highlight w:val="yellow"/>
        </w:rPr>
        <w:t>[5]</w:t>
      </w:r>
      <w:r w:rsidR="004313E0" w:rsidRPr="00586191">
        <w:rPr>
          <w:sz w:val="22"/>
          <w:szCs w:val="22"/>
          <w:highlight w:val="yellow"/>
        </w:rPr>
        <w:fldChar w:fldCharType="end"/>
      </w:r>
      <w:r w:rsidR="004313E0" w:rsidRPr="00586191">
        <w:rPr>
          <w:sz w:val="22"/>
          <w:szCs w:val="22"/>
          <w:highlight w:val="yellow"/>
        </w:rPr>
        <w:t>.</w:t>
      </w:r>
      <w:r w:rsidR="008C10E8" w:rsidRPr="00586191">
        <w:rPr>
          <w:sz w:val="22"/>
          <w:szCs w:val="22"/>
          <w:highlight w:val="yellow"/>
        </w:rPr>
        <w:t xml:space="preserve"> </w:t>
      </w:r>
      <w:r w:rsidR="00F3272B" w:rsidRPr="00586191">
        <w:rPr>
          <w:sz w:val="22"/>
          <w:szCs w:val="22"/>
          <w:highlight w:val="yellow"/>
        </w:rPr>
        <w:t>Previous work has presented an agenda for safety of digital health</w:t>
      </w:r>
      <w:commentRangeStart w:id="3"/>
      <w:r w:rsidR="00F3272B" w:rsidRPr="00586191">
        <w:rPr>
          <w:sz w:val="22"/>
          <w:szCs w:val="22"/>
          <w:highlight w:val="yellow"/>
        </w:rPr>
        <w:fldChar w:fldCharType="begin" w:fldLock="1"/>
      </w:r>
      <w:r w:rsidR="00EF16AA">
        <w:rPr>
          <w:sz w:val="22"/>
          <w:szCs w:val="22"/>
          <w:highlight w:val="yellow"/>
        </w:rPr>
        <w:instrText>ADDIN CSL_CITATION {"citationItems":[{"id":"ITEM-1","itemData":{"DOI":"10.1177/1460458218814893","author":[{"dropping-particle":"","family":"Sittig","given":"Dean F.","non-dropping-particle":"","parse-names":false,"suffix":""},{"dropping-particle":"","family":"Wright","given":"Adam","non-dropping-particle":"","parse-names":false,"suffix":""},{"dropping-particle":"","family":"Coiera","given":"Enrico","non-dropping-particle":"","parse-names":false,"suffix":""},{"dropping-particle":"","family":"Magrabi","given":"Farah","non-dropping-particle":"","parse-names":false,"suffix":""},{"dropping-particle":"","family":"Ratwant","given":"Raj","non-dropping-particle":"","parse-names":false,"suffix":""},{"dropping-particle":"","family":"Bates","given":"David W.","non-dropping-particle":"","parse-names":false,"suffix":""},{"dropping-particle":"","family":"Singh","given":"Hardeep","non-dropping-particle":"","parse-names":false,"suffix":""}],"container-title":"Health Informatics Journal","id":"ITEM-1","issue":"2","issued":{"date-parts":[["2018"]]},"page":"1-9","title":"Current challenges in health information technology–related patient safety","type":"article-journal"},"uris":["http://www.mendeley.com/documents/?uuid=b9db33f0-a753-4fc4-b3d8-ab0597270afd"]}],"mendeley":{"formattedCitation":"[30]","plainTextFormattedCitation":"[30]","previouslyFormattedCitation":"[29]"},"properties":{"noteIndex":0},"schema":"https://github.com/citation-style-language/schema/raw/master/csl-citation.json"}</w:instrText>
      </w:r>
      <w:r w:rsidR="00F3272B" w:rsidRPr="00586191">
        <w:rPr>
          <w:sz w:val="22"/>
          <w:szCs w:val="22"/>
          <w:highlight w:val="yellow"/>
        </w:rPr>
        <w:fldChar w:fldCharType="separate"/>
      </w:r>
      <w:r w:rsidR="00EF16AA" w:rsidRPr="00EF16AA">
        <w:rPr>
          <w:sz w:val="22"/>
          <w:szCs w:val="22"/>
          <w:highlight w:val="yellow"/>
        </w:rPr>
        <w:t>[30]</w:t>
      </w:r>
      <w:r w:rsidR="00F3272B" w:rsidRPr="00586191">
        <w:rPr>
          <w:sz w:val="22"/>
          <w:szCs w:val="22"/>
          <w:highlight w:val="yellow"/>
        </w:rPr>
        <w:fldChar w:fldCharType="end"/>
      </w:r>
      <w:commentRangeEnd w:id="3"/>
      <w:r w:rsidR="00F3272B" w:rsidRPr="00586191">
        <w:rPr>
          <w:rStyle w:val="CommentReference"/>
          <w:noProof w:val="0"/>
          <w:highlight w:val="yellow"/>
        </w:rPr>
        <w:commentReference w:id="3"/>
      </w:r>
      <w:r w:rsidR="00F3272B" w:rsidRPr="00586191">
        <w:rPr>
          <w:sz w:val="22"/>
          <w:szCs w:val="22"/>
          <w:highlight w:val="yellow"/>
        </w:rPr>
        <w:t xml:space="preserve"> to address the systematically study of the patient-safety </w:t>
      </w:r>
      <w:r w:rsidR="00F3272B" w:rsidRPr="00586191">
        <w:rPr>
          <w:sz w:val="22"/>
          <w:szCs w:val="22"/>
          <w:highlight w:val="yellow"/>
        </w:rPr>
        <w:lastRenderedPageBreak/>
        <w:t>consequences that is still outstanding</w:t>
      </w:r>
      <w:commentRangeStart w:id="4"/>
      <w:r w:rsidR="00F3272B" w:rsidRPr="00586191">
        <w:rPr>
          <w:sz w:val="22"/>
          <w:szCs w:val="22"/>
          <w:highlight w:val="yellow"/>
        </w:rPr>
        <w:fldChar w:fldCharType="begin" w:fldLock="1"/>
      </w:r>
      <w:r w:rsidR="00EF16AA">
        <w:rPr>
          <w:sz w:val="22"/>
          <w:szCs w:val="22"/>
          <w:highlight w:val="yellow"/>
        </w:rPr>
        <w:instrText>ADDIN CSL_CITATION {"citationItems":[{"id":"ITEM-1","itemData":{"DOI":"10.1093/jamia/ocw154","author":[{"dropping-particle":"","family":"Kim","given":"Mi Ok","non-dropping-particle":"","parse-names":false,"suffix":""},{"dropping-particle":"","family":"Coiera","given":"Enrico","non-dropping-particle":"","parse-names":false,"suffix":""},{"dropping-particle":"","family":"Magrabi","given":"Farah","non-dropping-particle":"","parse-names":false,"suffix":""}],"container-title":"Journal of the American Medical Informatics Association","id":"ITEM-1","issue":"2","issued":{"date-parts":[["2017"]]},"page":"246-260","title":"Problems with health information technology and their effects on care delivery and patient outcomes: a systematic review","type":"article-journal","volume":"24"},"uris":["http://www.mendeley.com/documents/?uuid=64618706-2907-4019-9424-c549bc110c1d"]}],"mendeley":{"formattedCitation":"[16]","plainTextFormattedCitation":"[16]","previouslyFormattedCitation":"[15]"},"properties":{"noteIndex":0},"schema":"https://github.com/citation-style-language/schema/raw/master/csl-citation.json"}</w:instrText>
      </w:r>
      <w:r w:rsidR="00F3272B" w:rsidRPr="00586191">
        <w:rPr>
          <w:sz w:val="22"/>
          <w:szCs w:val="22"/>
          <w:highlight w:val="yellow"/>
        </w:rPr>
        <w:fldChar w:fldCharType="separate"/>
      </w:r>
      <w:r w:rsidR="00EF16AA" w:rsidRPr="00EF16AA">
        <w:rPr>
          <w:sz w:val="22"/>
          <w:szCs w:val="22"/>
          <w:highlight w:val="yellow"/>
        </w:rPr>
        <w:t>[16]</w:t>
      </w:r>
      <w:r w:rsidR="00F3272B" w:rsidRPr="00586191">
        <w:rPr>
          <w:sz w:val="22"/>
          <w:szCs w:val="22"/>
          <w:highlight w:val="yellow"/>
        </w:rPr>
        <w:fldChar w:fldCharType="end"/>
      </w:r>
      <w:commentRangeEnd w:id="4"/>
      <w:r w:rsidR="00F3272B" w:rsidRPr="00586191">
        <w:rPr>
          <w:rStyle w:val="CommentReference"/>
          <w:noProof w:val="0"/>
          <w:highlight w:val="yellow"/>
        </w:rPr>
        <w:commentReference w:id="4"/>
      </w:r>
      <w:r w:rsidR="00F3272B" w:rsidRPr="00586191">
        <w:rPr>
          <w:sz w:val="22"/>
          <w:szCs w:val="22"/>
          <w:highlight w:val="yellow"/>
        </w:rPr>
        <w:t xml:space="preserve">. </w:t>
      </w:r>
      <w:r w:rsidR="002C1039" w:rsidRPr="00586191">
        <w:rPr>
          <w:sz w:val="22"/>
          <w:szCs w:val="22"/>
          <w:highlight w:val="yellow"/>
        </w:rPr>
        <w:t>To achieve these goals, t</w:t>
      </w:r>
      <w:r w:rsidR="00F3272B" w:rsidRPr="00586191">
        <w:rPr>
          <w:sz w:val="22"/>
          <w:szCs w:val="22"/>
          <w:highlight w:val="yellow"/>
        </w:rPr>
        <w:t xml:space="preserve">here is a </w:t>
      </w:r>
      <w:r w:rsidRPr="00586191">
        <w:rPr>
          <w:sz w:val="22"/>
          <w:szCs w:val="22"/>
          <w:highlight w:val="yellow"/>
        </w:rPr>
        <w:t>need for an improved understanding and praxis of patient safety in relation to information technol</w:t>
      </w:r>
      <w:r w:rsidR="002C1039" w:rsidRPr="00586191">
        <w:rPr>
          <w:sz w:val="22"/>
          <w:szCs w:val="22"/>
          <w:highlight w:val="yellow"/>
        </w:rPr>
        <w:t>ogy.</w:t>
      </w:r>
      <w:commentRangeEnd w:id="2"/>
      <w:r w:rsidR="00521443">
        <w:rPr>
          <w:rStyle w:val="CommentReference"/>
          <w:noProof w:val="0"/>
        </w:rPr>
        <w:commentReference w:id="2"/>
      </w:r>
    </w:p>
    <w:p w14:paraId="5CC0CA42" w14:textId="0C7DB06C" w:rsidR="000F720A" w:rsidRDefault="00260C26" w:rsidP="00260C26">
      <w:pPr>
        <w:pStyle w:val="DBodyText"/>
        <w:rPr>
          <w:sz w:val="22"/>
          <w:szCs w:val="22"/>
        </w:rPr>
      </w:pPr>
      <w:r w:rsidRPr="009A1396">
        <w:rPr>
          <w:sz w:val="22"/>
          <w:szCs w:val="22"/>
        </w:rPr>
        <w:t>Partially motivated by these concerns, the Patient Safety Translational Research Centres were set up by the UK National Institute for Health Research to translate patient-safety knowledge into practice</w:t>
      </w:r>
      <w:r w:rsidR="00CA6674" w:rsidRPr="009A1396">
        <w:rPr>
          <w:sz w:val="22"/>
          <w:szCs w:val="22"/>
        </w:rPr>
        <w:fldChar w:fldCharType="begin" w:fldLock="1"/>
      </w:r>
      <w:r w:rsidR="00EF16AA" w:rsidRPr="009A1396">
        <w:rPr>
          <w:sz w:val="22"/>
          <w:szCs w:val="22"/>
        </w:rPr>
        <w:instrText>ADDIN CSL_CITATION {"citationItems":[{"id":"ITEM-1","itemData":{"URL":"https://www.nihr.ac.uk/news/17-million-invested-in-nihr-patient-safety-translational-research-centres/12278","accessed":{"date-parts":[["2021","3","26"]]},"author":[{"dropping-particle":"","family":"National Institute for Health Research","given":"","non-dropping-particle":"","parse-names":false,"suffix":""}],"id":"ITEM-1","issued":{"date-parts":[["2017"]]},"title":"£17 million invested in NIHR Patient Safety Translational Research Centres","type":"webpage"},"uris":["http://www.mendeley.com/documents/?uuid=d17c619b-7160-45a2-82c8-2b931fe86543"]}],"mendeley":{"formattedCitation":"[20]","plainTextFormattedCitation":"[20]","previouslyFormattedCitation":"[19]"},"properties":{"noteIndex":0},"schema":"https://github.com/citation-style-language/schema/raw/master/csl-citation.json"}</w:instrText>
      </w:r>
      <w:r w:rsidR="00CA6674" w:rsidRPr="009A1396">
        <w:rPr>
          <w:sz w:val="22"/>
          <w:szCs w:val="22"/>
        </w:rPr>
        <w:fldChar w:fldCharType="separate"/>
      </w:r>
      <w:r w:rsidR="00EF16AA" w:rsidRPr="009A1396">
        <w:rPr>
          <w:sz w:val="22"/>
          <w:szCs w:val="22"/>
        </w:rPr>
        <w:t>[20]</w:t>
      </w:r>
      <w:r w:rsidR="00CA6674" w:rsidRPr="009A1396">
        <w:rPr>
          <w:sz w:val="22"/>
          <w:szCs w:val="22"/>
        </w:rPr>
        <w:fldChar w:fldCharType="end"/>
      </w:r>
      <w:r w:rsidRPr="009A1396">
        <w:rPr>
          <w:sz w:val="22"/>
          <w:szCs w:val="22"/>
        </w:rPr>
        <w:t xml:space="preserve">. Beginning in 2020, a series of workshops led by the Centres from both Yorkshire and Humber and Greater Manchester was set up specifically to explore </w:t>
      </w:r>
      <w:r w:rsidR="009A1396" w:rsidRPr="009A1396">
        <w:rPr>
          <w:sz w:val="22"/>
          <w:szCs w:val="22"/>
        </w:rPr>
        <w:t>the theoretical and practical foundations of Patient Safety Informatics</w:t>
      </w:r>
      <w:r w:rsidRPr="009A1396">
        <w:rPr>
          <w:sz w:val="22"/>
          <w:szCs w:val="22"/>
        </w:rPr>
        <w:t>.</w:t>
      </w:r>
      <w:r w:rsidR="008C10E8" w:rsidRPr="009A1396">
        <w:rPr>
          <w:sz w:val="22"/>
          <w:szCs w:val="22"/>
        </w:rPr>
        <w:t xml:space="preserve"> </w:t>
      </w:r>
      <w:r w:rsidRPr="009A1396">
        <w:rPr>
          <w:sz w:val="22"/>
          <w:szCs w:val="22"/>
        </w:rPr>
        <w:t xml:space="preserve">The aim of the workshops was to develop the field of Patient Safety Informatics and establish a platform of Patient Safety Informatics theory for future research and development. In this paper, </w:t>
      </w:r>
      <w:r w:rsidR="001538CA" w:rsidRPr="009A1396">
        <w:rPr>
          <w:sz w:val="22"/>
          <w:szCs w:val="22"/>
        </w:rPr>
        <w:t>we present a definition</w:t>
      </w:r>
      <w:r w:rsidR="001538CA" w:rsidRPr="001538CA">
        <w:rPr>
          <w:sz w:val="22"/>
          <w:szCs w:val="22"/>
        </w:rPr>
        <w:t xml:space="preserve"> of Patient Safety Informatics that was informed by the workshop and a literature review</w:t>
      </w:r>
      <w:r w:rsidRPr="00260C26">
        <w:rPr>
          <w:sz w:val="22"/>
          <w:szCs w:val="22"/>
        </w:rPr>
        <w:t>.</w:t>
      </w:r>
    </w:p>
    <w:p w14:paraId="136FCBF3" w14:textId="77777777" w:rsidR="00881B0E" w:rsidRPr="00696CC6" w:rsidRDefault="00881B0E" w:rsidP="00881B0E">
      <w:pPr>
        <w:rPr>
          <w:sz w:val="22"/>
          <w:szCs w:val="22"/>
        </w:rPr>
      </w:pPr>
    </w:p>
    <w:p w14:paraId="2FFB60B4" w14:textId="77777777" w:rsidR="008F30A7" w:rsidRPr="00696CC6" w:rsidRDefault="008F30A7" w:rsidP="008F30A7">
      <w:pPr>
        <w:pStyle w:val="ALevelOneHeader"/>
        <w:rPr>
          <w:sz w:val="22"/>
          <w:szCs w:val="22"/>
        </w:rPr>
      </w:pPr>
      <w:r w:rsidRPr="00696CC6">
        <w:rPr>
          <w:sz w:val="22"/>
          <w:szCs w:val="22"/>
        </w:rPr>
        <w:t>Methods</w:t>
      </w:r>
    </w:p>
    <w:p w14:paraId="4F20682C" w14:textId="4C715276" w:rsidR="00BE2E45" w:rsidRDefault="00143778" w:rsidP="008F30A7">
      <w:pPr>
        <w:pStyle w:val="DBodyText"/>
        <w:rPr>
          <w:sz w:val="22"/>
          <w:szCs w:val="22"/>
        </w:rPr>
      </w:pPr>
      <w:r>
        <w:rPr>
          <w:sz w:val="22"/>
          <w:szCs w:val="22"/>
        </w:rPr>
        <w:t xml:space="preserve">We </w:t>
      </w:r>
      <w:r w:rsidR="00BE2E45">
        <w:rPr>
          <w:sz w:val="22"/>
          <w:szCs w:val="22"/>
        </w:rPr>
        <w:t>recuited a panel of 14 experts to develop a consensual definition of Patient Safety Informatics.</w:t>
      </w:r>
      <w:r>
        <w:rPr>
          <w:sz w:val="22"/>
          <w:szCs w:val="22"/>
        </w:rPr>
        <w:t xml:space="preserve"> The </w:t>
      </w:r>
      <w:r w:rsidR="00BE2E45">
        <w:rPr>
          <w:sz w:val="22"/>
          <w:szCs w:val="22"/>
        </w:rPr>
        <w:t xml:space="preserve">experts </w:t>
      </w:r>
      <w:r w:rsidR="00260C26" w:rsidRPr="00143778">
        <w:rPr>
          <w:sz w:val="22"/>
          <w:szCs w:val="22"/>
        </w:rPr>
        <w:t xml:space="preserve">represented a </w:t>
      </w:r>
      <w:r w:rsidR="00260C26" w:rsidRPr="00143778">
        <w:rPr>
          <w:sz w:val="22"/>
          <w:szCs w:val="22"/>
        </w:rPr>
        <w:lastRenderedPageBreak/>
        <w:t>diverse range of expertise in the development and evaluation of digital health technologies, including clinicians, commercial developers of digital health technologies, software engineers, medical statisticians, and researchers in applied health, health services, safety science, human factors, health informatics, and clinical decision making.</w:t>
      </w:r>
      <w:r>
        <w:rPr>
          <w:sz w:val="22"/>
          <w:szCs w:val="22"/>
        </w:rPr>
        <w:t xml:space="preserve"> </w:t>
      </w:r>
    </w:p>
    <w:p w14:paraId="59B9B21B" w14:textId="13054694" w:rsidR="008F30A7" w:rsidRPr="00586191" w:rsidRDefault="000732F8" w:rsidP="008F30A7">
      <w:pPr>
        <w:pStyle w:val="DBodyText"/>
        <w:rPr>
          <w:sz w:val="22"/>
          <w:szCs w:val="22"/>
          <w:highlight w:val="yellow"/>
        </w:rPr>
      </w:pPr>
      <w:r>
        <w:rPr>
          <w:sz w:val="22"/>
          <w:szCs w:val="22"/>
        </w:rPr>
        <w:t>U</w:t>
      </w:r>
      <w:r>
        <w:rPr>
          <w:sz w:val="22"/>
          <w:szCs w:val="22"/>
        </w:rPr>
        <w:t>sing a process similar to the Delphi method</w:t>
      </w:r>
      <w:r>
        <w:rPr>
          <w:sz w:val="22"/>
          <w:szCs w:val="22"/>
        </w:rPr>
        <w:fldChar w:fldCharType="begin" w:fldLock="1"/>
      </w:r>
      <w:r>
        <w:rPr>
          <w:sz w:val="22"/>
          <w:szCs w:val="22"/>
        </w:rPr>
        <w:instrText>ADDIN CSL_CITATION {"citationItems":[{"id":"ITEM-1","itemData":{"ISSN":"0309-2402","abstract":"AIMS: To outline the key concepts and principles of the Delphi technique. METHODS: Reference is made to a selection of studies that illustrate a variety of methodological interpretations. Drawing on Heshusius's concept of 'goodness criteria', particular emphasis is given to the question of scientific merit and means of evaluation. CONCLUSIONS: Although the technique should be used with caution, it appears to be an established method of harnessing the opinions of an often diverse group of experts on practice-related problems.","author":[{"dropping-particle":"","family":"Catherine","given":"Powell","non-dropping-particle":"","parse-names":false,"suffix":""}],"container-title":"Journal of advanced nursing","id":"ITEM-1","issue":"4","issued":{"date-parts":[["2003"]]},"page":"376-382","title":"The Delphi technique: myths and realities.","type":"article-journal","volume":"41"},"uris":["http://www.mendeley.com/documents/?uuid=4696e82f-e03e-4cc0-8cf8-e140b336b46d"]}],"mendeley":{"formattedCitation":"[6]","plainTextFormattedCitation":"[6]"},"properties":{"noteIndex":0},"schema":"https://github.com/citation-style-language/schema/raw/master/csl-citation.json"}</w:instrText>
      </w:r>
      <w:r>
        <w:rPr>
          <w:sz w:val="22"/>
          <w:szCs w:val="22"/>
        </w:rPr>
        <w:fldChar w:fldCharType="separate"/>
      </w:r>
      <w:r w:rsidRPr="00EF16AA">
        <w:rPr>
          <w:sz w:val="22"/>
          <w:szCs w:val="22"/>
        </w:rPr>
        <w:t>[6]</w:t>
      </w:r>
      <w:r>
        <w:rPr>
          <w:sz w:val="22"/>
          <w:szCs w:val="22"/>
        </w:rPr>
        <w:fldChar w:fldCharType="end"/>
      </w:r>
      <w:r w:rsidR="00EF16AA">
        <w:rPr>
          <w:sz w:val="22"/>
          <w:szCs w:val="22"/>
        </w:rPr>
        <w:t xml:space="preserve">, </w:t>
      </w:r>
      <w:r w:rsidR="00BE2E45">
        <w:rPr>
          <w:sz w:val="22"/>
          <w:szCs w:val="22"/>
        </w:rPr>
        <w:t xml:space="preserve">the first round of </w:t>
      </w:r>
      <w:r w:rsidR="00EF16AA">
        <w:rPr>
          <w:sz w:val="22"/>
          <w:szCs w:val="22"/>
        </w:rPr>
        <w:t xml:space="preserve">our </w:t>
      </w:r>
      <w:r w:rsidR="00BE2E45">
        <w:rPr>
          <w:sz w:val="22"/>
          <w:szCs w:val="22"/>
        </w:rPr>
        <w:t>process</w:t>
      </w:r>
      <w:r w:rsidR="00EF16AA">
        <w:rPr>
          <w:sz w:val="22"/>
          <w:szCs w:val="22"/>
        </w:rPr>
        <w:t xml:space="preserve"> was open-ended to elicit broad responses on the topic of Patient Safety Informatics. A</w:t>
      </w:r>
      <w:r w:rsidR="00BE2E45">
        <w:rPr>
          <w:sz w:val="22"/>
          <w:szCs w:val="22"/>
        </w:rPr>
        <w:t xml:space="preserve"> workshop was convened wherein experts </w:t>
      </w:r>
      <w:r w:rsidR="00143778">
        <w:rPr>
          <w:sz w:val="22"/>
          <w:szCs w:val="22"/>
        </w:rPr>
        <w:t>offered their insight into what defines informatics for patient safety, and how such an informatics is distinguished from other fields of informatics.</w:t>
      </w:r>
    </w:p>
    <w:p w14:paraId="3EFB25F7" w14:textId="01F20A68" w:rsidR="000110DD" w:rsidRPr="00696CC6" w:rsidRDefault="002B4D75" w:rsidP="008F30A7">
      <w:pPr>
        <w:pStyle w:val="DBodyText"/>
        <w:rPr>
          <w:sz w:val="22"/>
          <w:szCs w:val="22"/>
        </w:rPr>
      </w:pPr>
      <w:r w:rsidRPr="00BE2E45">
        <w:rPr>
          <w:sz w:val="22"/>
          <w:szCs w:val="22"/>
        </w:rPr>
        <w:t xml:space="preserve">Output from the workshop informed a rapid scoping review of the literature that explored </w:t>
      </w:r>
      <w:r w:rsidR="00BE2E45" w:rsidRPr="00BE2E45">
        <w:rPr>
          <w:sz w:val="22"/>
          <w:szCs w:val="22"/>
        </w:rPr>
        <w:t xml:space="preserve">the three themes that emerged </w:t>
      </w:r>
      <w:r w:rsidR="00EF16AA">
        <w:rPr>
          <w:sz w:val="22"/>
          <w:szCs w:val="22"/>
        </w:rPr>
        <w:t xml:space="preserve">from the first round </w:t>
      </w:r>
      <w:r w:rsidR="00BE2E45" w:rsidRPr="00BE2E45">
        <w:rPr>
          <w:sz w:val="22"/>
          <w:szCs w:val="22"/>
        </w:rPr>
        <w:t>as essential components of Patient Safety Informatics: Digital technology, Clinical practice, Safety science.</w:t>
      </w:r>
      <w:r w:rsidRPr="00BE2E45">
        <w:rPr>
          <w:sz w:val="22"/>
          <w:szCs w:val="22"/>
        </w:rPr>
        <w:t xml:space="preserve"> </w:t>
      </w:r>
      <w:r w:rsidR="00EF16AA">
        <w:rPr>
          <w:sz w:val="22"/>
          <w:szCs w:val="22"/>
        </w:rPr>
        <w:t>T</w:t>
      </w:r>
      <w:r w:rsidRPr="00BE2E45">
        <w:rPr>
          <w:sz w:val="22"/>
          <w:szCs w:val="22"/>
        </w:rPr>
        <w:t xml:space="preserve">he lead author </w:t>
      </w:r>
      <w:r w:rsidR="00A377E3" w:rsidRPr="00BE2E45">
        <w:rPr>
          <w:sz w:val="22"/>
          <w:szCs w:val="22"/>
        </w:rPr>
        <w:t xml:space="preserve">then </w:t>
      </w:r>
      <w:r w:rsidRPr="00BE2E45">
        <w:rPr>
          <w:sz w:val="22"/>
          <w:szCs w:val="22"/>
        </w:rPr>
        <w:t xml:space="preserve">facilited </w:t>
      </w:r>
      <w:r w:rsidR="009276D7" w:rsidRPr="00BE2E45">
        <w:rPr>
          <w:sz w:val="22"/>
          <w:szCs w:val="22"/>
        </w:rPr>
        <w:t xml:space="preserve">the </w:t>
      </w:r>
      <w:r w:rsidRPr="00BE2E45">
        <w:rPr>
          <w:sz w:val="22"/>
          <w:szCs w:val="22"/>
        </w:rPr>
        <w:t xml:space="preserve">iterative </w:t>
      </w:r>
      <w:r w:rsidR="00EF16AA">
        <w:rPr>
          <w:sz w:val="22"/>
          <w:szCs w:val="22"/>
        </w:rPr>
        <w:t xml:space="preserve">convergence and </w:t>
      </w:r>
      <w:r w:rsidRPr="00BE2E45">
        <w:rPr>
          <w:sz w:val="22"/>
          <w:szCs w:val="22"/>
        </w:rPr>
        <w:t xml:space="preserve">development of a consensual </w:t>
      </w:r>
      <w:r w:rsidR="00BE2E45" w:rsidRPr="00BE2E45">
        <w:rPr>
          <w:sz w:val="22"/>
          <w:szCs w:val="22"/>
        </w:rPr>
        <w:t xml:space="preserve">definition of Patient Safety Informatics </w:t>
      </w:r>
      <w:r w:rsidRPr="00BE2E45">
        <w:rPr>
          <w:sz w:val="22"/>
          <w:szCs w:val="22"/>
        </w:rPr>
        <w:t xml:space="preserve">by synthesising </w:t>
      </w:r>
      <w:r w:rsidR="00A377E3" w:rsidRPr="00BE2E45">
        <w:rPr>
          <w:sz w:val="22"/>
          <w:szCs w:val="22"/>
        </w:rPr>
        <w:t>contributions from the</w:t>
      </w:r>
      <w:r w:rsidRPr="00BE2E45">
        <w:rPr>
          <w:sz w:val="22"/>
          <w:szCs w:val="22"/>
        </w:rPr>
        <w:t xml:space="preserve"> expert collaborators with subsequent review</w:t>
      </w:r>
      <w:r w:rsidR="00A377E3" w:rsidRPr="00BE2E45">
        <w:rPr>
          <w:sz w:val="22"/>
          <w:szCs w:val="22"/>
        </w:rPr>
        <w:t>s</w:t>
      </w:r>
      <w:r w:rsidRPr="00BE2E45">
        <w:rPr>
          <w:sz w:val="22"/>
          <w:szCs w:val="22"/>
        </w:rPr>
        <w:t xml:space="preserve"> of the literature.</w:t>
      </w:r>
    </w:p>
    <w:p w14:paraId="43F2920C" w14:textId="77777777" w:rsidR="008F30A7" w:rsidRPr="00696CC6" w:rsidRDefault="008F30A7" w:rsidP="008F30A7">
      <w:pPr>
        <w:pStyle w:val="ALevelOneHeader"/>
        <w:rPr>
          <w:sz w:val="22"/>
          <w:szCs w:val="22"/>
        </w:rPr>
      </w:pPr>
      <w:r w:rsidRPr="00696CC6">
        <w:rPr>
          <w:sz w:val="22"/>
          <w:szCs w:val="22"/>
        </w:rPr>
        <w:lastRenderedPageBreak/>
        <w:t>Results</w:t>
      </w:r>
    </w:p>
    <w:p w14:paraId="1CAF1B98" w14:textId="3BA84C51" w:rsidR="00BF2FBA" w:rsidRDefault="000732F8" w:rsidP="00BF2FBA">
      <w:pPr>
        <w:pStyle w:val="DBodyText"/>
        <w:rPr>
          <w:sz w:val="22"/>
          <w:szCs w:val="22"/>
        </w:rPr>
      </w:pPr>
      <w:r w:rsidRPr="00300C84">
        <w:rPr>
          <w:sz w:val="22"/>
          <w:szCs w:val="22"/>
        </w:rPr>
        <w:t>We propose Patient Safety Informatics to be the study of patient-safety-related information in health care systems. This definition is based on a synthesis of the literature of patient safety, existing literature on safety informatics, and our clinical, professional and academic experience</w:t>
      </w:r>
      <w:r>
        <w:rPr>
          <w:sz w:val="22"/>
          <w:szCs w:val="22"/>
        </w:rPr>
        <w:t xml:space="preserve">. </w:t>
      </w:r>
      <w:r w:rsidR="00586191">
        <w:rPr>
          <w:sz w:val="22"/>
          <w:szCs w:val="22"/>
        </w:rPr>
        <w:t>Figure 1</w:t>
      </w:r>
      <w:r w:rsidR="00131814">
        <w:rPr>
          <w:sz w:val="22"/>
          <w:szCs w:val="22"/>
        </w:rPr>
        <w:t xml:space="preserve"> </w:t>
      </w:r>
      <w:r w:rsidR="00586191">
        <w:rPr>
          <w:sz w:val="22"/>
          <w:szCs w:val="22"/>
        </w:rPr>
        <w:t xml:space="preserve">illustrates </w:t>
      </w:r>
      <w:r w:rsidR="00BE2E45">
        <w:rPr>
          <w:sz w:val="22"/>
          <w:szCs w:val="22"/>
        </w:rPr>
        <w:t xml:space="preserve">the three essential components </w:t>
      </w:r>
      <w:r w:rsidR="00586191">
        <w:rPr>
          <w:sz w:val="22"/>
          <w:szCs w:val="22"/>
        </w:rPr>
        <w:t>of Patient Safety Informatics</w:t>
      </w:r>
      <w:r w:rsidR="00BE2E45">
        <w:rPr>
          <w:sz w:val="22"/>
          <w:szCs w:val="22"/>
        </w:rPr>
        <w:t>, hightlight how the absence of any one component defines a distinctly different field</w:t>
      </w:r>
      <w:r w:rsidR="00586191">
        <w:rPr>
          <w:sz w:val="22"/>
          <w:szCs w:val="22"/>
        </w:rPr>
        <w:t>.</w:t>
      </w:r>
      <w:r w:rsidR="00BF2FBA" w:rsidRPr="00BF2FBA">
        <w:rPr>
          <w:sz w:val="22"/>
          <w:szCs w:val="22"/>
        </w:rPr>
        <w:t xml:space="preserve"> </w:t>
      </w:r>
    </w:p>
    <w:p w14:paraId="48007F9D" w14:textId="77777777" w:rsidR="00BF2FBA" w:rsidRDefault="00BF2FBA" w:rsidP="00BF2FBA">
      <w:pPr>
        <w:pStyle w:val="DBodyText"/>
        <w:rPr>
          <w:sz w:val="22"/>
          <w:szCs w:val="22"/>
        </w:rPr>
      </w:pPr>
    </w:p>
    <w:p w14:paraId="04C246B4" w14:textId="38CA4554" w:rsidR="00BF2FBA" w:rsidRPr="00696CC6" w:rsidRDefault="00BF2FBA" w:rsidP="00BF2FBA">
      <w:pPr>
        <w:jc w:val="center"/>
        <w:rPr>
          <w:sz w:val="22"/>
          <w:szCs w:val="22"/>
        </w:rPr>
      </w:pPr>
      <w:r>
        <w:rPr>
          <w:noProof/>
          <w:sz w:val="22"/>
          <w:szCs w:val="22"/>
          <w:lang w:val="en-GB" w:eastAsia="en-GB"/>
        </w:rPr>
        <w:lastRenderedPageBreak/>
        <w:drawing>
          <wp:inline distT="0" distB="0" distL="0" distR="0" wp14:anchorId="7FDEAD66" wp14:editId="532B2228">
            <wp:extent cx="2880360" cy="2743200"/>
            <wp:effectExtent l="0" t="0" r="0" b="0"/>
            <wp:docPr id="1" name="Picture 1" descr="C:\Users\medcmci\AppData\Local\Microsoft\Windows\INetCache\Content.Word\Venn_MedInfo_colou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dcmci\AppData\Local\Microsoft\Windows\INetCache\Content.Word\Venn_MedInfo_colour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0360" cy="2743200"/>
                    </a:xfrm>
                    <a:prstGeom prst="rect">
                      <a:avLst/>
                    </a:prstGeom>
                    <a:noFill/>
                    <a:ln>
                      <a:noFill/>
                    </a:ln>
                  </pic:spPr>
                </pic:pic>
              </a:graphicData>
            </a:graphic>
          </wp:inline>
        </w:drawing>
      </w:r>
    </w:p>
    <w:p w14:paraId="2C1F0883" w14:textId="77777777" w:rsidR="00BF2FBA" w:rsidRPr="00696CC6" w:rsidRDefault="00BF2FBA" w:rsidP="00BF2FBA">
      <w:pPr>
        <w:spacing w:before="100" w:beforeAutospacing="1"/>
        <w:jc w:val="center"/>
        <w:rPr>
          <w:i/>
          <w:noProof/>
          <w:sz w:val="22"/>
          <w:szCs w:val="22"/>
        </w:rPr>
      </w:pPr>
      <w:r w:rsidRPr="00696CC6">
        <w:rPr>
          <w:i/>
          <w:noProof/>
          <w:sz w:val="22"/>
          <w:szCs w:val="22"/>
        </w:rPr>
        <w:t xml:space="preserve">Figure </w:t>
      </w:r>
      <w:r>
        <w:rPr>
          <w:i/>
          <w:noProof/>
          <w:sz w:val="22"/>
          <w:szCs w:val="22"/>
        </w:rPr>
        <w:t xml:space="preserve">1 </w:t>
      </w:r>
      <w:r w:rsidRPr="00696CC6">
        <w:rPr>
          <w:i/>
          <w:noProof/>
          <w:sz w:val="22"/>
          <w:szCs w:val="22"/>
        </w:rPr>
        <w:t xml:space="preserve">– </w:t>
      </w:r>
      <w:r w:rsidRPr="00BF2FBA">
        <w:rPr>
          <w:i/>
          <w:noProof/>
          <w:sz w:val="22"/>
          <w:szCs w:val="22"/>
        </w:rPr>
        <w:t xml:space="preserve">Our </w:t>
      </w:r>
      <w:r>
        <w:rPr>
          <w:i/>
          <w:noProof/>
          <w:sz w:val="22"/>
          <w:szCs w:val="22"/>
        </w:rPr>
        <w:t xml:space="preserve">suggested </w:t>
      </w:r>
      <w:r w:rsidRPr="00BF2FBA">
        <w:rPr>
          <w:i/>
          <w:noProof/>
          <w:sz w:val="22"/>
          <w:szCs w:val="22"/>
        </w:rPr>
        <w:t>definition of Patient Safety Informatics incorporates</w:t>
      </w:r>
      <w:r>
        <w:rPr>
          <w:i/>
          <w:noProof/>
          <w:sz w:val="22"/>
          <w:szCs w:val="22"/>
        </w:rPr>
        <w:t xml:space="preserve"> </w:t>
      </w:r>
      <w:r w:rsidRPr="00BF2FBA">
        <w:rPr>
          <w:i/>
          <w:noProof/>
          <w:sz w:val="22"/>
          <w:szCs w:val="22"/>
        </w:rPr>
        <w:t xml:space="preserve">elements of digital </w:t>
      </w:r>
      <w:r>
        <w:rPr>
          <w:i/>
          <w:noProof/>
          <w:sz w:val="22"/>
          <w:szCs w:val="22"/>
        </w:rPr>
        <w:t>technology</w:t>
      </w:r>
      <w:r w:rsidRPr="00BF2FBA">
        <w:rPr>
          <w:i/>
          <w:noProof/>
          <w:sz w:val="22"/>
          <w:szCs w:val="22"/>
        </w:rPr>
        <w:t>, safety science and clinical care</w:t>
      </w:r>
      <w:r>
        <w:rPr>
          <w:i/>
          <w:noProof/>
          <w:sz w:val="22"/>
          <w:szCs w:val="22"/>
        </w:rPr>
        <w:t>.</w:t>
      </w:r>
    </w:p>
    <w:p w14:paraId="3D964801" w14:textId="77777777" w:rsidR="00BF2FBA" w:rsidRPr="00696CC6" w:rsidRDefault="00BF2FBA" w:rsidP="00BF2FBA">
      <w:pPr>
        <w:rPr>
          <w:sz w:val="22"/>
          <w:szCs w:val="22"/>
        </w:rPr>
      </w:pPr>
    </w:p>
    <w:p w14:paraId="417FC055" w14:textId="5534FA11" w:rsidR="008F30A7" w:rsidRPr="00696CC6" w:rsidRDefault="008F30A7" w:rsidP="00877B8D">
      <w:pPr>
        <w:pStyle w:val="ALevelOneHeader"/>
        <w:rPr>
          <w:sz w:val="22"/>
          <w:szCs w:val="22"/>
        </w:rPr>
      </w:pPr>
      <w:r w:rsidRPr="00696CC6">
        <w:rPr>
          <w:sz w:val="22"/>
          <w:szCs w:val="22"/>
        </w:rPr>
        <w:t>Discussion</w:t>
      </w:r>
    </w:p>
    <w:p w14:paraId="20CAD1E6" w14:textId="6C89A0D1" w:rsidR="00881B0E" w:rsidRPr="00696CC6" w:rsidRDefault="00586191" w:rsidP="00881B0E">
      <w:pPr>
        <w:pStyle w:val="BLevelTwoHeader"/>
        <w:rPr>
          <w:sz w:val="22"/>
          <w:szCs w:val="22"/>
        </w:rPr>
      </w:pPr>
      <w:r>
        <w:rPr>
          <w:sz w:val="22"/>
          <w:szCs w:val="22"/>
        </w:rPr>
        <w:t>Patient safety and its relationship with digital health</w:t>
      </w:r>
    </w:p>
    <w:p w14:paraId="41490F1A" w14:textId="1E87421D" w:rsidR="00586191" w:rsidRPr="00586191" w:rsidRDefault="00BF2FBA" w:rsidP="00586191">
      <w:pPr>
        <w:pStyle w:val="DBodyText"/>
        <w:rPr>
          <w:sz w:val="22"/>
          <w:szCs w:val="22"/>
        </w:rPr>
      </w:pPr>
      <w:r>
        <w:rPr>
          <w:sz w:val="22"/>
          <w:szCs w:val="22"/>
        </w:rPr>
        <w:t>P</w:t>
      </w:r>
      <w:r w:rsidR="00586191" w:rsidRPr="00586191">
        <w:rPr>
          <w:sz w:val="22"/>
          <w:szCs w:val="22"/>
        </w:rPr>
        <w:t xml:space="preserve">atient safety can be </w:t>
      </w:r>
      <w:r>
        <w:rPr>
          <w:sz w:val="22"/>
          <w:szCs w:val="22"/>
        </w:rPr>
        <w:t xml:space="preserve">variously defined as </w:t>
      </w:r>
      <w:r w:rsidR="00586191" w:rsidRPr="00586191">
        <w:rPr>
          <w:sz w:val="22"/>
          <w:szCs w:val="22"/>
        </w:rPr>
        <w:t>the “avoidance, prevention and amelioration of adverse outcomes or injuries stemming from the process of healthcare”</w:t>
      </w:r>
      <w:r w:rsidR="003905C0">
        <w:rPr>
          <w:sz w:val="22"/>
          <w:szCs w:val="22"/>
        </w:rPr>
        <w:fldChar w:fldCharType="begin" w:fldLock="1"/>
      </w:r>
      <w:r w:rsidR="00EF16AA">
        <w:rPr>
          <w:sz w:val="22"/>
          <w:szCs w:val="22"/>
        </w:rPr>
        <w:instrText>ADDIN CSL_CITATION {"citationItems":[{"id":"ITEM-1","itemData":{"author":[{"dropping-particle":"","family":"Vincent","given":"Charles","non-dropping-particle":"","parse-names":false,"suffix":""}],"edition":"2nd","id":"ITEM-1","issued":{"date-parts":[["2010"]]},"publisher":"Wiley-Blackwell","publisher-place":"Oxford","title":"Patient Safety","type":"book"},"uris":["http://www.mendeley.com/documents/?uuid=d12a37dc-3cd4-4085-b7cd-ce5622ab7dc1"]}],"mendeley":{"formattedCitation":"[33]","plainTextFormattedCitation":"[33]","previouslyFormattedCitation":"[32]"},"properties":{"noteIndex":0},"schema":"https://github.com/citation-style-language/schema/raw/master/csl-citation.json"}</w:instrText>
      </w:r>
      <w:r w:rsidR="003905C0">
        <w:rPr>
          <w:sz w:val="22"/>
          <w:szCs w:val="22"/>
        </w:rPr>
        <w:fldChar w:fldCharType="separate"/>
      </w:r>
      <w:r w:rsidR="00EF16AA" w:rsidRPr="00EF16AA">
        <w:rPr>
          <w:sz w:val="22"/>
          <w:szCs w:val="22"/>
        </w:rPr>
        <w:t>[33]</w:t>
      </w:r>
      <w:r w:rsidR="003905C0">
        <w:rPr>
          <w:sz w:val="22"/>
          <w:szCs w:val="22"/>
        </w:rPr>
        <w:fldChar w:fldCharType="end"/>
      </w:r>
      <w:r>
        <w:rPr>
          <w:sz w:val="22"/>
          <w:szCs w:val="22"/>
        </w:rPr>
        <w:t xml:space="preserve"> or “</w:t>
      </w:r>
      <w:r w:rsidRPr="00BF2FBA">
        <w:rPr>
          <w:sz w:val="22"/>
          <w:szCs w:val="22"/>
        </w:rPr>
        <w:t>the reduction of risk of unnecessary harm associated with healthcare to an acceptable minimum</w:t>
      </w:r>
      <w:r>
        <w:rPr>
          <w:sz w:val="22"/>
          <w:szCs w:val="22"/>
        </w:rPr>
        <w:t>”</w:t>
      </w:r>
      <w:r>
        <w:rPr>
          <w:sz w:val="22"/>
          <w:szCs w:val="22"/>
        </w:rPr>
        <w:fldChar w:fldCharType="begin" w:fldLock="1"/>
      </w:r>
      <w:r w:rsidR="00EF16AA">
        <w:rPr>
          <w:sz w:val="22"/>
          <w:szCs w:val="22"/>
        </w:rPr>
        <w:instrText>ADDIN CSL_CITATION {"citationItems":[{"id":"ITEM-1","itemData":{"DOI":"10.1093/intqhc/mzn057","ISSN":"13534505","PMID":"19147597","abstract":"Background. Understanding the patient safety literature has been compromised by the inconsistent use of language. Objectives. To identify key concepts of relevance to the International Patient Safety Classification (ICPS) proposed by the World Alliance For Patient Safety of the World Health Organization (WHO), and agree on definitions and preferred terms. Methods. Six principles were agreed upon - that the concepts and terms should: be applicable across the full spectrum of healthcare; be consistent with concepts from other WHO Classifications; have meanings as close as possible to those in colloquial use; convey the appropriate meanings with respect to patient safety; be brief and clear, without unnecessary or redundant qualifiers; be fit-for-purpose for the ICPS. Results. Definitions and preferred terms were agreed for 48 concepts of relevance to the ICPS; these were described and the relationships between them and the ICPS were outlined. Conclusions. The consistent use of key concepts, definitions and preferred terms should pave the way for better understanding, for comparisons between facilities and jurisdictions, and for trends to be tracked over time. Changes and improvements, translation into other languages and alignment with other sets of patient safety definitions will be necessary. This work represents the start of an ongoing process of progressively improving a common international understanding of terms and concepts relevant to patient safety.","author":[{"dropping-particle":"","family":"Runciman","given":"William","non-dropping-particle":"","parse-names":false,"suffix":""},{"dropping-particle":"","family":"Hibbert","given":"Peter","non-dropping-particle":"","parse-names":false,"suffix":""},{"dropping-particle":"","family":"Thomson","given":"Richard","non-dropping-particle":"","parse-names":false,"suffix":""},{"dropping-particle":"","family":"Schaaf","given":"Tjerk","non-dropping-particle":"Van Der","parse-names":false,"suffix":""},{"dropping-particle":"","family":"Sherman","given":"Heather","non-dropping-particle":"","parse-names":false,"suffix":""},{"dropping-particle":"","family":"Lewalle","given":"Pierre","non-dropping-particle":"","parse-names":false,"suffix":""}],"container-title":"International Journal for Quality in Health Care","id":"ITEM-1","issue":"1","issued":{"date-parts":[["2009"]]},"page":"18-26","title":"Towards an International Classification for Patient Safety: Key concepts and terms","type":"article-journal","volume":"21"},"uris":["http://www.mendeley.com/documents/?uuid=b63874df-d69b-41d7-adcb-46d97f735f12"]}],"mendeley":{"formattedCitation":"[27]","plainTextFormattedCitation":"[27]","previouslyFormattedCitation":"[26]"},"properties":{"noteIndex":0},"schema":"https://github.com/citation-style-language/schema/raw/master/csl-citation.json"}</w:instrText>
      </w:r>
      <w:r>
        <w:rPr>
          <w:sz w:val="22"/>
          <w:szCs w:val="22"/>
        </w:rPr>
        <w:fldChar w:fldCharType="separate"/>
      </w:r>
      <w:r w:rsidR="00EF16AA" w:rsidRPr="00EF16AA">
        <w:rPr>
          <w:sz w:val="22"/>
          <w:szCs w:val="22"/>
        </w:rPr>
        <w:t>[27]</w:t>
      </w:r>
      <w:r>
        <w:rPr>
          <w:sz w:val="22"/>
          <w:szCs w:val="22"/>
        </w:rPr>
        <w:fldChar w:fldCharType="end"/>
      </w:r>
      <w:r w:rsidR="00586191" w:rsidRPr="00586191">
        <w:rPr>
          <w:sz w:val="22"/>
          <w:szCs w:val="22"/>
        </w:rPr>
        <w:t>. It is sometimes conceptualised as a balance between risks of harm, resource use, and improving patient health</w:t>
      </w:r>
      <w:r w:rsidR="003905C0">
        <w:rPr>
          <w:sz w:val="22"/>
          <w:szCs w:val="22"/>
        </w:rPr>
        <w:fldChar w:fldCharType="begin" w:fldLock="1"/>
      </w:r>
      <w:r w:rsidR="00EF16AA">
        <w:rPr>
          <w:sz w:val="22"/>
          <w:szCs w:val="22"/>
        </w:rPr>
        <w:instrText>ADDIN CSL_CITATION {"citationItems":[{"id":"ITEM-1","itemData":{"DOI":"10.1136/qshc.2003.009530","ISSN":"14753898","PMID":"15805459","abstract":"Rather than being a static property of hospitals and other healthcare facilities, safety is dynamic and often on short time scales. In the past most healthcare delivery systems were loosely coupled-that is, activities and conditions in one part of the system had only limited effect on those elsewhere. Loose coupling allowed the system to buffer many conditions such as short term surges in demand. Modern management techniques and information systems have allowed facilities to reduce inefficiencies in operation. One side effect is the loss of buffers that previously accommodated demand surges. As a result, situations occur in which activities in one area of the hospital become critically dependent on seemingly insignificant events in seemingly distant areas. This tight coupling condition is called \"going solid\". Rasmussen's dynamic model of risk and safety can be used to formulate a model of patient safety dynamics that includes \"going solid\" and its consequences. Because the model addresses the dynamic aspects of safety, it is particularly suited to understanding current conditions in modern healthcare delivery and the way these conditions may lead to accidents.","author":[{"dropping-particle":"","family":"Cook","given":"R.","non-dropping-particle":"","parse-names":false,"suffix":""},{"dropping-particle":"","family":"Rasmussen","given":"Jens","non-dropping-particle":"","parse-names":false,"suffix":""}],"container-title":"Quality and Safety in Health Care","id":"ITEM-1","issue":"2","issued":{"date-parts":[["2005"]]},"page":"130-134","title":"\"Going solid\": A model of system dynamics and consequences for patient safety","type":"article-journal","volume":"14"},"uris":["http://www.mendeley.com/documents/?uuid=c2c4b53f-2585-4b38-aa4e-62ffcae3a021"]}],"mendeley":{"formattedCitation":"[7]","plainTextFormattedCitation":"[7]","previouslyFormattedCitation":"[6]"},"properties":{"noteIndex":0},"schema":"https://github.com/citation-style-language/schema/raw/master/csl-citation.json"}</w:instrText>
      </w:r>
      <w:r w:rsidR="003905C0">
        <w:rPr>
          <w:sz w:val="22"/>
          <w:szCs w:val="22"/>
        </w:rPr>
        <w:fldChar w:fldCharType="separate"/>
      </w:r>
      <w:r w:rsidR="00EF16AA" w:rsidRPr="00EF16AA">
        <w:rPr>
          <w:sz w:val="22"/>
          <w:szCs w:val="22"/>
        </w:rPr>
        <w:t>[7]</w:t>
      </w:r>
      <w:r w:rsidR="003905C0">
        <w:rPr>
          <w:sz w:val="22"/>
          <w:szCs w:val="22"/>
        </w:rPr>
        <w:fldChar w:fldCharType="end"/>
      </w:r>
      <w:r w:rsidR="00586191" w:rsidRPr="00586191">
        <w:rPr>
          <w:sz w:val="22"/>
          <w:szCs w:val="22"/>
        </w:rPr>
        <w:t>. Health care is a safety-critical industry</w:t>
      </w:r>
      <w:r w:rsidR="003905C0">
        <w:rPr>
          <w:sz w:val="22"/>
          <w:szCs w:val="22"/>
        </w:rPr>
        <w:fldChar w:fldCharType="begin" w:fldLock="1"/>
      </w:r>
      <w:r w:rsidR="00EF16AA">
        <w:rPr>
          <w:sz w:val="22"/>
          <w:szCs w:val="22"/>
        </w:rPr>
        <w:instrText>ADDIN CSL_CITATION {"citationItems":[{"id":"ITEM-1","itemData":{"DOI":"10.1016/j.ssci.2015.12.021","ISSN":"18791042","abstract":"Healthcare organisations are often encouraged to learn from other industries in order to develop proactive and rigorous safety management practices. In the UK safety-critical industries safety cases have been used to provide justification that systems are acceptably safe. There has been growing interest in healthcare in the application of safety cases for medical devices and health information technology. However, the introduction of safety cases into general safety management and regulatory practices in healthcare is largely unexplored and unsupported. Should healthcare as an industry be encouraged to adopt safety cases more widely? This paper reviews safety case practices in six UK industries and identifies drivers and developments in the adoption of safety cases. The paper argues that safety cases might best be used in healthcare to provide an exposition of risk rather than as a regulatory tool to demonstrate acceptable levels of safety. Safety cases might support healthcare organisations in establishing proactive safety management practices. However, there has been criticism that safety cases practices have, at times, contributed to poor safety management and standards by prompting a \"tick-box\" and compliance-driven approach. These criticisms represent challenges for the adoption of safety cases in healthcare, where the level of maturity of safety management systems is arguably still lower than in traditional safety-critical industries. Healthcare stakeholders require access to education and guidance that takes into account the specifics of healthcare as an industry. Further research is required to provide evidence about the effectiveness of safety cases and the costs involved with the approach.","author":[{"dropping-particle":"","family":"Sujan","given":"Mark A.","non-dropping-particle":"","parse-names":false,"suffix":""},{"dropping-particle":"","family":"Habli","given":"Ibrahim","non-dropping-particle":"","parse-names":false,"suffix":""},{"dropping-particle":"","family":"Kelly","given":"Tim P.","non-dropping-particle":"","parse-names":false,"suffix":""},{"dropping-particle":"","family":"Pozzi","given":"Simone","non-dropping-particle":"","parse-names":false,"suffix":""},{"dropping-particle":"","family":"Johnson","given":"Christopher W.","non-dropping-particle":"","parse-names":false,"suffix":""}],"container-title":"Safety Science","id":"ITEM-1","issued":{"date-parts":[["2016"]]},"page":"181-189","publisher":"Elsevier Ltd","title":"Should healthcare providers do safety cases? Lessons from a cross-industry review of safety case practices","type":"article-journal","volume":"84"},"uris":["http://www.mendeley.com/documents/?uuid=86855dd1-8bb0-466e-bb10-7d2b47504eca"]}],"mendeley":{"formattedCitation":"[31]","plainTextFormattedCitation":"[31]","previouslyFormattedCitation":"[30]"},"properties":{"noteIndex":0},"schema":"https://github.com/citation-style-language/schema/raw/master/csl-citation.json"}</w:instrText>
      </w:r>
      <w:r w:rsidR="003905C0">
        <w:rPr>
          <w:sz w:val="22"/>
          <w:szCs w:val="22"/>
        </w:rPr>
        <w:fldChar w:fldCharType="separate"/>
      </w:r>
      <w:r w:rsidR="00EF16AA" w:rsidRPr="00EF16AA">
        <w:rPr>
          <w:sz w:val="22"/>
          <w:szCs w:val="22"/>
        </w:rPr>
        <w:t>[31]</w:t>
      </w:r>
      <w:r w:rsidR="003905C0">
        <w:rPr>
          <w:sz w:val="22"/>
          <w:szCs w:val="22"/>
        </w:rPr>
        <w:fldChar w:fldCharType="end"/>
      </w:r>
      <w:r w:rsidR="00586191" w:rsidRPr="00586191">
        <w:rPr>
          <w:sz w:val="22"/>
          <w:szCs w:val="22"/>
        </w:rPr>
        <w:t xml:space="preserve"> that must approach safety by concurrently avoiding, managing and embracing risk</w:t>
      </w:r>
      <w:r w:rsidR="003905C0">
        <w:rPr>
          <w:sz w:val="22"/>
          <w:szCs w:val="22"/>
        </w:rPr>
        <w:fldChar w:fldCharType="begin" w:fldLock="1"/>
      </w:r>
      <w:r w:rsidR="00EF16AA">
        <w:rPr>
          <w:sz w:val="22"/>
          <w:szCs w:val="22"/>
        </w:rPr>
        <w:instrText>ADDIN CSL_CITATION {"citationItems":[{"id":"ITEM-1","itemData":{"DOI":"10.1007/978-3-319-25559-0","ISBN":"9783319255590","author":[{"dropping-particle":"","family":"Vincent","given":"Charles","non-dropping-particle":"","parse-names":false,"suffix":""},{"dropping-particle":"","family":"Amalberti","given":"René","non-dropping-particle":"","parse-names":false,"suffix":""}],"chapter-number":"Chapter 3","container-title":"Safer Healthcare: Strategies for the Real World","id":"ITEM-1","issued":{"date-parts":[["2016"]]},"page":"27-38","publisher":"Springer","title":"Approaches to Safety: One Size Does Not Fit All","type":"chapter"},"uris":["http://www.mendeley.com/documents/?uuid=65e42a29-59d0-471a-b02b-bc7d3a828621"]}],"mendeley":{"formattedCitation":"[34]","plainTextFormattedCitation":"[34]","previouslyFormattedCitation":"[33]"},"properties":{"noteIndex":0},"schema":"https://github.com/citation-style-language/schema/raw/master/csl-citation.json"}</w:instrText>
      </w:r>
      <w:r w:rsidR="003905C0">
        <w:rPr>
          <w:sz w:val="22"/>
          <w:szCs w:val="22"/>
        </w:rPr>
        <w:fldChar w:fldCharType="separate"/>
      </w:r>
      <w:r w:rsidR="00EF16AA" w:rsidRPr="00EF16AA">
        <w:rPr>
          <w:sz w:val="22"/>
          <w:szCs w:val="22"/>
        </w:rPr>
        <w:t>[34]</w:t>
      </w:r>
      <w:r w:rsidR="003905C0">
        <w:rPr>
          <w:sz w:val="22"/>
          <w:szCs w:val="22"/>
        </w:rPr>
        <w:fldChar w:fldCharType="end"/>
      </w:r>
      <w:r w:rsidR="00586191" w:rsidRPr="00586191">
        <w:rPr>
          <w:sz w:val="22"/>
          <w:szCs w:val="22"/>
        </w:rPr>
        <w:t>. This sets health care apart from other safety-critical industries – like aviation and offshore oil production – that predominantly focus on only one of these approaches</w:t>
      </w:r>
      <w:r w:rsidR="003905C0">
        <w:rPr>
          <w:sz w:val="22"/>
          <w:szCs w:val="22"/>
        </w:rPr>
        <w:fldChar w:fldCharType="begin" w:fldLock="1"/>
      </w:r>
      <w:r w:rsidR="00EF16AA">
        <w:rPr>
          <w:sz w:val="22"/>
          <w:szCs w:val="22"/>
        </w:rPr>
        <w:instrText>ADDIN CSL_CITATION {"citationItems":[{"id":"ITEM-1","itemData":{"DOI":"10.1007/978-3-319-25559-0","ISBN":"9783319255590","author":[{"dropping-particle":"","family":"Vincent","given":"Charles","non-dropping-particle":"","parse-names":false,"suffix":""},{"dropping-particle":"","family":"Amalberti","given":"René","non-dropping-particle":"","parse-names":false,"suffix":""}],"chapter-number":"Chapter 3","container-title":"Safer Healthcare: Strategies for the Real World","id":"ITEM-1","issued":{"date-parts":[["2016"]]},"page":"27-38","publisher":"Springer","title":"Approaches to Safety: One Size Does Not Fit All","type":"chapter"},"uris":["http://www.mendeley.com/documents/?uuid=65e42a29-59d0-471a-b02b-bc7d3a828621"]}],"mendeley":{"formattedCitation":"[34]","plainTextFormattedCitation":"[34]","previouslyFormattedCitation":"[33]"},"properties":{"noteIndex":0},"schema":"https://github.com/citation-style-language/schema/raw/master/csl-citation.json"}</w:instrText>
      </w:r>
      <w:r w:rsidR="003905C0">
        <w:rPr>
          <w:sz w:val="22"/>
          <w:szCs w:val="22"/>
        </w:rPr>
        <w:fldChar w:fldCharType="separate"/>
      </w:r>
      <w:r w:rsidR="00EF16AA" w:rsidRPr="00EF16AA">
        <w:rPr>
          <w:sz w:val="22"/>
          <w:szCs w:val="22"/>
        </w:rPr>
        <w:t>[34]</w:t>
      </w:r>
      <w:r w:rsidR="003905C0">
        <w:rPr>
          <w:sz w:val="22"/>
          <w:szCs w:val="22"/>
        </w:rPr>
        <w:fldChar w:fldCharType="end"/>
      </w:r>
      <w:r w:rsidR="00586191" w:rsidRPr="00586191">
        <w:rPr>
          <w:sz w:val="22"/>
          <w:szCs w:val="22"/>
        </w:rPr>
        <w:t>.</w:t>
      </w:r>
    </w:p>
    <w:p w14:paraId="2AD53296" w14:textId="21913F08" w:rsidR="00586191" w:rsidRPr="00586191" w:rsidRDefault="00586191" w:rsidP="00586191">
      <w:pPr>
        <w:pStyle w:val="DBodyText"/>
        <w:rPr>
          <w:sz w:val="22"/>
          <w:szCs w:val="22"/>
        </w:rPr>
      </w:pPr>
      <w:r w:rsidRPr="00586191">
        <w:rPr>
          <w:sz w:val="22"/>
          <w:szCs w:val="22"/>
        </w:rPr>
        <w:t>While the patient-safety perspective on digital health technology is not novel</w:t>
      </w:r>
      <w:r w:rsidR="003905C0">
        <w:rPr>
          <w:sz w:val="22"/>
          <w:szCs w:val="22"/>
        </w:rPr>
        <w:fldChar w:fldCharType="begin" w:fldLock="1"/>
      </w:r>
      <w:r w:rsidR="00EF16AA">
        <w:rPr>
          <w:sz w:val="22"/>
          <w:szCs w:val="22"/>
        </w:rPr>
        <w:instrText>ADDIN CSL_CITATION {"citationItems":[{"id":"ITEM-1","itemData":{"DOI":"10.3389/fpubh.2015.00134","author":[{"dropping-particle":"","family":"Kostkova","given":"Patty","non-dropping-particle":"","parse-names":false,"suffix":""}],"container-title":"Frontiers in Public Health","id":"ITEM-1","issue":"134","issued":{"date-parts":[["2015"]]},"page":"1-5","title":"Grand challenges in digital health","type":"article-journal","volume":"3"},"uris":["http://www.mendeley.com/documents/?uuid=90b7042f-7ee1-4e6e-acb2-a6dd7a53aaea"]}],"mendeley":{"formattedCitation":"[17]","plainTextFormattedCitation":"[17]","previouslyFormattedCitation":"[16]"},"properties":{"noteIndex":0},"schema":"https://github.com/citation-style-language/schema/raw/master/csl-citation.json"}</w:instrText>
      </w:r>
      <w:r w:rsidR="003905C0">
        <w:rPr>
          <w:sz w:val="22"/>
          <w:szCs w:val="22"/>
        </w:rPr>
        <w:fldChar w:fldCharType="separate"/>
      </w:r>
      <w:r w:rsidR="00EF16AA" w:rsidRPr="00EF16AA">
        <w:rPr>
          <w:sz w:val="22"/>
          <w:szCs w:val="22"/>
        </w:rPr>
        <w:t>[17]</w:t>
      </w:r>
      <w:r w:rsidR="003905C0">
        <w:rPr>
          <w:sz w:val="22"/>
          <w:szCs w:val="22"/>
        </w:rPr>
        <w:fldChar w:fldCharType="end"/>
      </w:r>
      <w:r w:rsidRPr="00586191">
        <w:rPr>
          <w:sz w:val="22"/>
          <w:szCs w:val="22"/>
        </w:rPr>
        <w:t xml:space="preserve">, the types of patient-safety challenges and our capacity to address them are constantly in flux. Policy, standards and regulations specific to digital health technology are being </w:t>
      </w:r>
      <w:r w:rsidRPr="00586191">
        <w:rPr>
          <w:sz w:val="22"/>
          <w:szCs w:val="22"/>
        </w:rPr>
        <w:lastRenderedPageBreak/>
        <w:t>drafted worldwide</w:t>
      </w:r>
      <w:r w:rsidR="003905C0">
        <w:rPr>
          <w:sz w:val="22"/>
          <w:szCs w:val="22"/>
        </w:rPr>
        <w:fldChar w:fldCharType="begin" w:fldLock="1"/>
      </w:r>
      <w:r w:rsidR="00EF16AA">
        <w:rPr>
          <w:sz w:val="22"/>
          <w:szCs w:val="22"/>
        </w:rPr>
        <w:instrText>ADDIN CSL_CITATION {"citationItems":[{"id":"ITEM-1","itemData":{"author":[{"dropping-particle":"","family":"International Comparative Legal Guide","given":"","non-dropping-particle":"","parse-names":false,"suffix":""}],"editor":[{"dropping-particle":"","family":"Tanenbaum","given":"William","non-dropping-particle":"","parse-names":false,"suffix":""}],"id":"ITEM-1","issued":{"date-parts":[["2020"]]},"publisher":"Global Legal Group","title":"Digital Health Laws and Regulations 2020","type":"book"},"uris":["http://www.mendeley.com/documents/?uuid=f0773cfa-a560-48f1-ac07-ec92f06396b0"]}],"mendeley":{"formattedCitation":"[13]","plainTextFormattedCitation":"[13]","previouslyFormattedCitation":"[12]"},"properties":{"noteIndex":0},"schema":"https://github.com/citation-style-language/schema/raw/master/csl-citation.json"}</w:instrText>
      </w:r>
      <w:r w:rsidR="003905C0">
        <w:rPr>
          <w:sz w:val="22"/>
          <w:szCs w:val="22"/>
        </w:rPr>
        <w:fldChar w:fldCharType="separate"/>
      </w:r>
      <w:r w:rsidR="00EF16AA" w:rsidRPr="00EF16AA">
        <w:rPr>
          <w:sz w:val="22"/>
          <w:szCs w:val="22"/>
        </w:rPr>
        <w:t>[13]</w:t>
      </w:r>
      <w:r w:rsidR="003905C0">
        <w:rPr>
          <w:sz w:val="22"/>
          <w:szCs w:val="22"/>
        </w:rPr>
        <w:fldChar w:fldCharType="end"/>
      </w:r>
      <w:r w:rsidRPr="00586191">
        <w:rPr>
          <w:sz w:val="22"/>
          <w:szCs w:val="22"/>
        </w:rPr>
        <w:t xml:space="preserve"> to keep pace with evolving health care, including the US Food and Drug Administration, and the UK’s National Health Service and the National Institute for Health and Care Excellence</w:t>
      </w:r>
      <w:r w:rsidR="003905C0">
        <w:rPr>
          <w:sz w:val="22"/>
          <w:szCs w:val="22"/>
        </w:rPr>
        <w:fldChar w:fldCharType="begin" w:fldLock="1"/>
      </w:r>
      <w:r w:rsidR="00EF16AA">
        <w:rPr>
          <w:sz w:val="22"/>
          <w:szCs w:val="22"/>
        </w:rPr>
        <w:instrText>ADDIN CSL_CITATION {"citationItems":[{"id":"ITEM-1","itemData":{"author":[{"dropping-particle":"","family":"NHS","given":"","non-dropping-particle":"","parse-names":false,"suffix":""}],"id":"ITEM-1","issued":{"date-parts":[["2019"]]},"publisher":"NHS England and NHS Improvment","title":"The NHS Patient Safety Strategy: Safer culture, safer systems, safer patients","type":"article"},"uris":["http://www.mendeley.com/documents/?uuid=a2520d28-baee-4efc-9299-3bffd4a80a98"]},{"id":"ITEM-2","itemData":{"author":[{"dropping-particle":"","family":"NICE","given":"","non-dropping-particle":"","parse-names":false,"suffix":""}],"id":"ITEM-2","issued":{"date-parts":[["2019"]]},"publisher":"National Institute for Health and Care Excellence","title":"Evidence standards framework for digital health technologies: User guide","type":"article"},"uris":["http://www.mendeley.com/documents/?uuid=921ddda2-98c1-4971-a0e1-1ca52db3b68f"]},{"id":"ITEM-3","itemData":{"abstract":"Introduction FDA's Center for Devices and Radiological Health (CDRH) puts patients at the forefront of our vision—we are driven by timely patient access to high-quality, safe and effective medical technology. From mobile medical apps and fitness trackers, to software that supports the clinical decisions doctors make every day, digital technology has been driving a revolution in health care. This Digital Health Innovation Action Plan outlines our efforts to reimagine FDA's approach for assuring that all Americans, including patients, consumers and other health care customers have timely access to high-quality, safe and effective digital health products. This plan lays out the CDRH's vision for fostering digital health innovation while continuing to protect and promote the public health, including: · Issuing guidance to provide clarity on the medical software provisions of the 21 st Century Cures legislation; · Launching an innovative pilot precertification program to work with our customers to develop a new approach to digital health technology oversight (FDA Pre-Cert for Software); and · Building FDA's bench strength and expertise in CDRH's digital health unit.","author":[{"dropping-particle":"","family":"US Food and Drug Administration","given":"","non-dropping-particle":"","parse-names":false,"suffix":""}],"id":"ITEM-3","issued":{"date-parts":[["2017"]]},"title":"Digital Health Innovation Action Plan","type":"article"},"uris":["http://www.mendeley.com/documents/?uuid=7d1ac4d4-bab0-4bef-8c7d-6859e81f4c0e"]}],"mendeley":{"formattedCitation":"[21,22,32]","plainTextFormattedCitation":"[21,22,32]","previouslyFormattedCitation":"[20,21,31]"},"properties":{"noteIndex":0},"schema":"https://github.com/citation-style-language/schema/raw/master/csl-citation.json"}</w:instrText>
      </w:r>
      <w:r w:rsidR="003905C0">
        <w:rPr>
          <w:sz w:val="22"/>
          <w:szCs w:val="22"/>
        </w:rPr>
        <w:fldChar w:fldCharType="separate"/>
      </w:r>
      <w:r w:rsidR="00EF16AA" w:rsidRPr="00EF16AA">
        <w:rPr>
          <w:sz w:val="22"/>
          <w:szCs w:val="22"/>
        </w:rPr>
        <w:t>[21,22,32]</w:t>
      </w:r>
      <w:r w:rsidR="003905C0">
        <w:rPr>
          <w:sz w:val="22"/>
          <w:szCs w:val="22"/>
        </w:rPr>
        <w:fldChar w:fldCharType="end"/>
      </w:r>
      <w:r w:rsidRPr="00586191">
        <w:rPr>
          <w:sz w:val="22"/>
          <w:szCs w:val="22"/>
        </w:rPr>
        <w:t>. Digital health information technologies are becoming increasingly networked in line with the fourth industrial revolution, posing novel safety issues as technologies interact</w:t>
      </w:r>
      <w:r w:rsidR="003905C0">
        <w:rPr>
          <w:sz w:val="22"/>
          <w:szCs w:val="22"/>
        </w:rPr>
        <w:fldChar w:fldCharType="begin" w:fldLock="1"/>
      </w:r>
      <w:r w:rsidR="00EF16AA">
        <w:rPr>
          <w:sz w:val="22"/>
          <w:szCs w:val="22"/>
        </w:rPr>
        <w:instrText>ADDIN CSL_CITATION {"citationItems":[{"id":"ITEM-1","itemData":{"DOI":"10.1007/978-3-030-17347-0","ISBN":"978-3-030-17346-3","abstract":"The healthcare industry is uniquely structured so that the receiver of the services (the patient) often isn’t the predominant payer for those services (the insurance company). Healthcare interventions are often complex and typically involve multiple players including providers, payers, patients and regulators. This leads to economic dilemmas such as moral hazard, information asymmetry, and tangential considerations of cost versus quality creating obstacles on the road to delivering efficient and effective healthcare. Relevant data, pertinent information, and germane knowledge knowledge play a vital role in relieving these problems and can be most effectively obtained via prudently structured and well designed healthcare technology. Some of the major challenges facing today’s healthcare organizations include demographic (longer life expectancy and an aging population), technology (incorporating advances that keep people healthier), and financial (escalating costs technological innovation) problems. In order to realize technology’s full potential it is imperative to understand the healthcare-technology paradigm, develop sustainability models for the effective use of technology in a specific context, then successfully design and implement patient-centric technology solutions. Many of the problems with technology are connected to the platform-centric nature of these systems which cannot support seamless transfer of data and information, leading to inferior healthcare delivery. This new series focuses on designing effective and efficient technologically enabled healthcare processes to support the delivery of superior healthcare and provide better access, quality and value. It’s main goal will be to identify the barriers and facilitators in moving from idea generation to concept realization and will navigate the key challenges in the field: bringing readers solutions and recommendations while identifying key factors in developing technology-enabled healthcare solutions.","editor":[{"dropping-particle":"","family":"Wickramasinghe","given":"Nilmini","non-dropping-particle":"","parse-names":false,"suffix":""},{"dropping-particle":"","family":"Bodendorf","given":"Freimut","non-dropping-particle":"","parse-names":false,"suffix":""}],"id":"ITEM-1","issued":{"date-parts":[["2020"]]},"publisher":"Springer","title":"Delivering Superior Health and Wellness Management with IoT and Analytics","type":"book"},"uris":["http://www.mendeley.com/documents/?uuid=5095f1e3-d4e8-4388-93d8-9d5441143ce9"]}],"mendeley":{"formattedCitation":"[40]","plainTextFormattedCitation":"[40]","previouslyFormattedCitation":"[39]"},"properties":{"noteIndex":0},"schema":"https://github.com/citation-style-language/schema/raw/master/csl-citation.json"}</w:instrText>
      </w:r>
      <w:r w:rsidR="003905C0">
        <w:rPr>
          <w:sz w:val="22"/>
          <w:szCs w:val="22"/>
        </w:rPr>
        <w:fldChar w:fldCharType="separate"/>
      </w:r>
      <w:r w:rsidR="00EF16AA" w:rsidRPr="00EF16AA">
        <w:rPr>
          <w:sz w:val="22"/>
          <w:szCs w:val="22"/>
        </w:rPr>
        <w:t>[40]</w:t>
      </w:r>
      <w:r w:rsidR="003905C0">
        <w:rPr>
          <w:sz w:val="22"/>
          <w:szCs w:val="22"/>
        </w:rPr>
        <w:fldChar w:fldCharType="end"/>
      </w:r>
      <w:r w:rsidRPr="00586191">
        <w:rPr>
          <w:sz w:val="22"/>
          <w:szCs w:val="22"/>
        </w:rPr>
        <w:t>. This is because when health information technologies interact, they form a health information system</w:t>
      </w:r>
      <w:r w:rsidR="003905C0">
        <w:rPr>
          <w:sz w:val="22"/>
          <w:szCs w:val="22"/>
        </w:rPr>
        <w:fldChar w:fldCharType="begin" w:fldLock="1"/>
      </w:r>
      <w:r w:rsidR="00EF16AA">
        <w:rPr>
          <w:sz w:val="22"/>
          <w:szCs w:val="22"/>
        </w:rPr>
        <w:instrText>ADDIN CSL_CITATION {"citationItems":[{"id":"ITEM-1","itemData":{"abstract":"A special branch of complexity science, complex adaptive systems (CAS), is a way of thinking about systems of interacting agents and how order emerges in systems from the interactions of agents. Though CAS has been widely used in management and organizational studies for decades, it has been employed in the Information Systems (IS) researc`h domain only more recently to investigate complex phenomena like agile software development, bottom-up IT use process, and systems dynamics. The aim of this research is to conduct a review of CAS studies within the IS discipline, particularly focusing on how CAS concepts are used for theorizing complex phenomena and the context of the use. To achieve this, we survey papers published in top outlets between 2002 and 2014, conduct in-depth analysis and categorize the contributions of the papers sampled by mapping them with the relevant CAS concepts. The review suggests that CAS has attracted limited interest within IS due to confusion with its central concepts, inherent complexities and possible ontological and epistemological issues with knowledge accumulation. We identify some promising IS research areas that can be studied using CAS and propose some guidelines for future researchers.","author":[{"dropping-particle":"","family":"Onik","given":"Mohammad Fakhrul Alam","non-dropping-particle":"","parse-names":false,"suffix":""},{"dropping-particle":"","family":"Fielt","given":"Erwin","non-dropping-particle":"","parse-names":false,"suffix":""},{"dropping-particle":"","family":"Gable","given":"Guy G.","non-dropping-particle":"","parse-names":false,"suffix":""}],"container-title":"Pacific Asia Conference on Information Systems (PACIS)","editor":[{"dropping-particle":"","family":"Ling","given":"S.C.","non-dropping-particle":"","parse-names":false,"suffix":""},{"dropping-particle":"","family":"Bahri","given":"S.","non-dropping-particle":"","parse-names":false,"suffix":""},{"dropping-particle":"","family":"Finnegan","given":"P.","non-dropping-particle":"","parse-names":false,"suffix":""}],"id":"ITEM-1","issued":{"date-parts":[["2017"]]},"page":"1-14","title":"Complex Adaptive Systems Theory in Information Systems Research - A Systematic Literature Review","type":"paper-conference"},"uris":["http://www.mendeley.com/documents/?uuid=58cfbfc3-162c-41c6-b237-bf08453c6af3"]}],"mendeley":{"formattedCitation":"[23]","plainTextFormattedCitation":"[23]","previouslyFormattedCitation":"[22]"},"properties":{"noteIndex":0},"schema":"https://github.com/citation-style-language/schema/raw/master/csl-citation.json"}</w:instrText>
      </w:r>
      <w:r w:rsidR="003905C0">
        <w:rPr>
          <w:sz w:val="22"/>
          <w:szCs w:val="22"/>
        </w:rPr>
        <w:fldChar w:fldCharType="separate"/>
      </w:r>
      <w:r w:rsidR="00EF16AA" w:rsidRPr="00EF16AA">
        <w:rPr>
          <w:sz w:val="22"/>
          <w:szCs w:val="22"/>
        </w:rPr>
        <w:t>[23]</w:t>
      </w:r>
      <w:r w:rsidR="003905C0">
        <w:rPr>
          <w:sz w:val="22"/>
          <w:szCs w:val="22"/>
        </w:rPr>
        <w:fldChar w:fldCharType="end"/>
      </w:r>
      <w:r w:rsidRPr="00586191">
        <w:rPr>
          <w:sz w:val="22"/>
          <w:szCs w:val="22"/>
        </w:rPr>
        <w:t>, or what some have referred to as information infrastructures</w:t>
      </w:r>
      <w:r w:rsidR="003905C0">
        <w:rPr>
          <w:sz w:val="22"/>
          <w:szCs w:val="22"/>
        </w:rPr>
        <w:fldChar w:fldCharType="begin" w:fldLock="1"/>
      </w:r>
      <w:r w:rsidR="00BF2FBA">
        <w:rPr>
          <w:sz w:val="22"/>
          <w:szCs w:val="22"/>
        </w:rPr>
        <w:instrText>ADDIN CSL_CITATION {"citationItems":[{"id":"ITEM-1","itemData":{"DOI":"10.1007/978-3-319-51020-0","ISBN":"978-3-319-51020-0","author":[{"dropping-particle":"","family":"Aanestad","given":"Margunn","non-dropping-particle":"","parse-names":false,"suffix":""},{"dropping-particle":"","family":"Grisot","given":"Miria","non-dropping-particle":"","parse-names":false,"suffix":""},{"dropping-particle":"","family":"Hanseth","given":"Ole","non-dropping-particle":"","parse-names":false,"suffix":""},{"dropping-particle":"","family":"Vassilakopoulou","given":"Polyxeni","non-dropping-particle":"","parse-names":false,"suffix":""}],"id":"ITEM-1","issued":{"date-parts":[["2017"]]},"publisher":"Springer","title":"Information Infrastructures within European Health Care: Working with the Installed Base","type":"book"},"uris":["http://www.mendeley.com/documents/?uuid=4885c864-c420-45f4-94db-bf77011cce5a"]}],"mendeley":{"formattedCitation":"[1]","plainTextFormattedCitation":"[1]","previouslyFormattedCitation":"[1]"},"properties":{"noteIndex":0},"schema":"https://github.com/citation-style-language/schema/raw/master/csl-citation.json"}</w:instrText>
      </w:r>
      <w:r w:rsidR="003905C0">
        <w:rPr>
          <w:sz w:val="22"/>
          <w:szCs w:val="22"/>
        </w:rPr>
        <w:fldChar w:fldCharType="separate"/>
      </w:r>
      <w:r w:rsidR="00167475" w:rsidRPr="00167475">
        <w:rPr>
          <w:sz w:val="22"/>
          <w:szCs w:val="22"/>
        </w:rPr>
        <w:t>[1]</w:t>
      </w:r>
      <w:r w:rsidR="003905C0">
        <w:rPr>
          <w:sz w:val="22"/>
          <w:szCs w:val="22"/>
        </w:rPr>
        <w:fldChar w:fldCharType="end"/>
      </w:r>
      <w:r w:rsidRPr="00586191">
        <w:rPr>
          <w:sz w:val="22"/>
          <w:szCs w:val="22"/>
        </w:rPr>
        <w:t>, the success or failure of which is partly due to emergent rather than planned change resulting from local improvisation</w:t>
      </w:r>
      <w:r w:rsidR="003905C0">
        <w:rPr>
          <w:sz w:val="22"/>
          <w:szCs w:val="22"/>
        </w:rPr>
        <w:fldChar w:fldCharType="begin" w:fldLock="1"/>
      </w:r>
      <w:r w:rsidR="00EF16AA">
        <w:rPr>
          <w:sz w:val="22"/>
          <w:szCs w:val="22"/>
        </w:rPr>
        <w:instrText>ADDIN CSL_CITATION {"citationItems":[{"id":"ITEM-1","itemData":{"DOI":"10.1016/j.ijmedinf.2005.07.024","ISSN":"13865056","abstract":"Background and purpose: The generalised assumption of health information systems (HIS) success is questioned by a few commentators in the medical informatics field. They point to widespread HIS failure. The purpose of this paper was therefore to develop a better conceptual foundation for, and practical guidance on, health information systems failure (and success). Methods: Literature and case analysis plus pilot testing of developed model. Results: Defining HIS failure and success is complex, and the current evidence base on HIS success and failure rates was found to be weak. Nonetheless, the best current estimate is that HIS failure is an important problem. The paper therefore derives and explains the \"design-reality gap\" conceptual model. This is shown to be robust in explaining multiple cases of HIS success and failure, yet provides a contingency that encompasses the differences which exist in different HIS contexts. The design-reality gap model is piloted to demonstrate its value as a tool for risk assessment and mitigation on HIS projects. It also throws into question traditional, structured development methodologies, highlighting the importance of emergent change and improvisation in HIS. Conclusions: The design-reality gap model can be used to address the problem of HIS failure, both as a post hoc evaluative tool and as a pre hoc risk assessment and mitigation tool. It also validates a set of methods, techniques, roles and competencies needed to support the dynamic improvisations that are found to underpin cases of HIS success. © 2005 Elsevier Ireland Ltd. All rights reserved.","author":[{"dropping-particle":"","family":"Heeks","given":"Richard","non-dropping-particle":"","parse-names":false,"suffix":""}],"container-title":"International Journal of Medical Informatics","id":"ITEM-1","issue":"2","issued":{"date-parts":[["2006"]]},"page":"125-137","title":"Health information systems: Failure, success and improvisation","type":"article-journal","volume":"75"},"uris":["http://www.mendeley.com/documents/?uuid=c19bbc4b-96c7-4f4a-ac5c-24eea4ef819e"]}],"mendeley":{"formattedCitation":"[10]","plainTextFormattedCitation":"[10]","previouslyFormattedCitation":"[9]"},"properties":{"noteIndex":0},"schema":"https://github.com/citation-style-language/schema/raw/master/csl-citation.json"}</w:instrText>
      </w:r>
      <w:r w:rsidR="003905C0">
        <w:rPr>
          <w:sz w:val="22"/>
          <w:szCs w:val="22"/>
        </w:rPr>
        <w:fldChar w:fldCharType="separate"/>
      </w:r>
      <w:r w:rsidR="00EF16AA" w:rsidRPr="00EF16AA">
        <w:rPr>
          <w:sz w:val="22"/>
          <w:szCs w:val="22"/>
        </w:rPr>
        <w:t>[10]</w:t>
      </w:r>
      <w:r w:rsidR="003905C0">
        <w:rPr>
          <w:sz w:val="22"/>
          <w:szCs w:val="22"/>
        </w:rPr>
        <w:fldChar w:fldCharType="end"/>
      </w:r>
      <w:r w:rsidRPr="00586191">
        <w:rPr>
          <w:sz w:val="22"/>
          <w:szCs w:val="22"/>
        </w:rPr>
        <w:t>. These health information systems are the inevitable structure of how digital health is evolving</w:t>
      </w:r>
      <w:r w:rsidR="003905C0">
        <w:rPr>
          <w:sz w:val="22"/>
          <w:szCs w:val="22"/>
        </w:rPr>
        <w:fldChar w:fldCharType="begin" w:fldLock="1"/>
      </w:r>
      <w:r w:rsidR="00EF16AA">
        <w:rPr>
          <w:sz w:val="22"/>
          <w:szCs w:val="22"/>
        </w:rPr>
        <w:instrText>ADDIN CSL_CITATION {"citationItems":[{"id":"ITEM-1","itemData":{"DOI":"10.1016/j.jii.2020.100129","ISSN":"2452-414X","author":[{"dropping-particle":"","family":"Aceto","given":"Giuseppe","non-dropping-particle":"","parse-names":false,"suffix":""},{"dropping-particle":"","family":"Persico","given":"Valerio","non-dropping-particle":"","parse-names":false,"suffix":""},{"dropping-particle":"","family":"Pescapé","given":"Antonio","non-dropping-particle":"","parse-names":false,"suffix":""}],"container-title":"Journal of Industrial Information Integration","id":"ITEM-1","issued":{"date-parts":[["2020"]]},"page":"100129","publisher":"Elsevier","title":"Industry 4.0 and Health: Internet of Things, Big Data, and Cloud Computing","type":"article-journal","volume":"18"},"uris":["http://www.mendeley.com/documents/?uuid=dae5fe6b-26a8-479f-a932-a7667dd56787"]},{"id":"ITEM-2","itemData":{"DOI":"10.1016/j.future.2017.04.036","ISSN":"0167739X","abstract":"Internet of Things (IoT) offers a seamless platform to connect people and objects to one another for enriching and making our lives easier. This vision carries us from compute-based centralized schemes to a more distributed environment offering a vast amount of applications such as smart wearables, smart home, smart mobility, and smart cities. In this paper we discuss applicability of IoT in healthcare and medicine by presenting a holistic architecture of IoT eHealth ecosystem. Healthcare is becoming increasingly difficult to manage due to insufficient and less effective healthcare services to meet the increasing demands of rising aging population with chronic diseases. We propose that this requires a transition from the clinic-centric treatment to patient-centric healthcare where each agent such as hospital, patient, and services are seamlessly connected to each other. This patient-centric IoT eHealth ecosystem needs a multi-layer architecture: (1) device, (2) fog computing and (3) cloud to empower handling of complex data in terms of its variety, speed, and latency. This fog-driven IoT architecture is followed by various case examples of services and applications that are implemented on those layers. Those examples range from mobile health, assisted living, e-medicine, implants, early warning systems, to population monitoring in smart cities. We then finally address the challenges of IoT eHealth such as data management, scalability, regulations, interoperability, device–network–human interfaces, security, and privacy.","author":[{"dropping-particle":"","family":"Farahani","given":"Bahar","non-dropping-particle":"","parse-names":false,"suffix":""},{"dropping-particle":"","family":"Firouzi","given":"Farshad","non-dropping-particle":"","parse-names":false,"suffix":""},{"dropping-particle":"","family":"Chang","given":"Victor","non-dropping-particle":"","parse-names":false,"suffix":""},{"dropping-particle":"","family":"Badaroglu","given":"Mustafa","non-dropping-particle":"","parse-names":false,"suffix":""},{"dropping-particle":"","family":"Constant","given":"Nicholas","non-dropping-particle":"","parse-names":false,"suffix":""},{"dropping-particle":"","family":"Mankodiya","given":"Kunal","non-dropping-particle":"","parse-names":false,"suffix":""}],"container-title":"Future Generation Computer Systems","id":"ITEM-2","issued":{"date-parts":[["2018"]]},"page":"659-676","title":"Towards fog-driven IoT eHealth: Promises and challenges of IoT in medicine and healthcare","type":"article-journal","volume":"78"},"uris":["http://www.mendeley.com/documents/?uuid=b5803d7f-4c09-470f-87f6-e57f99febcca"]}],"mendeley":{"formattedCitation":"[2,8]","plainTextFormattedCitation":"[2,8]","previouslyFormattedCitation":"[2,7]"},"properties":{"noteIndex":0},"schema":"https://github.com/citation-style-language/schema/raw/master/csl-citation.json"}</w:instrText>
      </w:r>
      <w:r w:rsidR="003905C0">
        <w:rPr>
          <w:sz w:val="22"/>
          <w:szCs w:val="22"/>
        </w:rPr>
        <w:fldChar w:fldCharType="separate"/>
      </w:r>
      <w:r w:rsidR="00EF16AA" w:rsidRPr="00EF16AA">
        <w:rPr>
          <w:sz w:val="22"/>
          <w:szCs w:val="22"/>
        </w:rPr>
        <w:t>[2,8]</w:t>
      </w:r>
      <w:r w:rsidR="003905C0">
        <w:rPr>
          <w:sz w:val="22"/>
          <w:szCs w:val="22"/>
        </w:rPr>
        <w:fldChar w:fldCharType="end"/>
      </w:r>
      <w:r w:rsidRPr="00586191">
        <w:rPr>
          <w:sz w:val="22"/>
          <w:szCs w:val="22"/>
        </w:rPr>
        <w:t xml:space="preserve">, and will require a systemic perspective from developers, users and patient-safety researchers to mitigate emergent challenges to patient safety. </w:t>
      </w:r>
    </w:p>
    <w:p w14:paraId="515B4894" w14:textId="20842861" w:rsidR="00881B0E" w:rsidRDefault="00586191" w:rsidP="00586191">
      <w:pPr>
        <w:pStyle w:val="DBodyText"/>
        <w:rPr>
          <w:sz w:val="22"/>
          <w:szCs w:val="22"/>
        </w:rPr>
      </w:pPr>
      <w:r w:rsidRPr="00586191">
        <w:rPr>
          <w:sz w:val="22"/>
          <w:szCs w:val="22"/>
        </w:rPr>
        <w:t>Markus</w:t>
      </w:r>
      <w:r w:rsidR="003905C0">
        <w:rPr>
          <w:sz w:val="22"/>
          <w:szCs w:val="22"/>
        </w:rPr>
        <w:fldChar w:fldCharType="begin" w:fldLock="1"/>
      </w:r>
      <w:r w:rsidR="00EF16AA">
        <w:rPr>
          <w:sz w:val="22"/>
          <w:szCs w:val="22"/>
        </w:rPr>
        <w:instrText>ADDIN CSL_CITATION {"citationItems":[{"id":"ITEM-1","itemData":{"DOI":"10.1057/palgrave.jit.2000002","ISBN":"7818912312","ISSN":"02683962","author":[{"dropping-particle":"","family":"Markus","given":"M. Lynne","non-dropping-particle":"","parse-names":false,"suffix":""}],"container-title":"Journal of Information Technology","id":"ITEM-1","issue":"1","issued":{"date-parts":[["2004"]]},"page":"4-20","title":"Technochange management: Using IT to drive organizational change","type":"article-journal","volume":"19"},"uris":["http://www.mendeley.com/documents/?uuid=29e65e51-2c38-450a-a6f0-f0dc9e8adc84"]}],"mendeley":{"formattedCitation":"[19]","plainTextFormattedCitation":"[19]","previouslyFormattedCitation":"[18]"},"properties":{"noteIndex":0},"schema":"https://github.com/citation-style-language/schema/raw/master/csl-citation.json"}</w:instrText>
      </w:r>
      <w:r w:rsidR="003905C0">
        <w:rPr>
          <w:sz w:val="22"/>
          <w:szCs w:val="22"/>
        </w:rPr>
        <w:fldChar w:fldCharType="separate"/>
      </w:r>
      <w:r w:rsidR="00EF16AA" w:rsidRPr="00EF16AA">
        <w:rPr>
          <w:sz w:val="22"/>
          <w:szCs w:val="22"/>
        </w:rPr>
        <w:t>[19]</w:t>
      </w:r>
      <w:r w:rsidR="003905C0">
        <w:rPr>
          <w:sz w:val="22"/>
          <w:szCs w:val="22"/>
        </w:rPr>
        <w:fldChar w:fldCharType="end"/>
      </w:r>
      <w:r w:rsidRPr="00586191">
        <w:rPr>
          <w:sz w:val="22"/>
          <w:szCs w:val="22"/>
        </w:rPr>
        <w:t xml:space="preserve"> provides a framework to map the ways that digital health could evolve. Markus</w:t>
      </w:r>
      <w:r w:rsidR="003905C0">
        <w:rPr>
          <w:sz w:val="22"/>
          <w:szCs w:val="22"/>
        </w:rPr>
        <w:fldChar w:fldCharType="begin" w:fldLock="1"/>
      </w:r>
      <w:r w:rsidR="00EF16AA">
        <w:rPr>
          <w:sz w:val="22"/>
          <w:szCs w:val="22"/>
        </w:rPr>
        <w:instrText>ADDIN CSL_CITATION {"citationItems":[{"id":"ITEM-1","itemData":{"DOI":"10.1057/palgrave.jit.2000002","ISBN":"7818912312","ISSN":"02683962","author":[{"dropping-particle":"","family":"Markus","given":"M. Lynne","non-dropping-particle":"","parse-names":false,"suffix":""}],"container-title":"Journal of Information Technology","id":"ITEM-1","issue":"1","issued":{"date-parts":[["2004"]]},"page":"4-20","title":"Technochange management: Using IT to drive organizational change","type":"article-journal","volume":"19"},"uris":["http://www.mendeley.com/documents/?uuid=29e65e51-2c38-450a-a6f0-f0dc9e8adc84"]}],"mendeley":{"formattedCitation":"[19]","plainTextFormattedCitation":"[19]","previouslyFormattedCitation":"[18]"},"properties":{"noteIndex":0},"schema":"https://github.com/citation-style-language/schema/raw/master/csl-citation.json"}</w:instrText>
      </w:r>
      <w:r w:rsidR="003905C0">
        <w:rPr>
          <w:sz w:val="22"/>
          <w:szCs w:val="22"/>
        </w:rPr>
        <w:fldChar w:fldCharType="separate"/>
      </w:r>
      <w:r w:rsidR="00EF16AA" w:rsidRPr="00EF16AA">
        <w:rPr>
          <w:sz w:val="22"/>
          <w:szCs w:val="22"/>
        </w:rPr>
        <w:t>[19]</w:t>
      </w:r>
      <w:r w:rsidR="003905C0">
        <w:rPr>
          <w:sz w:val="22"/>
          <w:szCs w:val="22"/>
        </w:rPr>
        <w:fldChar w:fldCharType="end"/>
      </w:r>
      <w:r w:rsidRPr="00586191">
        <w:rPr>
          <w:sz w:val="22"/>
          <w:szCs w:val="22"/>
        </w:rPr>
        <w:t xml:space="preserve"> implies a 2x2 model describing the risks associated with both novel and existing technologies and their application (</w:t>
      </w:r>
      <w:r w:rsidR="00464E26">
        <w:rPr>
          <w:sz w:val="22"/>
          <w:szCs w:val="22"/>
        </w:rPr>
        <w:t>Figure</w:t>
      </w:r>
      <w:r w:rsidRPr="00586191">
        <w:rPr>
          <w:sz w:val="22"/>
          <w:szCs w:val="22"/>
        </w:rPr>
        <w:t xml:space="preserve"> </w:t>
      </w:r>
      <w:r w:rsidR="00464E26">
        <w:rPr>
          <w:sz w:val="22"/>
          <w:szCs w:val="22"/>
        </w:rPr>
        <w:t>2</w:t>
      </w:r>
      <w:r w:rsidRPr="00586191">
        <w:rPr>
          <w:sz w:val="22"/>
          <w:szCs w:val="22"/>
        </w:rPr>
        <w:t xml:space="preserve">). Technochange refers to the highest-risk of combining novel applications of new technologies. This high-risk path for digital health is driven by the relationship between vendors who want to be first to market and buyers who want to be seen to innovate. These incentives can encourage high risks for associated large rewards. It is important to note that health information </w:t>
      </w:r>
      <w:r w:rsidRPr="00586191">
        <w:rPr>
          <w:sz w:val="22"/>
          <w:szCs w:val="22"/>
        </w:rPr>
        <w:lastRenderedPageBreak/>
        <w:t>systems are complex adaptive systems</w:t>
      </w:r>
      <w:r w:rsidR="003905C0">
        <w:rPr>
          <w:sz w:val="22"/>
          <w:szCs w:val="22"/>
        </w:rPr>
        <w:fldChar w:fldCharType="begin" w:fldLock="1"/>
      </w:r>
      <w:r w:rsidR="00EF16AA">
        <w:rPr>
          <w:sz w:val="22"/>
          <w:szCs w:val="22"/>
        </w:rPr>
        <w:instrText>ADDIN CSL_CITATION {"citationItems":[{"id":"ITEM-1","itemData":{"DOI":"10.3233/SHTI1263","ISBN":"9781614999904","abstract":"General System Theory was proposed in the post-war period as a unifying framework for interdisciplinary science based on the idea that systems have a set of similar properties and characteristics regardless of discipline. General System Theory laid the foundations for talking about things in terms of systems, many of its terms are now embedded in everyday language and it underpins a broad range of systems approaches and systems thinking. This chapter will describe the key elements of the original General System Theory (GST) including control, feedback, emergence, holism and the notion of a hierarchy of systems within systems. It will review the origin, content and foundational role of systems theory in biology, medicine, computer science, organizational theory and its central contribution to health informatics. In recent years, healthcare organizations have been encouraged to see themselves within the context of learning health systems (LHS) and to use emerging big data analytics techniques such as process mining to develop better, integrated and personalized pathways of care for patients. We use GST to reflect on these emerging approaches through a discussion and case study on recent work in urgent and emergency care. Our aim is to trace the influence of GST through emerging LHS ideas and use the framework of GST to reflect on the opportunities and limitations of our process mining approach. In particular, we will reflect on how GST can explain successes and failure in the application of process mining to care pathways and the challenges and opportunities ahead.","author":[{"dropping-particle":"","family":"Johnson","given":"Owen A.","non-dropping-particle":"","parse-names":false,"suffix":""}],"chapter-number":"Chapter 2","container-title":"Applied Interdisciplinary Theory in Health Informatics: A Knowledge Base for Practitioners","editor":[{"dropping-particle":"","family":"Scott","given":"Philip","non-dropping-particle":"","parse-names":false,"suffix":""},{"dropping-particle":"","family":"Keizer","given":"Nicolet F.","non-dropping-particle":"de","parse-names":false,"suffix":""},{"dropping-particle":"","family":"Georgiou","given":"Andrew","non-dropping-particle":"","parse-names":false,"suffix":""}],"id":"ITEM-1","issued":{"date-parts":[["2019"]]},"page":"11-22","publisher":"IOS Press","title":"General System Theory and the Use of Process Mining to Improve Care Pathways","type":"chapter"},"uris":["http://www.mendeley.com/documents/?uuid=197e9407-c438-43f8-b113-450a58da90c4"]}],"mendeley":{"formattedCitation":"[15]","plainTextFormattedCitation":"[15]","previouslyFormattedCitation":"[14]"},"properties":{"noteIndex":0},"schema":"https://github.com/citation-style-language/schema/raw/master/csl-citation.json"}</w:instrText>
      </w:r>
      <w:r w:rsidR="003905C0">
        <w:rPr>
          <w:sz w:val="22"/>
          <w:szCs w:val="22"/>
        </w:rPr>
        <w:fldChar w:fldCharType="separate"/>
      </w:r>
      <w:r w:rsidR="00EF16AA" w:rsidRPr="00EF16AA">
        <w:rPr>
          <w:sz w:val="22"/>
          <w:szCs w:val="22"/>
        </w:rPr>
        <w:t>[15]</w:t>
      </w:r>
      <w:r w:rsidR="003905C0">
        <w:rPr>
          <w:sz w:val="22"/>
          <w:szCs w:val="22"/>
        </w:rPr>
        <w:fldChar w:fldCharType="end"/>
      </w:r>
      <w:r w:rsidRPr="00586191">
        <w:rPr>
          <w:sz w:val="22"/>
          <w:szCs w:val="22"/>
        </w:rPr>
        <w:t xml:space="preserve"> embedded within health care – itself a complex adaptive system. Whether technology is introduced via familiar or novel applications, it is likely to have unforeseeable consequences.</w:t>
      </w:r>
    </w:p>
    <w:p w14:paraId="128AB2F2" w14:textId="77777777" w:rsidR="005672A9" w:rsidRDefault="005672A9" w:rsidP="00586191">
      <w:pPr>
        <w:pStyle w:val="DBodyText"/>
        <w:rPr>
          <w:sz w:val="22"/>
          <w:szCs w:val="22"/>
        </w:rPr>
      </w:pP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128"/>
        <w:gridCol w:w="1674"/>
        <w:gridCol w:w="1675"/>
      </w:tblGrid>
      <w:tr w:rsidR="005672A9" w14:paraId="7F01B649" w14:textId="77777777" w:rsidTr="00464E26">
        <w:trPr>
          <w:jc w:val="center"/>
        </w:trPr>
        <w:tc>
          <w:tcPr>
            <w:tcW w:w="1112" w:type="dxa"/>
          </w:tcPr>
          <w:p w14:paraId="1F35B152" w14:textId="77777777" w:rsidR="005672A9" w:rsidRPr="00464E26" w:rsidRDefault="005672A9" w:rsidP="005672A9">
            <w:pPr>
              <w:pStyle w:val="DBodyText"/>
              <w:jc w:val="center"/>
              <w:rPr>
                <w:szCs w:val="22"/>
              </w:rPr>
            </w:pPr>
          </w:p>
        </w:tc>
        <w:tc>
          <w:tcPr>
            <w:tcW w:w="1674" w:type="dxa"/>
            <w:vAlign w:val="bottom"/>
          </w:tcPr>
          <w:p w14:paraId="69E05AD3" w14:textId="30EF57D6" w:rsidR="005672A9" w:rsidRPr="00464E26" w:rsidRDefault="005672A9" w:rsidP="005672A9">
            <w:pPr>
              <w:pStyle w:val="DBodyText"/>
              <w:jc w:val="center"/>
              <w:rPr>
                <w:i/>
                <w:szCs w:val="22"/>
              </w:rPr>
            </w:pPr>
            <w:r w:rsidRPr="00464E26">
              <w:rPr>
                <w:i/>
                <w:szCs w:val="22"/>
              </w:rPr>
              <w:t>New technology</w:t>
            </w:r>
          </w:p>
        </w:tc>
        <w:tc>
          <w:tcPr>
            <w:tcW w:w="1675" w:type="dxa"/>
            <w:vAlign w:val="bottom"/>
          </w:tcPr>
          <w:p w14:paraId="5F09334B" w14:textId="1DAF1BCC" w:rsidR="005672A9" w:rsidRPr="00464E26" w:rsidRDefault="005672A9" w:rsidP="005672A9">
            <w:pPr>
              <w:pStyle w:val="DBodyText"/>
              <w:jc w:val="center"/>
              <w:rPr>
                <w:i/>
                <w:szCs w:val="22"/>
              </w:rPr>
            </w:pPr>
            <w:r w:rsidRPr="00464E26">
              <w:rPr>
                <w:i/>
                <w:szCs w:val="22"/>
              </w:rPr>
              <w:t>Existing technology</w:t>
            </w:r>
          </w:p>
        </w:tc>
      </w:tr>
      <w:tr w:rsidR="005672A9" w14:paraId="203A3E9C" w14:textId="77777777" w:rsidTr="00464E26">
        <w:trPr>
          <w:jc w:val="center"/>
        </w:trPr>
        <w:tc>
          <w:tcPr>
            <w:tcW w:w="1112" w:type="dxa"/>
          </w:tcPr>
          <w:p w14:paraId="7FBAF9E3" w14:textId="611165DA" w:rsidR="005672A9" w:rsidRPr="00464E26" w:rsidRDefault="005672A9" w:rsidP="005672A9">
            <w:pPr>
              <w:pStyle w:val="DBodyText"/>
              <w:jc w:val="right"/>
              <w:rPr>
                <w:i/>
                <w:szCs w:val="22"/>
              </w:rPr>
            </w:pPr>
            <w:r w:rsidRPr="00464E26">
              <w:rPr>
                <w:i/>
                <w:szCs w:val="22"/>
              </w:rPr>
              <w:t>Novel application</w:t>
            </w:r>
          </w:p>
        </w:tc>
        <w:tc>
          <w:tcPr>
            <w:tcW w:w="1674" w:type="dxa"/>
            <w:vAlign w:val="center"/>
          </w:tcPr>
          <w:p w14:paraId="431184E8" w14:textId="38EFB988" w:rsidR="005672A9" w:rsidRPr="00464E26" w:rsidRDefault="005672A9" w:rsidP="005672A9">
            <w:pPr>
              <w:pStyle w:val="DBodyText"/>
              <w:jc w:val="center"/>
              <w:rPr>
                <w:szCs w:val="22"/>
              </w:rPr>
            </w:pPr>
            <w:r w:rsidRPr="00464E26">
              <w:rPr>
                <w:szCs w:val="22"/>
              </w:rPr>
              <w:t>High risk</w:t>
            </w:r>
          </w:p>
        </w:tc>
        <w:tc>
          <w:tcPr>
            <w:tcW w:w="1675" w:type="dxa"/>
            <w:vAlign w:val="center"/>
          </w:tcPr>
          <w:p w14:paraId="12249379" w14:textId="76D8D21A" w:rsidR="005672A9" w:rsidRPr="00464E26" w:rsidRDefault="005672A9" w:rsidP="005672A9">
            <w:pPr>
              <w:pStyle w:val="DBodyText"/>
              <w:jc w:val="center"/>
              <w:rPr>
                <w:szCs w:val="22"/>
              </w:rPr>
            </w:pPr>
            <w:r w:rsidRPr="00464E26">
              <w:rPr>
                <w:szCs w:val="22"/>
              </w:rPr>
              <w:t>Moderate risk</w:t>
            </w:r>
          </w:p>
        </w:tc>
      </w:tr>
      <w:tr w:rsidR="005672A9" w14:paraId="4BCE73C3" w14:textId="77777777" w:rsidTr="00464E26">
        <w:trPr>
          <w:jc w:val="center"/>
        </w:trPr>
        <w:tc>
          <w:tcPr>
            <w:tcW w:w="1112" w:type="dxa"/>
          </w:tcPr>
          <w:p w14:paraId="75809C3E" w14:textId="04123A2F" w:rsidR="005672A9" w:rsidRPr="00464E26" w:rsidRDefault="005672A9" w:rsidP="005672A9">
            <w:pPr>
              <w:pStyle w:val="DBodyText"/>
              <w:jc w:val="right"/>
              <w:rPr>
                <w:i/>
                <w:szCs w:val="22"/>
              </w:rPr>
            </w:pPr>
            <w:r w:rsidRPr="00464E26">
              <w:rPr>
                <w:i/>
                <w:szCs w:val="22"/>
              </w:rPr>
              <w:t>Familiar application</w:t>
            </w:r>
          </w:p>
        </w:tc>
        <w:tc>
          <w:tcPr>
            <w:tcW w:w="1674" w:type="dxa"/>
            <w:vAlign w:val="center"/>
          </w:tcPr>
          <w:p w14:paraId="61F6F1DB" w14:textId="4A153A92" w:rsidR="005672A9" w:rsidRPr="00464E26" w:rsidRDefault="005672A9" w:rsidP="005672A9">
            <w:pPr>
              <w:pStyle w:val="DBodyText"/>
              <w:jc w:val="center"/>
              <w:rPr>
                <w:szCs w:val="22"/>
              </w:rPr>
            </w:pPr>
            <w:r w:rsidRPr="00464E26">
              <w:rPr>
                <w:szCs w:val="22"/>
              </w:rPr>
              <w:t>Moderate risk</w:t>
            </w:r>
          </w:p>
        </w:tc>
        <w:tc>
          <w:tcPr>
            <w:tcW w:w="1675" w:type="dxa"/>
            <w:vAlign w:val="center"/>
          </w:tcPr>
          <w:p w14:paraId="59A937CC" w14:textId="1D1EDEA1" w:rsidR="005672A9" w:rsidRPr="00464E26" w:rsidRDefault="005672A9" w:rsidP="005672A9">
            <w:pPr>
              <w:pStyle w:val="DBodyText"/>
              <w:jc w:val="center"/>
              <w:rPr>
                <w:szCs w:val="22"/>
              </w:rPr>
            </w:pPr>
            <w:r w:rsidRPr="00464E26">
              <w:rPr>
                <w:szCs w:val="22"/>
              </w:rPr>
              <w:t>Low risk</w:t>
            </w:r>
          </w:p>
        </w:tc>
      </w:tr>
    </w:tbl>
    <w:p w14:paraId="698E3A9A" w14:textId="77777777" w:rsidR="00464E26" w:rsidRPr="00464E26" w:rsidRDefault="00464E26" w:rsidP="00BF2FBA">
      <w:pPr>
        <w:spacing w:before="100" w:beforeAutospacing="1"/>
        <w:jc w:val="center"/>
        <w:rPr>
          <w:noProof/>
          <w:sz w:val="22"/>
          <w:szCs w:val="22"/>
        </w:rPr>
      </w:pPr>
    </w:p>
    <w:p w14:paraId="0A68FA75" w14:textId="424FEC2C" w:rsidR="00BF2FBA" w:rsidRPr="00696CC6" w:rsidRDefault="00BF2FBA" w:rsidP="00BF2FBA">
      <w:pPr>
        <w:spacing w:before="100" w:beforeAutospacing="1"/>
        <w:jc w:val="center"/>
        <w:rPr>
          <w:i/>
          <w:noProof/>
          <w:sz w:val="22"/>
          <w:szCs w:val="22"/>
        </w:rPr>
      </w:pPr>
      <w:r w:rsidRPr="00696CC6">
        <w:rPr>
          <w:i/>
          <w:noProof/>
          <w:sz w:val="22"/>
          <w:szCs w:val="22"/>
        </w:rPr>
        <w:t xml:space="preserve">Figure </w:t>
      </w:r>
      <w:r>
        <w:rPr>
          <w:i/>
          <w:noProof/>
          <w:sz w:val="22"/>
          <w:szCs w:val="22"/>
        </w:rPr>
        <w:t xml:space="preserve">2 </w:t>
      </w:r>
      <w:r w:rsidRPr="00696CC6">
        <w:rPr>
          <w:i/>
          <w:noProof/>
          <w:sz w:val="22"/>
          <w:szCs w:val="22"/>
        </w:rPr>
        <w:t xml:space="preserve">– </w:t>
      </w:r>
      <w:r w:rsidRPr="00BF2FBA">
        <w:rPr>
          <w:i/>
          <w:noProof/>
          <w:sz w:val="22"/>
          <w:szCs w:val="22"/>
        </w:rPr>
        <w:t>Contingency table illustrating the risk categories associated with interactions of novel and existing technology and its application. Adapted from Markus</w:t>
      </w:r>
      <w:r>
        <w:rPr>
          <w:i/>
          <w:noProof/>
          <w:sz w:val="22"/>
          <w:szCs w:val="22"/>
        </w:rPr>
        <w:fldChar w:fldCharType="begin" w:fldLock="1"/>
      </w:r>
      <w:r w:rsidR="00EF16AA">
        <w:rPr>
          <w:i/>
          <w:noProof/>
          <w:sz w:val="22"/>
          <w:szCs w:val="22"/>
        </w:rPr>
        <w:instrText>ADDIN CSL_CITATION {"citationItems":[{"id":"ITEM-1","itemData":{"DOI":"10.1057/palgrave.jit.2000002","ISBN":"7818912312","ISSN":"02683962","author":[{"dropping-particle":"","family":"Markus","given":"M. Lynne","non-dropping-particle":"","parse-names":false,"suffix":""}],"container-title":"Journal of Information Technology","id":"ITEM-1","issue":"1","issued":{"date-parts":[["2004"]]},"page":"4-20","title":"Technochange management: Using IT to drive organizational change","type":"article-journal","volume":"19"},"uris":["http://www.mendeley.com/documents/?uuid=29e65e51-2c38-450a-a6f0-f0dc9e8adc84"]}],"mendeley":{"formattedCitation":"[19]","plainTextFormattedCitation":"[19]","previouslyFormattedCitation":"[18]"},"properties":{"noteIndex":0},"schema":"https://github.com/citation-style-language/schema/raw/master/csl-citation.json"}</w:instrText>
      </w:r>
      <w:r>
        <w:rPr>
          <w:i/>
          <w:noProof/>
          <w:sz w:val="22"/>
          <w:szCs w:val="22"/>
        </w:rPr>
        <w:fldChar w:fldCharType="separate"/>
      </w:r>
      <w:r w:rsidR="00EF16AA" w:rsidRPr="00EF16AA">
        <w:rPr>
          <w:noProof/>
          <w:sz w:val="22"/>
          <w:szCs w:val="22"/>
        </w:rPr>
        <w:t>[19]</w:t>
      </w:r>
      <w:r>
        <w:rPr>
          <w:i/>
          <w:noProof/>
          <w:sz w:val="22"/>
          <w:szCs w:val="22"/>
        </w:rPr>
        <w:fldChar w:fldCharType="end"/>
      </w:r>
      <w:r>
        <w:rPr>
          <w:i/>
          <w:noProof/>
          <w:sz w:val="22"/>
          <w:szCs w:val="22"/>
        </w:rPr>
        <w:t>.</w:t>
      </w:r>
    </w:p>
    <w:p w14:paraId="785D22F5" w14:textId="77777777" w:rsidR="00BF2FBA" w:rsidRPr="00696CC6" w:rsidRDefault="00BF2FBA" w:rsidP="00BF2FBA">
      <w:pPr>
        <w:rPr>
          <w:sz w:val="22"/>
          <w:szCs w:val="22"/>
        </w:rPr>
      </w:pPr>
    </w:p>
    <w:p w14:paraId="45957093" w14:textId="6FD0D2BD" w:rsidR="00300C84" w:rsidRDefault="00300C84" w:rsidP="00586191">
      <w:pPr>
        <w:pStyle w:val="DBodyText"/>
        <w:rPr>
          <w:sz w:val="22"/>
          <w:szCs w:val="22"/>
        </w:rPr>
      </w:pPr>
      <w:r w:rsidRPr="00300C84">
        <w:rPr>
          <w:sz w:val="22"/>
          <w:szCs w:val="22"/>
        </w:rPr>
        <w:t>Whether digital health evolves along Markus’s high, moderate or low risk paths, many challenges posed by increasingly-complex digital health are similar</w:t>
      </w:r>
      <w:r>
        <w:rPr>
          <w:sz w:val="22"/>
          <w:szCs w:val="22"/>
        </w:rPr>
        <w:fldChar w:fldCharType="begin" w:fldLock="1"/>
      </w:r>
      <w:r w:rsidR="00EF16AA">
        <w:rPr>
          <w:sz w:val="22"/>
          <w:szCs w:val="22"/>
        </w:rPr>
        <w:instrText>ADDIN CSL_CITATION {"citationItems":[{"id":"ITEM-1","itemData":{"DOI":"10.7861/clinmedicine.14-1-6","ISSN":"14702118","PMID":"24532735","abstract":"In recent times, there has been an unprecedented level of public interest and active debate regarding the regulation of medical devices. This is in light of the topical, rather dissimilar, incidents involving poly-implant- prothèse (PIP) breast and metal-on-metal hip implants. Although medicines and devices are regulated under European Union (EU) law, the regulatory regimes are very different and some have argued that features of the pharmaceutical regime should be applied to medical devices in the current review of the medical devices directives. Both medicines and certain devices need to have an assessment of their risks and benefits before being used in patients, and undergo subsequent monitoring for adverse events. However, there are significant differences between these two groups in terms of the number of products, the pattern of innovation and development, and the types of adverse events that arise from their use. This review will summarise the key issues through a comparison of how both are regulated and monitored. © Royal College of Physicians 2014. All rights reserved.","author":[{"dropping-particle":"","family":"Parvizi","given":"Nassim","non-dropping-particle":"","parse-names":false,"suffix":""},{"dropping-particle":"","family":"Woods","given":"Kent","non-dropping-particle":"","parse-names":false,"suffix":""}],"container-title":"Clinical Medicine, Journal of the Royal College of Physicians of London","id":"ITEM-1","issue":"1","issued":{"date-parts":[["2014"]]},"page":"6-12","title":"Regulation of medicines and medical devices: Contrasts and similarities","type":"article-journal","volume":"14"},"uris":["http://www.mendeley.com/documents/?uuid=a7f4dce6-2eaf-4b29-8a2b-6c37bea667df"]}],"mendeley":{"formattedCitation":"[24]","plainTextFormattedCitation":"[24]","previouslyFormattedCitation":"[23]"},"properties":{"noteIndex":0},"schema":"https://github.com/citation-style-language/schema/raw/master/csl-citation.json"}</w:instrText>
      </w:r>
      <w:r>
        <w:rPr>
          <w:sz w:val="22"/>
          <w:szCs w:val="22"/>
        </w:rPr>
        <w:fldChar w:fldCharType="separate"/>
      </w:r>
      <w:r w:rsidR="00EF16AA" w:rsidRPr="00EF16AA">
        <w:rPr>
          <w:sz w:val="22"/>
          <w:szCs w:val="22"/>
        </w:rPr>
        <w:t>[24]</w:t>
      </w:r>
      <w:r>
        <w:rPr>
          <w:sz w:val="22"/>
          <w:szCs w:val="22"/>
        </w:rPr>
        <w:fldChar w:fldCharType="end"/>
      </w:r>
      <w:r w:rsidRPr="00300C84">
        <w:rPr>
          <w:sz w:val="22"/>
          <w:szCs w:val="22"/>
        </w:rPr>
        <w:t>: innovations are unlikely to be equally affordable and available for all</w:t>
      </w:r>
      <w:r>
        <w:rPr>
          <w:sz w:val="22"/>
          <w:szCs w:val="22"/>
        </w:rPr>
        <w:fldChar w:fldCharType="begin" w:fldLock="1"/>
      </w:r>
      <w:r w:rsidR="00BF2FBA">
        <w:rPr>
          <w:sz w:val="22"/>
          <w:szCs w:val="22"/>
        </w:rPr>
        <w:instrText>ADDIN CSL_CITATION {"citationItems":[{"id":"ITEM-1","itemData":{"DOI":"10.1136/bmjebm-2019-111282","ISSN":"25154478","author":[{"dropping-particle":"","family":"Banerjee","given":"Amitava","non-dropping-particle":"","parse-names":false,"suffix":""}],"container-title":"BMJ Evidence-Based Medicine","id":"ITEM-1","issued":{"date-parts":[["2019"]]},"page":"2-5","title":"Digital health interventions and inequalities: The case for a new paradigm","type":"article-journal","volume":"2"},"uris":["http://www.mendeley.com/documents/?uuid=6adeb88a-46df-4394-918b-076c3e901b49"]}],"mendeley":{"formattedCitation":"[4]","plainTextFormattedCitation":"[4]","previouslyFormattedCitation":"[4]"},"properties":{"noteIndex":0},"schema":"https://github.com/citation-style-language/schema/raw/master/csl-citation.json"}</w:instrText>
      </w:r>
      <w:r>
        <w:rPr>
          <w:sz w:val="22"/>
          <w:szCs w:val="22"/>
        </w:rPr>
        <w:fldChar w:fldCharType="separate"/>
      </w:r>
      <w:r w:rsidR="00167475" w:rsidRPr="00167475">
        <w:rPr>
          <w:sz w:val="22"/>
          <w:szCs w:val="22"/>
        </w:rPr>
        <w:t>[4]</w:t>
      </w:r>
      <w:r>
        <w:rPr>
          <w:sz w:val="22"/>
          <w:szCs w:val="22"/>
        </w:rPr>
        <w:fldChar w:fldCharType="end"/>
      </w:r>
      <w:r w:rsidRPr="00300C84">
        <w:rPr>
          <w:sz w:val="22"/>
          <w:szCs w:val="22"/>
        </w:rPr>
        <w:t>; algorithms and models are of transient relevance</w:t>
      </w:r>
      <w:r>
        <w:rPr>
          <w:sz w:val="22"/>
          <w:szCs w:val="22"/>
        </w:rPr>
        <w:fldChar w:fldCharType="begin" w:fldLock="1"/>
      </w:r>
      <w:r w:rsidR="00EF16AA">
        <w:rPr>
          <w:sz w:val="22"/>
          <w:szCs w:val="22"/>
        </w:rPr>
        <w:instrText>ADDIN CSL_CITATION {"citationItems":[{"id":"ITEM-1","itemData":{"DOI":"10.1186/s41512-018-0045-2","ISSN":"2397-7523","abstract":"Disease populations, clinical practice, and healthcare systems are constantly evolving. This can result in clinical prediction models quickly becoming outdated and less accurate over time. A potential solution is to develop ‘dynamic’ prediction models capable of retaining accuracy by evolving over time in response to observed changes. Our aim was to review the literature in this area to understand the current state-of-the-art in dynamic prediction modelling and identify unresolved methodological challenges. MEDLINE, Embase and Web of Science were searched for papers which used or developed dynamic clinical prediction models. Information was extracted on methods for model updating, choice of update windows and decay factors and validation of models. We also extracted reported limitations of methods and recommendations for future research. We identified eleven papers that discussed seven dynamic clinical prediction modelling methods which split into three categories. The first category uses frequentist methods to update models in discrete steps, the second uses Bayesian methods for continuous updating and the third, based on varying coefficients, explicitly describes the relationship between predictors and outcome variable as a function of calendar time. These methods have been applied to a limited number of healthcare problems, and few empirical comparisons between them have been made. Dynamic prediction models are not well established but they overcome one of the major issues with static clinical prediction models, calibration drift. However, there are challenges in choosing decay factors and in dealing with sudden changes. The validation of dynamic prediction models is still largely unexplored terrain.","author":[{"dropping-particle":"","family":"Jenkins","given":"David A.","non-dropping-particle":"","parse-names":false,"suffix":""},{"dropping-particle":"","family":"Sperrin","given":"Matthew","non-dropping-particle":"","parse-names":false,"suffix":""},{"dropping-particle":"","family":"Martin","given":"Glen P.","non-dropping-particle":"","parse-names":false,"suffix":""},{"dropping-particle":"","family":"Peek","given":"Niels","non-dropping-particle":"","parse-names":false,"suffix":""}],"container-title":"Diagnostic and Prognostic Research","id":"ITEM-1","issue":"1","issued":{"date-parts":[["2018"]]},"page":"1-9","publisher":"Diagnostic and Prognostic Research","title":"Dynamic models to predict health outcomes: current status and methodological challenges","type":"article-journal","volume":"2"},"uris":["http://www.mendeley.com/documents/?uuid=5f177760-32d1-4342-8db9-b9dd93883188"]}],"mendeley":{"formattedCitation":"[14]","plainTextFormattedCitation":"[14]","previouslyFormattedCitation":"[13]"},"properties":{"noteIndex":0},"schema":"https://github.com/citation-style-language/schema/raw/master/csl-citation.json"}</w:instrText>
      </w:r>
      <w:r>
        <w:rPr>
          <w:sz w:val="22"/>
          <w:szCs w:val="22"/>
        </w:rPr>
        <w:fldChar w:fldCharType="separate"/>
      </w:r>
      <w:r w:rsidR="00EF16AA" w:rsidRPr="00EF16AA">
        <w:rPr>
          <w:sz w:val="22"/>
          <w:szCs w:val="22"/>
        </w:rPr>
        <w:t>[14]</w:t>
      </w:r>
      <w:r>
        <w:rPr>
          <w:sz w:val="22"/>
          <w:szCs w:val="22"/>
        </w:rPr>
        <w:fldChar w:fldCharType="end"/>
      </w:r>
      <w:r w:rsidRPr="00300C84">
        <w:rPr>
          <w:sz w:val="22"/>
          <w:szCs w:val="22"/>
        </w:rPr>
        <w:t xml:space="preserve">; there has been a continued lack of sufficient testing, despite </w:t>
      </w:r>
      <w:r w:rsidRPr="00300C84">
        <w:rPr>
          <w:sz w:val="22"/>
          <w:szCs w:val="22"/>
        </w:rPr>
        <w:lastRenderedPageBreak/>
        <w:t>early calls</w:t>
      </w:r>
      <w:r>
        <w:rPr>
          <w:sz w:val="22"/>
          <w:szCs w:val="22"/>
        </w:rPr>
        <w:fldChar w:fldCharType="begin" w:fldLock="1"/>
      </w:r>
      <w:r w:rsidR="00EF16AA">
        <w:rPr>
          <w:sz w:val="22"/>
          <w:szCs w:val="22"/>
        </w:rPr>
        <w:instrText>ADDIN CSL_CITATION {"citationItems":[{"id":"ITEM-1","itemData":{"author":[{"dropping-particle":"","family":"Leveson","given":"Nancy G.","non-dropping-particle":"","parse-names":false,"suffix":""}],"container-title":"Computing Surveys","id":"ITEM-1","issue":"2","issued":{"date-parts":[["1986"]]},"title":"Software Safety: Why, What, and How","type":"article-journal","volume":"18"},"uris":["http://www.mendeley.com/documents/?uuid=d71aed0d-fd25-4e47-9445-55165c52412b"]}],"mendeley":{"formattedCitation":"[18]","plainTextFormattedCitation":"[18]","previouslyFormattedCitation":"[17]"},"properties":{"noteIndex":0},"schema":"https://github.com/citation-style-language/schema/raw/master/csl-citation.json"}</w:instrText>
      </w:r>
      <w:r>
        <w:rPr>
          <w:sz w:val="22"/>
          <w:szCs w:val="22"/>
        </w:rPr>
        <w:fldChar w:fldCharType="separate"/>
      </w:r>
      <w:r w:rsidR="00EF16AA" w:rsidRPr="00EF16AA">
        <w:rPr>
          <w:sz w:val="22"/>
          <w:szCs w:val="22"/>
        </w:rPr>
        <w:t>[18]</w:t>
      </w:r>
      <w:r>
        <w:rPr>
          <w:sz w:val="22"/>
          <w:szCs w:val="22"/>
        </w:rPr>
        <w:fldChar w:fldCharType="end"/>
      </w:r>
      <w:r w:rsidRPr="00300C84">
        <w:rPr>
          <w:sz w:val="22"/>
          <w:szCs w:val="22"/>
        </w:rPr>
        <w:t>; societal challenges like an aging population</w:t>
      </w:r>
      <w:r>
        <w:rPr>
          <w:sz w:val="22"/>
          <w:szCs w:val="22"/>
        </w:rPr>
        <w:fldChar w:fldCharType="begin" w:fldLock="1"/>
      </w:r>
      <w:r w:rsidR="00EF16AA">
        <w:rPr>
          <w:sz w:val="22"/>
          <w:szCs w:val="22"/>
        </w:rPr>
        <w:instrText>ADDIN CSL_CITATION {"citationItems":[{"id":"ITEM-1","itemData":{"DOI":"10.1093/ageing/afy026","ISSN":"14682834","abstract":"Recently, the interest of industry, government agencies and healthcare professionals in technology for aging people has increased. The challenge is whether technology may play a role in enhancing independence and quality of life and in reducing individual and societal costs of caring. Information and communication technologies, i.e. tools aimed at communicating and informing, assistive technologies designed to maintain older peoples’ independence and increasing safety, and human–computer interaction technologies for supporting older people with motility and cognitive impairments as humanoid robots, exoskeletons, rehabilitation robots, service robots and companion-type are interdisciplinary topics both in research and in clinical practice. The most promising clinical applications of technologies are housing and safety to guarantee older people remaining in their own homes and communities, mobility and rehabilitation to improve mobility and gait and communication and quality of life by reducing isolation, improve management of medications and transportation. Many factors impair a broad use of technology in older age, including psychosocial and ethical issues, costs and fear of losing human interaction. A substantial lack of appropriate clinical trials to establish the clinical role of technologies to improve physical or cognitive performances and/or quality of life of subjects and their caregivers may suggest that the classical biomedical research model may not be the optimal choice to evaluate technologies in older people. In conclusion, successful technology development requires a great effort in interdisciplinary collaboration to integrate technologies into the existing health and social service systems with the aim to fit into the older adults’ everyday life.","author":[{"dropping-particle":"","family":"Pilotto","given":"Alberto","non-dropping-particle":"","parse-names":false,"suffix":""},{"dropping-particle":"","family":"Boi","given":"Raffaella","non-dropping-particle":"","parse-names":false,"suffix":""},{"dropping-particle":"","family":"Petermans","given":"Jean","non-dropping-particle":"","parse-names":false,"suffix":""}],"container-title":"Age and Ageing","id":"ITEM-1","issue":"6","issued":{"date-parts":[["2018"]]},"page":"771-774","title":"Technology in geriatrics","type":"article-journal","volume":"47"},"uris":["http://www.mendeley.com/documents/?uuid=4fddf44a-5c45-4393-85ba-8be54d4006a9"]}],"mendeley":{"formattedCitation":"[25]","plainTextFormattedCitation":"[25]","previouslyFormattedCitation":"[24]"},"properties":{"noteIndex":0},"schema":"https://github.com/citation-style-language/schema/raw/master/csl-citation.json"}</w:instrText>
      </w:r>
      <w:r>
        <w:rPr>
          <w:sz w:val="22"/>
          <w:szCs w:val="22"/>
        </w:rPr>
        <w:fldChar w:fldCharType="separate"/>
      </w:r>
      <w:r w:rsidR="00EF16AA" w:rsidRPr="00EF16AA">
        <w:rPr>
          <w:sz w:val="22"/>
          <w:szCs w:val="22"/>
        </w:rPr>
        <w:t>[25]</w:t>
      </w:r>
      <w:r>
        <w:rPr>
          <w:sz w:val="22"/>
          <w:szCs w:val="22"/>
        </w:rPr>
        <w:fldChar w:fldCharType="end"/>
      </w:r>
      <w:r w:rsidRPr="00300C84">
        <w:rPr>
          <w:sz w:val="22"/>
          <w:szCs w:val="22"/>
        </w:rPr>
        <w:t>; and legal and political jurisdiction</w:t>
      </w:r>
      <w:r>
        <w:rPr>
          <w:sz w:val="22"/>
          <w:szCs w:val="22"/>
        </w:rPr>
        <w:fldChar w:fldCharType="begin" w:fldLock="1"/>
      </w:r>
      <w:r w:rsidR="00EF16AA">
        <w:rPr>
          <w:sz w:val="22"/>
          <w:szCs w:val="22"/>
        </w:rPr>
        <w:instrText>ADDIN CSL_CITATION {"citationItems":[{"id":"ITEM-1","itemData":{"author":[{"dropping-particle":"","family":"Wismar","given":"Matthias","non-dropping-particle":"","parse-names":false,"suffix":""},{"dropping-particle":"","family":"Palm","given":"Willy","non-dropping-particle":"","parse-names":false,"suffix":""},{"dropping-particle":"","family":"Figueras","given":"Josep","non-dropping-particle":"","parse-names":false,"suffix":""},{"dropping-particle":"","family":"Ernst","given":"Kelly","non-dropping-particle":"","parse-names":false,"suffix":""},{"dropping-particle":"","family":"Ginneken","given":"Ewout","non-dropping-particle":"van","parse-names":false,"suffix":""}],"id":"ITEM-1","issued":{"date-parts":[["2011"]]},"publisher":"WHO Europe;","publisher-place":"Copenhagen","title":"Cross-border Health Care in the European Union: Mapping and analysing practices and policies","type":"book"},"uris":["http://www.mendeley.com/documents/?uuid=f558fcf5-fcf1-4cd0-9a48-ff18a1bc9a3a"]}],"mendeley":{"formattedCitation":"[39]","plainTextFormattedCitation":"[39]","previouslyFormattedCitation":"[38]"},"properties":{"noteIndex":0},"schema":"https://github.com/citation-style-language/schema/raw/master/csl-citation.json"}</w:instrText>
      </w:r>
      <w:r>
        <w:rPr>
          <w:sz w:val="22"/>
          <w:szCs w:val="22"/>
        </w:rPr>
        <w:fldChar w:fldCharType="separate"/>
      </w:r>
      <w:r w:rsidR="00EF16AA" w:rsidRPr="00EF16AA">
        <w:rPr>
          <w:sz w:val="22"/>
          <w:szCs w:val="22"/>
        </w:rPr>
        <w:t>[39]</w:t>
      </w:r>
      <w:r>
        <w:rPr>
          <w:sz w:val="22"/>
          <w:szCs w:val="22"/>
        </w:rPr>
        <w:fldChar w:fldCharType="end"/>
      </w:r>
      <w:r w:rsidRPr="00300C84">
        <w:rPr>
          <w:sz w:val="22"/>
          <w:szCs w:val="22"/>
        </w:rPr>
        <w:t>. Each of these challenges are associated with known and unknown consequences for patient safety, which need to be addressed for responsible provision of health care. Hence, there is a need for rigorous study of the relationship between emerging digital health and patient safety – that is to say, a Patient Safety Informatics.</w:t>
      </w:r>
    </w:p>
    <w:p w14:paraId="640A6605" w14:textId="77777777" w:rsidR="00300C84" w:rsidRDefault="00300C84" w:rsidP="00586191">
      <w:pPr>
        <w:pStyle w:val="DBodyText"/>
        <w:rPr>
          <w:sz w:val="22"/>
          <w:szCs w:val="22"/>
        </w:rPr>
      </w:pPr>
    </w:p>
    <w:p w14:paraId="19D79D8F" w14:textId="13DBF862" w:rsidR="00881B0E" w:rsidRPr="00696CC6" w:rsidRDefault="00586191" w:rsidP="00881B0E">
      <w:pPr>
        <w:pStyle w:val="BLevelTwoHeader"/>
        <w:rPr>
          <w:sz w:val="22"/>
          <w:szCs w:val="22"/>
        </w:rPr>
      </w:pPr>
      <w:r>
        <w:rPr>
          <w:sz w:val="22"/>
          <w:szCs w:val="22"/>
        </w:rPr>
        <w:t>Toward a definition of Patient Safety Informatics</w:t>
      </w:r>
    </w:p>
    <w:p w14:paraId="525968AE" w14:textId="72B41159" w:rsidR="00300C84" w:rsidRPr="00300C84" w:rsidRDefault="00300C84" w:rsidP="00300C84">
      <w:pPr>
        <w:pStyle w:val="DBodyText"/>
        <w:rPr>
          <w:sz w:val="22"/>
          <w:szCs w:val="22"/>
        </w:rPr>
      </w:pPr>
      <w:r w:rsidRPr="00300C84">
        <w:rPr>
          <w:sz w:val="22"/>
          <w:szCs w:val="22"/>
        </w:rPr>
        <w:t>Informatics is the interdisciplinary study of information and its environment</w:t>
      </w:r>
      <w:r>
        <w:rPr>
          <w:sz w:val="22"/>
          <w:szCs w:val="22"/>
        </w:rPr>
        <w:fldChar w:fldCharType="begin" w:fldLock="1"/>
      </w:r>
      <w:r w:rsidR="00EF16AA">
        <w:rPr>
          <w:sz w:val="22"/>
          <w:szCs w:val="22"/>
        </w:rPr>
        <w:instrText>ADDIN CSL_CITATION {"citationItems":[{"id":"ITEM-1","itemData":{"author":[{"dropping-particle":"","family":"Gammack","given":"John","non-dropping-particle":"","parse-names":false,"suffix":""},{"dropping-particle":"","family":"Hobbs","given":"Valarie","non-dropping-particle":"","parse-names":false,"suffix":""},{"dropping-particle":"","family":"Pigott","given":"Diarmuid","non-dropping-particle":"","parse-names":false,"suffix":""}],"id":"ITEM-1","issued":{"date-parts":[["2011"]]},"publisher":"Cengage Learning","title":"The Book of Informatics","type":"book"},"uris":["http://www.mendeley.com/documents/?uuid=cb76bd0b-17ef-472f-a523-8a52531dcd02"]}],"mendeley":{"formattedCitation":"[9]","plainTextFormattedCitation":"[9]","previouslyFormattedCitation":"[8]"},"properties":{"noteIndex":0},"schema":"https://github.com/citation-style-language/schema/raw/master/csl-citation.json"}</w:instrText>
      </w:r>
      <w:r>
        <w:rPr>
          <w:sz w:val="22"/>
          <w:szCs w:val="22"/>
        </w:rPr>
        <w:fldChar w:fldCharType="separate"/>
      </w:r>
      <w:r w:rsidR="00EF16AA" w:rsidRPr="00EF16AA">
        <w:rPr>
          <w:sz w:val="22"/>
          <w:szCs w:val="22"/>
        </w:rPr>
        <w:t>[9]</w:t>
      </w:r>
      <w:r>
        <w:rPr>
          <w:sz w:val="22"/>
          <w:szCs w:val="22"/>
        </w:rPr>
        <w:fldChar w:fldCharType="end"/>
      </w:r>
      <w:r w:rsidRPr="00300C84">
        <w:rPr>
          <w:sz w:val="22"/>
          <w:szCs w:val="22"/>
        </w:rPr>
        <w:t>. Crucially, information flow is recognised as a key component of system safety and is a reflection of safety culture</w:t>
      </w:r>
      <w:r>
        <w:rPr>
          <w:sz w:val="22"/>
          <w:szCs w:val="22"/>
        </w:rPr>
        <w:fldChar w:fldCharType="begin" w:fldLock="1"/>
      </w:r>
      <w:r w:rsidR="00EF16AA">
        <w:rPr>
          <w:sz w:val="22"/>
          <w:szCs w:val="22"/>
        </w:rPr>
        <w:instrText>ADDIN CSL_CITATION {"citationItems":[{"id":"ITEM-1","itemData":{"DOI":"10.1016/j.ssci.2014.01.009","ISSN":"18791042","abstract":"Information flow has been shown to be a key variable in system safety. Not only is information flow vital to the organization's \"nervous system,\" but it is also a key indicator of the quality of the organization's functioning. The author describes how his personal trajectory took him from the study of social information about anomalous events to the role of information in causing or preventing technological accidents. The important features of good information flow are relevance, timeliness, and clarity. Generative environments are more likely to provide information with these characteristics, since they encourage a \"level playing field\" and respect for the needs of the information recipient. By contrast, pathological environments, caused by a leader's desire to see him/herself succeed, often create a \"political\" environment for information that interferes with good flow. © 2014 Elsevier Ltd.","author":[{"dropping-particle":"","family":"Westrum","given":"Ron","non-dropping-particle":"","parse-names":false,"suffix":""}],"container-title":"Safety Science","id":"ITEM-1","issued":{"date-parts":[["2014"]]},"page":"58-63","publisher":"Elsevier Ltd","title":"The study of information flow: A personal journey","type":"article-journal","volume":"67"},"uris":["http://www.mendeley.com/documents/?uuid=cefb1914-058c-4482-8bdd-c32551da5e56"]}],"mendeley":{"formattedCitation":"[37]","plainTextFormattedCitation":"[37]","previouslyFormattedCitation":"[36]"},"properties":{"noteIndex":0},"schema":"https://github.com/citation-style-language/schema/raw/master/csl-citation.json"}</w:instrText>
      </w:r>
      <w:r>
        <w:rPr>
          <w:sz w:val="22"/>
          <w:szCs w:val="22"/>
        </w:rPr>
        <w:fldChar w:fldCharType="separate"/>
      </w:r>
      <w:r w:rsidR="00EF16AA" w:rsidRPr="00EF16AA">
        <w:rPr>
          <w:sz w:val="22"/>
          <w:szCs w:val="22"/>
        </w:rPr>
        <w:t>[37]</w:t>
      </w:r>
      <w:r>
        <w:rPr>
          <w:sz w:val="22"/>
          <w:szCs w:val="22"/>
        </w:rPr>
        <w:fldChar w:fldCharType="end"/>
      </w:r>
      <w:r w:rsidRPr="00300C84">
        <w:rPr>
          <w:sz w:val="22"/>
          <w:szCs w:val="22"/>
        </w:rPr>
        <w:t>. This understanding has led to the relatively new concept of Safety Informatics, defined as the scientific discipline studying safety information and its mechanisms, to address the lack of safety information in safety management</w:t>
      </w:r>
      <w:r>
        <w:rPr>
          <w:sz w:val="22"/>
          <w:szCs w:val="22"/>
        </w:rPr>
        <w:fldChar w:fldCharType="begin" w:fldLock="1"/>
      </w:r>
      <w:r w:rsidR="00EF16AA">
        <w:rPr>
          <w:sz w:val="22"/>
          <w:szCs w:val="22"/>
        </w:rPr>
        <w:instrText>ADDIN CSL_CITATION {"citationItems":[{"id":"ITEM-1","itemData":{"DOI":"10.1016/j.jclepro.2019.119852","ISSN":"09596526","abstract":"Safety is a central dimension in contemporary debates on human health, loss prevention, environmental protection, sustainability, and cleaner production. In the information age, especially in the era of big data, safety information is an essential strategy for safety, and safety informatics has become a major research interest and a popular issue in the field of safety science. In recent years, safety informatics—a new area of safety science—has received increasing attention, developing greatly with successful research on the subject. The three key purposes of this paper are: (i) to analyze the historical development of safety informatics, (ii) to review the research progress of safety informatics, and (iii) to review limitations and propose future directions in the field of safety informatics. First, the development process of safety informatics is divided into four typical stages: (i) the embryonic stage (1940–1980), (ii) the initial stage (1980–1990), (iii) the formation stage (1990–2010), and (iv) the deepening stage (2010–present). Then, a review of safety informatics research is provided from seven aspects, including: (i) the discipline construction of safety informatics, (ii) theoretical safety information model, (iii) accident causation model from a safety information perspective, (iv) safety management based on safety information, (v) safety big data, (vi) safety intelligence, and (vii) safety information technology. Finally, limitations and future research directions in the safety informatics area are briefly discussed.","author":[{"dropping-particle":"","family":"Wang","given":"Bing","non-dropping-particle":"","parse-names":false,"suffix":""},{"dropping-particle":"","family":"Wu","given":"Chao","non-dropping-particle":"","parse-names":false,"suffix":""}],"container-title":"Journal of Cleaner Production","id":"ITEM-1","issued":{"date-parts":[["2020"]]},"page":"119852","publisher":"Elsevier Ltd","title":"Safety informatics as a new, promising and sustainable area of safety science in the information age","type":"article-journal","volume":"252"},"uris":["http://www.mendeley.com/documents/?uuid=55f7957a-c561-4a88-8da0-8af0ea058d96"]}],"mendeley":{"formattedCitation":"[35]","plainTextFormattedCitation":"[35]","previouslyFormattedCitation":"[34]"},"properties":{"noteIndex":0},"schema":"https://github.com/citation-style-language/schema/raw/master/csl-citation.json"}</w:instrText>
      </w:r>
      <w:r>
        <w:rPr>
          <w:sz w:val="22"/>
          <w:szCs w:val="22"/>
        </w:rPr>
        <w:fldChar w:fldCharType="separate"/>
      </w:r>
      <w:r w:rsidR="00EF16AA" w:rsidRPr="00EF16AA">
        <w:rPr>
          <w:sz w:val="22"/>
          <w:szCs w:val="22"/>
        </w:rPr>
        <w:t>[35]</w:t>
      </w:r>
      <w:r>
        <w:rPr>
          <w:sz w:val="22"/>
          <w:szCs w:val="22"/>
        </w:rPr>
        <w:fldChar w:fldCharType="end"/>
      </w:r>
      <w:r w:rsidRPr="00300C84">
        <w:rPr>
          <w:sz w:val="22"/>
          <w:szCs w:val="22"/>
        </w:rPr>
        <w:t xml:space="preserve">. For Wang and colleagues who proposed this definition, safety information refers to </w:t>
      </w:r>
      <w:r w:rsidRPr="00300C84">
        <w:rPr>
          <w:sz w:val="22"/>
          <w:szCs w:val="22"/>
        </w:rPr>
        <w:lastRenderedPageBreak/>
        <w:t>safety-related data that shows systems’ safety state and its changes</w:t>
      </w:r>
      <w:r>
        <w:rPr>
          <w:sz w:val="22"/>
          <w:szCs w:val="22"/>
        </w:rPr>
        <w:fldChar w:fldCharType="begin" w:fldLock="1"/>
      </w:r>
      <w:r w:rsidR="00EF16AA">
        <w:rPr>
          <w:sz w:val="22"/>
          <w:szCs w:val="22"/>
        </w:rPr>
        <w:instrText>ADDIN CSL_CITATION {"citationItems":[{"id":"ITEM-1","itemData":{"author":[{"dropping-particle":"","family":"Wang","given":"Bing","non-dropping-particle":"","parse-names":false,"suffix":""},{"dropping-particle":"","family":"Wu","given":"Chao","non-dropping-particle":"","parse-names":false,"suffix":""}],"container-title":"J. Intell.","id":"ITEM-1","issue":"2","issued":{"date-parts":[["2018"]]},"page":"88e96","title":"The outline of safety informatics","type":"article-journal","volume":"37"},"uris":["http://www.mendeley.com/documents/?uuid=e0a3a48a-08e1-4e0e-ac1e-5cc565872afd"]},{"id":"ITEM-2","itemData":{"DOI":"10.1002/prs.11898","author":[{"dropping-particle":"","family":"Huang","given":"Lang","non-dropping-particle":"","parse-names":false,"suffix":""},{"dropping-particle":"","family":"Wu","given":"Chao","non-dropping-particle":"","parse-names":false,"suffix":""},{"dropping-particle":"","family":"Wang","given":"Bing","non-dropping-particle":"","parse-names":false,"suffix":""},{"dropping-particle":"","family":"Ouyang","given":"Qiumei","non-dropping-particle":"","parse-names":false,"suffix":""}],"container-title":"Process Safety Progress","id":"ITEM-2","issue":"1","issued":{"date-parts":[["2017"]]},"page":"42-48","title":"A New Paradigm for Accident Investigation and Analysis in the Era of Big Data","type":"article-journal","volume":"37"},"uris":["http://www.mendeley.com/documents/?uuid=5ddbd102-e5b4-4fba-b4b6-cb78f990e692"]}],"mendeley":{"formattedCitation":"[11,36]","plainTextFormattedCitation":"[11,36]","previouslyFormattedCitation":"[10,35]"},"properties":{"noteIndex":0},"schema":"https://github.com/citation-style-language/schema/raw/master/csl-citation.json"}</w:instrText>
      </w:r>
      <w:r>
        <w:rPr>
          <w:sz w:val="22"/>
          <w:szCs w:val="22"/>
        </w:rPr>
        <w:fldChar w:fldCharType="separate"/>
      </w:r>
      <w:r w:rsidR="00EF16AA" w:rsidRPr="00EF16AA">
        <w:rPr>
          <w:sz w:val="22"/>
          <w:szCs w:val="22"/>
        </w:rPr>
        <w:t>[11,36]</w:t>
      </w:r>
      <w:r>
        <w:rPr>
          <w:sz w:val="22"/>
          <w:szCs w:val="22"/>
        </w:rPr>
        <w:fldChar w:fldCharType="end"/>
      </w:r>
      <w:r w:rsidRPr="00300C84">
        <w:rPr>
          <w:sz w:val="22"/>
          <w:szCs w:val="22"/>
        </w:rPr>
        <w:t>. Thus, our proposed definition of Patient Safety Informatics incorporates concern for the state and dynamics of patient-safety information.</w:t>
      </w:r>
    </w:p>
    <w:p w14:paraId="4B11C8FB" w14:textId="681FEC57" w:rsidR="00300C84" w:rsidRPr="00300C84" w:rsidRDefault="00300C84" w:rsidP="00300C84">
      <w:pPr>
        <w:pStyle w:val="DBodyText"/>
        <w:rPr>
          <w:sz w:val="22"/>
          <w:szCs w:val="22"/>
        </w:rPr>
      </w:pPr>
      <w:r w:rsidRPr="00300C84">
        <w:rPr>
          <w:sz w:val="22"/>
          <w:szCs w:val="22"/>
        </w:rPr>
        <w:t>Despite theoretical and practical progress in safety informatics, it has yet to be applied substantially to health care and patient safety. Bakken, Cimino and Hripcask</w:t>
      </w:r>
      <w:r>
        <w:rPr>
          <w:sz w:val="22"/>
          <w:szCs w:val="22"/>
        </w:rPr>
        <w:fldChar w:fldCharType="begin" w:fldLock="1"/>
      </w:r>
      <w:r w:rsidR="00BF2FBA">
        <w:rPr>
          <w:sz w:val="22"/>
          <w:szCs w:val="22"/>
        </w:rPr>
        <w:instrText>ADDIN CSL_CITATION {"citationItems":[{"id":"ITEM-1","itemData":{"DOI":"10.1097/01.mlr.0000109125.00113.f4","ISSN":"00257079","abstract":"OBJECTIVES: The purposes of this article are to highlight the role of informatics in promoting patient safety and enabling evidence-based practice (EBP), 2 significant aspects for assuring healthcare quality; to delineate some challenges for the future; and to provide key recommendations for education, practice, policy, and research. METHODS: First, we describe the components of an informatics infrastructure for patient safety and evidence-based practice. Second, we address the role of informatics in 4 areas: 1) information access; 2) automated surveillance for real-time error detection and prevention; 3) communication among members of the healthcare team; and 4) standardization of practice patterns. Last, we delineate some future challenges for nursing and for informatics and provide key recommendations for education, practice, policy, and research. RESULTS: The components of an informatics infrastructure are available and applications that bring together these components to promote patient safety and enable EBP have demonstrated positive or promising results. CONCLUSIONS: Challenges must be addressed so that an informatics infrastructure and related applications that promote patient safety and enable EBP can be realized.","author":[{"dropping-particle":"","family":"Bakken","given":"Suzanne","non-dropping-particle":"","parse-names":false,"suffix":""},{"dropping-particle":"","family":"Cimino","given":"James J.","non-dropping-particle":"","parse-names":false,"suffix":""},{"dropping-particle":"","family":"Hripcsak","given":"George","non-dropping-particle":"","parse-names":false,"suffix":""}],"container-title":"Medical care","id":"ITEM-1","issue":"2 Suppl","issued":{"date-parts":[["2004"]]},"page":"49-56","title":"Promoting patient safety and enabling evidence-based practice through informatics.","type":"article-journal","volume":"42"},"uris":["http://www.mendeley.com/documents/?uuid=bbd80153-5639-4240-a6ea-84d80ef3c56d"]}],"mendeley":{"formattedCitation":"[3]","plainTextFormattedCitation":"[3]","previouslyFormattedCitation":"[3]"},"properties":{"noteIndex":0},"schema":"https://github.com/citation-style-language/schema/raw/master/csl-citation.json"}</w:instrText>
      </w:r>
      <w:r>
        <w:rPr>
          <w:sz w:val="22"/>
          <w:szCs w:val="22"/>
        </w:rPr>
        <w:fldChar w:fldCharType="separate"/>
      </w:r>
      <w:r w:rsidR="00167475" w:rsidRPr="00167475">
        <w:rPr>
          <w:sz w:val="22"/>
          <w:szCs w:val="22"/>
        </w:rPr>
        <w:t>[3]</w:t>
      </w:r>
      <w:r>
        <w:rPr>
          <w:sz w:val="22"/>
          <w:szCs w:val="22"/>
        </w:rPr>
        <w:fldChar w:fldCharType="end"/>
      </w:r>
      <w:r w:rsidRPr="00300C84">
        <w:rPr>
          <w:sz w:val="22"/>
          <w:szCs w:val="22"/>
        </w:rPr>
        <w:t xml:space="preserve"> explored how informatics can promote patient safety and provided recommendations like integrating informatics into health care curricula and the evaluation of digital health from health-economic, clinical and administrative </w:t>
      </w:r>
      <w:r>
        <w:rPr>
          <w:sz w:val="22"/>
          <w:szCs w:val="22"/>
        </w:rPr>
        <w:t>perspectives.</w:t>
      </w:r>
      <w:r w:rsidRPr="00300C84">
        <w:rPr>
          <w:sz w:val="22"/>
          <w:szCs w:val="22"/>
        </w:rPr>
        <w:t xml:space="preserve"> While welcomed, these recommendations, and the challenges they purport to address, concern digital health technologies in isolation and their function in promoting patient safety, only. To address emerging digital health, Patient Safety Informatics must also consider the safety of health information systems and their safe use</w:t>
      </w:r>
      <w:r>
        <w:rPr>
          <w:sz w:val="22"/>
          <w:szCs w:val="22"/>
        </w:rPr>
        <w:fldChar w:fldCharType="begin" w:fldLock="1"/>
      </w:r>
      <w:r w:rsidR="00EF16AA">
        <w:rPr>
          <w:sz w:val="22"/>
          <w:szCs w:val="22"/>
        </w:rPr>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[28]","plainTextFormattedCitation":"[28]","previouslyFormattedCitation":"[27]"},"properties":{"noteIndex":0},"schema":"https://github.com/citation-style-language/schema/raw/master/csl-citation.json"}</w:instrText>
      </w:r>
      <w:r>
        <w:rPr>
          <w:sz w:val="22"/>
          <w:szCs w:val="22"/>
        </w:rPr>
        <w:fldChar w:fldCharType="separate"/>
      </w:r>
      <w:r w:rsidR="00EF16AA" w:rsidRPr="00EF16AA">
        <w:rPr>
          <w:sz w:val="22"/>
          <w:szCs w:val="22"/>
        </w:rPr>
        <w:t>[28]</w:t>
      </w:r>
      <w:r>
        <w:rPr>
          <w:sz w:val="22"/>
          <w:szCs w:val="22"/>
        </w:rPr>
        <w:fldChar w:fldCharType="end"/>
      </w:r>
      <w:r w:rsidRPr="00300C84">
        <w:rPr>
          <w:sz w:val="22"/>
          <w:szCs w:val="22"/>
        </w:rPr>
        <w:t>.</w:t>
      </w:r>
    </w:p>
    <w:p w14:paraId="0268216E" w14:textId="23477186" w:rsidR="00881B0E" w:rsidRDefault="00300C84" w:rsidP="00300C84">
      <w:pPr>
        <w:pStyle w:val="DBodyText"/>
        <w:rPr>
          <w:sz w:val="22"/>
          <w:szCs w:val="22"/>
        </w:rPr>
      </w:pPr>
      <w:r w:rsidRPr="00300C84">
        <w:rPr>
          <w:sz w:val="22"/>
          <w:szCs w:val="22"/>
        </w:rPr>
        <w:t xml:space="preserve">The consideration of health care information systems is central to our proposed definition of Patient Safety Informatics, in line with the International Medical Informatics Association working group on ‘Health Informatics for Patient Safety’. The working group consider their role as “[promoting] patient safety of health information systems and their associated medical devices [and focusing on] how healthcare information systems can improve patient safety, as well as identifying and rectifying </w:t>
      </w:r>
      <w:r w:rsidRPr="00300C84">
        <w:rPr>
          <w:sz w:val="22"/>
          <w:szCs w:val="22"/>
        </w:rPr>
        <w:lastRenderedPageBreak/>
        <w:t>safety issues”</w:t>
      </w:r>
      <w:r w:rsidR="00BF2FBA">
        <w:rPr>
          <w:sz w:val="22"/>
          <w:szCs w:val="22"/>
        </w:rPr>
        <w:fldChar w:fldCharType="begin" w:fldLock="1"/>
      </w:r>
      <w:r w:rsidR="00EF16AA">
        <w:rPr>
          <w:sz w:val="22"/>
          <w:szCs w:val="22"/>
        </w:rPr>
        <w:instrText>ADDIN CSL_CITATION {"citationItems":[{"id":"ITEM-1","itemData":{"author":[{"dropping-particle":"","family":"IMIA WG7","given":"","non-dropping-particle":"","parse-names":false,"suffix":""}],"id":"ITEM-1","issued":{"date-parts":[["2018"]]},"title":"WG7 - Working Group on Health Informatics for Patient Safety","type":"article"},"uris":["http://www.mendeley.com/documents/?uuid=41b7bda5-3e37-4493-952d-b546c5e8ea47"]}],"mendeley":{"formattedCitation":"[12]","plainTextFormattedCitation":"[12]","previouslyFormattedCitation":"[11]"},"properties":{"noteIndex":0},"schema":"https://github.com/citation-style-language/schema/raw/master/csl-citation.json"}</w:instrText>
      </w:r>
      <w:r w:rsidR="00BF2FBA">
        <w:rPr>
          <w:sz w:val="22"/>
          <w:szCs w:val="22"/>
        </w:rPr>
        <w:fldChar w:fldCharType="separate"/>
      </w:r>
      <w:r w:rsidR="00EF16AA" w:rsidRPr="00EF16AA">
        <w:rPr>
          <w:sz w:val="22"/>
          <w:szCs w:val="22"/>
        </w:rPr>
        <w:t>[12]</w:t>
      </w:r>
      <w:r w:rsidR="00BF2FBA">
        <w:rPr>
          <w:sz w:val="22"/>
          <w:szCs w:val="22"/>
        </w:rPr>
        <w:fldChar w:fldCharType="end"/>
      </w:r>
      <w:r w:rsidR="00BF2FBA">
        <w:rPr>
          <w:sz w:val="22"/>
          <w:szCs w:val="22"/>
        </w:rPr>
        <w:t>.</w:t>
      </w:r>
      <w:r w:rsidRPr="00300C84">
        <w:rPr>
          <w:sz w:val="22"/>
          <w:szCs w:val="22"/>
        </w:rPr>
        <w:t xml:space="preserve"> Patient Safety Informatics may therefore be considered to address both the questions of: 1) whether newly developed or adopted digital health technologies are inherently safe, and 2) how technologies can be designed and applied specifically to improve patient safety. This scope is exemplified in Singh and Sittig’s Health Information Technology Safety Measurement Framework, which defines three safety domains embedded in a sociotechnical work system: safe health information technology, safe use of health information technology, and using health information technology to improve safety</w:t>
      </w:r>
      <w:r w:rsidR="00BF2FBA">
        <w:rPr>
          <w:sz w:val="22"/>
          <w:szCs w:val="22"/>
        </w:rPr>
        <w:fldChar w:fldCharType="begin" w:fldLock="1"/>
      </w:r>
      <w:r w:rsidR="00EF16AA">
        <w:rPr>
          <w:sz w:val="22"/>
          <w:szCs w:val="22"/>
        </w:rPr>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[28]","plainTextFormattedCitation":"[28]","previouslyFormattedCitation":"[27]"},"properties":{"noteIndex":0},"schema":"https://github.com/citation-style-language/schema/raw/master/csl-citation.json"}</w:instrText>
      </w:r>
      <w:r w:rsidR="00BF2FBA">
        <w:rPr>
          <w:sz w:val="22"/>
          <w:szCs w:val="22"/>
        </w:rPr>
        <w:fldChar w:fldCharType="separate"/>
      </w:r>
      <w:r w:rsidR="00EF16AA" w:rsidRPr="00EF16AA">
        <w:rPr>
          <w:sz w:val="22"/>
          <w:szCs w:val="22"/>
        </w:rPr>
        <w:t>[28]</w:t>
      </w:r>
      <w:r w:rsidR="00BF2FBA">
        <w:rPr>
          <w:sz w:val="22"/>
          <w:szCs w:val="22"/>
        </w:rPr>
        <w:fldChar w:fldCharType="end"/>
      </w:r>
      <w:r w:rsidRPr="00300C84">
        <w:rPr>
          <w:sz w:val="22"/>
          <w:szCs w:val="22"/>
        </w:rPr>
        <w:t>.</w:t>
      </w:r>
    </w:p>
    <w:p w14:paraId="2749492C" w14:textId="38750530" w:rsidR="00881B0E" w:rsidRDefault="00881B0E" w:rsidP="00881B0E">
      <w:pPr>
        <w:pStyle w:val="DBodyText"/>
        <w:rPr>
          <w:sz w:val="22"/>
          <w:szCs w:val="22"/>
        </w:rPr>
      </w:pPr>
    </w:p>
    <w:p w14:paraId="5C36E2EB" w14:textId="028C2747" w:rsidR="00A24F5D" w:rsidRPr="00696CC6" w:rsidRDefault="00A24F5D" w:rsidP="00A24F5D">
      <w:pPr>
        <w:pStyle w:val="BLevelTwoHeader"/>
        <w:rPr>
          <w:sz w:val="22"/>
          <w:szCs w:val="22"/>
        </w:rPr>
      </w:pPr>
      <w:r>
        <w:rPr>
          <w:sz w:val="22"/>
          <w:szCs w:val="22"/>
        </w:rPr>
        <w:t>Limitations</w:t>
      </w:r>
    </w:p>
    <w:p w14:paraId="5BCCF020" w14:textId="025D6DCF" w:rsidR="00A24F5D" w:rsidRPr="00696CC6" w:rsidRDefault="009201BC" w:rsidP="00A24F5D">
      <w:pPr>
        <w:pStyle w:val="DBodyText"/>
        <w:rPr>
          <w:sz w:val="22"/>
          <w:szCs w:val="22"/>
        </w:rPr>
      </w:pPr>
      <w:r>
        <w:rPr>
          <w:sz w:val="22"/>
          <w:szCs w:val="22"/>
        </w:rPr>
        <w:t>We recognise that our method was not a strict Delphi approach and would have benefited from a larger sample of expert participants. As stated from the outset, we intended this work to act a a starting point for defining and justifying Patient Safety Informatics as a distinct field.</w:t>
      </w:r>
    </w:p>
    <w:p w14:paraId="3C0536B1" w14:textId="3838B371" w:rsidR="008F30A7" w:rsidRPr="00696CC6" w:rsidRDefault="008F30A7" w:rsidP="008F30A7">
      <w:pPr>
        <w:pStyle w:val="ALevelOneHeader"/>
        <w:rPr>
          <w:sz w:val="22"/>
          <w:szCs w:val="22"/>
        </w:rPr>
      </w:pPr>
      <w:bookmarkStart w:id="5" w:name="_GoBack"/>
      <w:bookmarkEnd w:id="5"/>
      <w:r w:rsidRPr="00696CC6">
        <w:rPr>
          <w:sz w:val="22"/>
          <w:szCs w:val="22"/>
        </w:rPr>
        <w:lastRenderedPageBreak/>
        <w:t>Conclusion</w:t>
      </w:r>
      <w:r w:rsidR="000F720A" w:rsidRPr="00696CC6">
        <w:rPr>
          <w:sz w:val="22"/>
          <w:szCs w:val="22"/>
        </w:rPr>
        <w:t>s</w:t>
      </w:r>
    </w:p>
    <w:p w14:paraId="0D7007A8" w14:textId="0E29F783" w:rsidR="00B86E3A" w:rsidRPr="00003758" w:rsidRDefault="00B86E3A" w:rsidP="00B86E3A">
      <w:pPr>
        <w:pStyle w:val="DBodyText"/>
        <w:rPr>
          <w:sz w:val="22"/>
          <w:szCs w:val="22"/>
          <w:highlight w:val="yellow"/>
        </w:rPr>
      </w:pPr>
      <w:commentRangeStart w:id="6"/>
      <w:r w:rsidRPr="00003758">
        <w:rPr>
          <w:sz w:val="22"/>
          <w:szCs w:val="22"/>
          <w:highlight w:val="yellow"/>
        </w:rPr>
        <w:t xml:space="preserve">The intention of this paper was to </w:t>
      </w:r>
      <w:r w:rsidR="002B0BEA" w:rsidRPr="00003758">
        <w:rPr>
          <w:sz w:val="22"/>
          <w:szCs w:val="22"/>
          <w:highlight w:val="yellow"/>
        </w:rPr>
        <w:t>contribute to the</w:t>
      </w:r>
      <w:r w:rsidRPr="00003758">
        <w:rPr>
          <w:sz w:val="22"/>
          <w:szCs w:val="22"/>
          <w:highlight w:val="yellow"/>
        </w:rPr>
        <w:t xml:space="preserve"> process of developing the theoretical and practical foundations of Patient Safety Informatics, answering calls for practical progress in safety science</w:t>
      </w:r>
      <w:r w:rsidR="00A24F5D" w:rsidRPr="00003758">
        <w:rPr>
          <w:sz w:val="22"/>
          <w:szCs w:val="22"/>
          <w:highlight w:val="yellow"/>
        </w:rPr>
        <w:fldChar w:fldCharType="begin" w:fldLock="1"/>
      </w:r>
      <w:r w:rsidR="00EF16AA" w:rsidRPr="00003758">
        <w:rPr>
          <w:sz w:val="22"/>
          <w:szCs w:val="22"/>
          <w:highlight w:val="yellow"/>
        </w:rPr>
        <w:instrText>ADDIN CSL_CITATION {"citationItems":[{"id":"ITEM-1","itemData":{"DOI":"10.1016/j.ssci.2020.104654","ISSN":"18791042","abstract":"In the field of safety science, we have stopped competing empirically. The theorists fight each other with keynotes and editorials, the empiricists tinker within the boundaries of existing theory, and the practitioners use neither theory nor evidence to determine their activities. As a result, safety science is advancing very slowly, despite a high and increasing volume of research activity and publication. The journal Safety Science alone has published over a thousand articles in the past five years and has rejected over five thousand. Some of those articles were the capstones of PhD projects. Some were the outputs of publicly or industry-funded research. Most represented hundreds of hours of intellectual labour, and substantial emotional commitment. Taken together, this is a massive program of work that has had a marginal impact on moving existing theory or improving safety practice. Whilst it is tempting to believe that this is just the normal grunt-work of science – small steps, dead ends, and occasional breakthroughs – a close examination of the work being produced makes clear that the unproductive effort is not necessary swarf from the machine-work of making knowledge, but waste caused by poorly directed or poorly designed research. Such squandering of energy, talent and resources makes us furious. This paper, targeted at the Special Issue on the Future of Safety Science, is a proposal for how we should frame our empirical contributions so that safety science (and the journal Safety Science) has a positive future. For a field of research to move forward, each new project or paper must strive to change what has come before – adding, synthesising, testing, tearing down or making anew. Not every piece of work will be successful in creating lasting change – but every piece of work must genuinely try to advance current theory. The paper frames and justifies a set of commitments by the authors in order to find a brighter future for safety science and invites readers to share those commitments.","author":[{"dropping-particle":"","family":"Rae","given":"Andrew","non-dropping-particle":"","parse-names":false,"suffix":""},{"dropping-particle":"","family":"Provan","given":"David","non-dropping-particle":"","parse-names":false,"suffix":""},{"dropping-particle":"","family":"Aboelssaad","given":"Hossam","non-dropping-particle":"","parse-names":false,"suffix":""},{"dropping-particle":"","family":"Alexander","given":"Rob","non-dropping-particle":"","parse-names":false,"suffix":""}],"container-title":"Safety Science","id":"ITEM-1","issue":"June","issued":{"date-parts":[["2020"]]},"title":"A manifesto for Reality-based Safety Science","type":"article-journal","volume":"126"},"uris":["http://www.mendeley.com/documents/?uuid=99972d8d-196d-4a3a-b777-5ccd4da08d63"]}],"mendeley":{"formattedCitation":"[26]","plainTextFormattedCitation":"[26]","previouslyFormattedCitation":"[25]"},"properties":{"noteIndex":0},"schema":"https://github.com/citation-style-language/schema/raw/master/csl-citation.json"}</w:instrText>
      </w:r>
      <w:r w:rsidR="00A24F5D" w:rsidRPr="00003758">
        <w:rPr>
          <w:sz w:val="22"/>
          <w:szCs w:val="22"/>
          <w:highlight w:val="yellow"/>
        </w:rPr>
        <w:fldChar w:fldCharType="separate"/>
      </w:r>
      <w:r w:rsidR="00EF16AA" w:rsidRPr="00003758">
        <w:rPr>
          <w:sz w:val="22"/>
          <w:szCs w:val="22"/>
          <w:highlight w:val="yellow"/>
        </w:rPr>
        <w:t>[26]</w:t>
      </w:r>
      <w:r w:rsidR="00A24F5D" w:rsidRPr="00003758">
        <w:rPr>
          <w:sz w:val="22"/>
          <w:szCs w:val="22"/>
          <w:highlight w:val="yellow"/>
        </w:rPr>
        <w:fldChar w:fldCharType="end"/>
      </w:r>
      <w:r w:rsidRPr="00003758">
        <w:rPr>
          <w:sz w:val="22"/>
          <w:szCs w:val="22"/>
          <w:highlight w:val="yellow"/>
        </w:rPr>
        <w:t xml:space="preserve">. The intersection between the established and broad disciplines of digital technology, safety science and clinical practice give rise to applied research and practice in health informatics, patient safety and safety information systems. </w:t>
      </w:r>
    </w:p>
    <w:p w14:paraId="2F0FF467" w14:textId="5936367E" w:rsidR="008F30A7" w:rsidRPr="00696CC6" w:rsidRDefault="00586191" w:rsidP="00B86E3A">
      <w:pPr>
        <w:pStyle w:val="DBodyText"/>
        <w:rPr>
          <w:sz w:val="22"/>
          <w:szCs w:val="22"/>
        </w:rPr>
      </w:pPr>
      <w:r w:rsidRPr="00003758">
        <w:rPr>
          <w:sz w:val="22"/>
          <w:szCs w:val="22"/>
          <w:highlight w:val="yellow"/>
        </w:rPr>
        <w:t>…</w:t>
      </w:r>
      <w:r w:rsidR="00B86E3A" w:rsidRPr="00003758">
        <w:rPr>
          <w:sz w:val="22"/>
          <w:szCs w:val="22"/>
          <w:highlight w:val="yellow"/>
        </w:rPr>
        <w:t>These ideas will be further explored in subsequent workshops in our series that will address the consequences of contemporary safety theory for digital innovation, sociotechnical evaluation of digital health, and digital health interventions designed to improve patient safety.</w:t>
      </w:r>
      <w:commentRangeEnd w:id="6"/>
      <w:r w:rsidR="00003758">
        <w:rPr>
          <w:rStyle w:val="CommentReference"/>
          <w:noProof w:val="0"/>
        </w:rPr>
        <w:commentReference w:id="6"/>
      </w:r>
      <w:r w:rsidR="00EA63D8" w:rsidRPr="00696CC6">
        <w:rPr>
          <w:sz w:val="22"/>
          <w:szCs w:val="22"/>
        </w:rPr>
        <w:t xml:space="preserve"> </w:t>
      </w:r>
    </w:p>
    <w:p w14:paraId="5996D9E1" w14:textId="77777777" w:rsidR="00483099" w:rsidRPr="00696CC6" w:rsidRDefault="00483099" w:rsidP="00581235">
      <w:pPr>
        <w:rPr>
          <w:sz w:val="22"/>
          <w:szCs w:val="22"/>
        </w:rPr>
      </w:pPr>
    </w:p>
    <w:p w14:paraId="422CD562" w14:textId="4D02EA24" w:rsidR="00AC358F" w:rsidRPr="00696CC6" w:rsidRDefault="00AC358F" w:rsidP="00581235">
      <w:pPr>
        <w:pStyle w:val="ALevelOneHeader"/>
        <w:rPr>
          <w:sz w:val="22"/>
          <w:szCs w:val="22"/>
        </w:rPr>
      </w:pPr>
      <w:r w:rsidRPr="00696CC6">
        <w:rPr>
          <w:sz w:val="22"/>
          <w:szCs w:val="22"/>
        </w:rPr>
        <w:t>Acknowledgements</w:t>
      </w:r>
    </w:p>
    <w:p w14:paraId="3CED34BD" w14:textId="77777777" w:rsidR="0085417B" w:rsidRPr="0085417B" w:rsidRDefault="0085417B" w:rsidP="0085417B">
      <w:pPr>
        <w:rPr>
          <w:sz w:val="22"/>
          <w:szCs w:val="22"/>
        </w:rPr>
      </w:pPr>
      <w:r w:rsidRPr="0085417B">
        <w:rPr>
          <w:sz w:val="22"/>
          <w:szCs w:val="22"/>
        </w:rPr>
        <w:t xml:space="preserve">This research is partly funded by the National Institute for Health Research (NIHR) Yorkshire and Humber Patient Safety Translational Research Centre (NIHR Yorkshire </w:t>
      </w:r>
      <w:r w:rsidRPr="0085417B">
        <w:rPr>
          <w:sz w:val="22"/>
          <w:szCs w:val="22"/>
        </w:rPr>
        <w:lastRenderedPageBreak/>
        <w:t>and Humber PSTRC). The views expressed in this paper are those of the authors and not necessarily those of the NHS, the NIHR, or the Department of Health and Social Care.</w:t>
      </w:r>
    </w:p>
    <w:p w14:paraId="03DD433E" w14:textId="74E01F08" w:rsidR="00AC358F" w:rsidRPr="00696CC6" w:rsidRDefault="0085417B" w:rsidP="0085417B">
      <w:pPr>
        <w:rPr>
          <w:sz w:val="22"/>
          <w:szCs w:val="22"/>
        </w:rPr>
      </w:pPr>
      <w:r>
        <w:rPr>
          <w:sz w:val="22"/>
          <w:szCs w:val="22"/>
        </w:rPr>
        <w:t xml:space="preserve">Authors have no conflicts of interest to declare. </w:t>
      </w:r>
      <w:r w:rsidRPr="0085417B">
        <w:rPr>
          <w:sz w:val="22"/>
          <w:szCs w:val="22"/>
        </w:rPr>
        <w:t xml:space="preserve">We would like to acknowledge the contribution of other workshop attendees to informing the content of this paper: Dr Sarah Darley, University of Manchester; Ms Yan Jia, </w:t>
      </w:r>
      <w:r>
        <w:rPr>
          <w:sz w:val="22"/>
          <w:szCs w:val="22"/>
        </w:rPr>
        <w:t>University of York;</w:t>
      </w:r>
      <w:r w:rsidRPr="0085417B">
        <w:rPr>
          <w:sz w:val="22"/>
          <w:szCs w:val="22"/>
        </w:rPr>
        <w:t xml:space="preserve"> Dr Aseem Mishra, University of Manchester; Mr Richard Dodd, University of Manchester.</w:t>
      </w:r>
      <w:r w:rsidR="006B6C91" w:rsidRPr="00696CC6">
        <w:rPr>
          <w:sz w:val="22"/>
          <w:szCs w:val="22"/>
        </w:rPr>
        <w:t xml:space="preserve"> </w:t>
      </w:r>
    </w:p>
    <w:p w14:paraId="11F8F8B9" w14:textId="676D528A" w:rsidR="00CA1E45" w:rsidRPr="00696CC6" w:rsidRDefault="00511081" w:rsidP="00581235">
      <w:pPr>
        <w:pStyle w:val="ALevelOneHeader"/>
        <w:rPr>
          <w:sz w:val="22"/>
          <w:szCs w:val="22"/>
        </w:rPr>
      </w:pPr>
      <w:r w:rsidRPr="00696CC6">
        <w:rPr>
          <w:sz w:val="22"/>
          <w:szCs w:val="22"/>
        </w:rPr>
        <w:t>References</w:t>
      </w:r>
    </w:p>
    <w:p w14:paraId="4EA92A3B" w14:textId="2BAABAFC" w:rsidR="00EF16AA" w:rsidRPr="00EF16AA" w:rsidRDefault="00585CED" w:rsidP="00EF16AA">
      <w:pPr>
        <w:widowControl w:val="0"/>
        <w:ind w:left="640" w:hanging="640"/>
        <w:rPr>
          <w:noProof/>
          <w:sz w:val="22"/>
          <w:szCs w:val="24"/>
        </w:rPr>
      </w:pPr>
      <w:r>
        <w:rPr>
          <w:sz w:val="22"/>
          <w:szCs w:val="22"/>
          <w:lang w:eastAsia="en-US"/>
        </w:rPr>
        <w:fldChar w:fldCharType="begin" w:fldLock="1"/>
      </w:r>
      <w:r>
        <w:rPr>
          <w:sz w:val="22"/>
          <w:szCs w:val="22"/>
          <w:lang w:eastAsia="en-US"/>
        </w:rPr>
        <w:instrText xml:space="preserve">ADDIN Mendeley Bibliography CSL_BIBLIOGRAPHY </w:instrText>
      </w:r>
      <w:r>
        <w:rPr>
          <w:sz w:val="22"/>
          <w:szCs w:val="22"/>
          <w:lang w:eastAsia="en-US"/>
        </w:rPr>
        <w:fldChar w:fldCharType="separate"/>
      </w:r>
      <w:r w:rsidR="00EF16AA" w:rsidRPr="00EF16AA">
        <w:rPr>
          <w:noProof/>
          <w:sz w:val="22"/>
          <w:szCs w:val="24"/>
        </w:rPr>
        <w:t>[1]</w:t>
      </w:r>
      <w:r w:rsidR="00EF16AA" w:rsidRPr="00EF16AA">
        <w:rPr>
          <w:noProof/>
          <w:sz w:val="22"/>
          <w:szCs w:val="24"/>
        </w:rPr>
        <w:tab/>
        <w:t>M. Aanestad, M. Grisot, O. Hanseth, and P. Vassilakopoulou, Information Infrastructures within European Health Care: Working with the Installed Base, Springer, 2017. doi:10.1007/978-3-319-51020-0.</w:t>
      </w:r>
    </w:p>
    <w:p w14:paraId="4AC5FEBC" w14:textId="77777777" w:rsidR="00EF16AA" w:rsidRPr="00EF16AA" w:rsidRDefault="00EF16AA" w:rsidP="00EF16AA">
      <w:pPr>
        <w:widowControl w:val="0"/>
        <w:ind w:left="640" w:hanging="640"/>
        <w:rPr>
          <w:noProof/>
          <w:sz w:val="22"/>
          <w:szCs w:val="24"/>
        </w:rPr>
      </w:pPr>
      <w:r w:rsidRPr="00EF16AA">
        <w:rPr>
          <w:noProof/>
          <w:sz w:val="22"/>
          <w:szCs w:val="24"/>
        </w:rPr>
        <w:t>[2]</w:t>
      </w:r>
      <w:r w:rsidRPr="00EF16AA">
        <w:rPr>
          <w:noProof/>
          <w:sz w:val="22"/>
          <w:szCs w:val="24"/>
        </w:rPr>
        <w:tab/>
        <w:t xml:space="preserve">G. Aceto, V. Persico, and A. Pescapé, Industry 4.0 and Health: Internet of Things, Big Data, and Cloud Computing, </w:t>
      </w:r>
      <w:r w:rsidRPr="00EF16AA">
        <w:rPr>
          <w:i/>
          <w:iCs/>
          <w:noProof/>
          <w:sz w:val="22"/>
          <w:szCs w:val="24"/>
        </w:rPr>
        <w:t>J. Ind. Inf. Integr.</w:t>
      </w:r>
      <w:r w:rsidRPr="00EF16AA">
        <w:rPr>
          <w:noProof/>
          <w:sz w:val="22"/>
          <w:szCs w:val="24"/>
        </w:rPr>
        <w:t xml:space="preserve"> </w:t>
      </w:r>
      <w:r w:rsidRPr="00EF16AA">
        <w:rPr>
          <w:b/>
          <w:bCs/>
          <w:noProof/>
          <w:sz w:val="22"/>
          <w:szCs w:val="24"/>
        </w:rPr>
        <w:t>18</w:t>
      </w:r>
      <w:r w:rsidRPr="00EF16AA">
        <w:rPr>
          <w:noProof/>
          <w:sz w:val="22"/>
          <w:szCs w:val="24"/>
        </w:rPr>
        <w:t xml:space="preserve"> (2020) 100129. doi:10.1016/j.jii.2020.100129.</w:t>
      </w:r>
    </w:p>
    <w:p w14:paraId="28CA6251" w14:textId="77777777" w:rsidR="00EF16AA" w:rsidRPr="00EF16AA" w:rsidRDefault="00EF16AA" w:rsidP="00EF16AA">
      <w:pPr>
        <w:widowControl w:val="0"/>
        <w:ind w:left="640" w:hanging="640"/>
        <w:rPr>
          <w:noProof/>
          <w:sz w:val="22"/>
          <w:szCs w:val="24"/>
        </w:rPr>
      </w:pPr>
      <w:r w:rsidRPr="00EF16AA">
        <w:rPr>
          <w:noProof/>
          <w:sz w:val="22"/>
          <w:szCs w:val="24"/>
        </w:rPr>
        <w:t>[3]</w:t>
      </w:r>
      <w:r w:rsidRPr="00EF16AA">
        <w:rPr>
          <w:noProof/>
          <w:sz w:val="22"/>
          <w:szCs w:val="24"/>
        </w:rPr>
        <w:tab/>
        <w:t xml:space="preserve">S. Bakken, J.J. Cimino, and G. Hripcsak, Promoting patient safety and enabling evidence-based practice through informatics., </w:t>
      </w:r>
      <w:r w:rsidRPr="00EF16AA">
        <w:rPr>
          <w:i/>
          <w:iCs/>
          <w:noProof/>
          <w:sz w:val="22"/>
          <w:szCs w:val="24"/>
        </w:rPr>
        <w:t>Med. Care</w:t>
      </w:r>
      <w:r w:rsidRPr="00EF16AA">
        <w:rPr>
          <w:noProof/>
          <w:sz w:val="22"/>
          <w:szCs w:val="24"/>
        </w:rPr>
        <w:t xml:space="preserve">. </w:t>
      </w:r>
      <w:r w:rsidRPr="00EF16AA">
        <w:rPr>
          <w:b/>
          <w:bCs/>
          <w:noProof/>
          <w:sz w:val="22"/>
          <w:szCs w:val="24"/>
        </w:rPr>
        <w:t>42</w:t>
      </w:r>
      <w:r w:rsidRPr="00EF16AA">
        <w:rPr>
          <w:noProof/>
          <w:sz w:val="22"/>
          <w:szCs w:val="24"/>
        </w:rPr>
        <w:t xml:space="preserve"> (2004) 49–56. doi:10.1097/01.mlr.0000109125.00113.f4.</w:t>
      </w:r>
    </w:p>
    <w:p w14:paraId="772A861A" w14:textId="77777777" w:rsidR="00EF16AA" w:rsidRPr="00EF16AA" w:rsidRDefault="00EF16AA" w:rsidP="00EF16AA">
      <w:pPr>
        <w:widowControl w:val="0"/>
        <w:ind w:left="640" w:hanging="640"/>
        <w:rPr>
          <w:noProof/>
          <w:sz w:val="22"/>
          <w:szCs w:val="24"/>
        </w:rPr>
      </w:pPr>
      <w:r w:rsidRPr="00EF16AA">
        <w:rPr>
          <w:noProof/>
          <w:sz w:val="22"/>
          <w:szCs w:val="24"/>
        </w:rPr>
        <w:lastRenderedPageBreak/>
        <w:t>[4]</w:t>
      </w:r>
      <w:r w:rsidRPr="00EF16AA">
        <w:rPr>
          <w:noProof/>
          <w:sz w:val="22"/>
          <w:szCs w:val="24"/>
        </w:rPr>
        <w:tab/>
        <w:t xml:space="preserve">A. Banerjee, Digital health interventions and inequalities: The case for a new paradigm, </w:t>
      </w:r>
      <w:r w:rsidRPr="00EF16AA">
        <w:rPr>
          <w:i/>
          <w:iCs/>
          <w:noProof/>
          <w:sz w:val="22"/>
          <w:szCs w:val="24"/>
        </w:rPr>
        <w:t>BMJ Evidence-Based Med.</w:t>
      </w:r>
      <w:r w:rsidRPr="00EF16AA">
        <w:rPr>
          <w:noProof/>
          <w:sz w:val="22"/>
          <w:szCs w:val="24"/>
        </w:rPr>
        <w:t xml:space="preserve"> </w:t>
      </w:r>
      <w:r w:rsidRPr="00EF16AA">
        <w:rPr>
          <w:b/>
          <w:bCs/>
          <w:noProof/>
          <w:sz w:val="22"/>
          <w:szCs w:val="24"/>
        </w:rPr>
        <w:t>2</w:t>
      </w:r>
      <w:r w:rsidRPr="00EF16AA">
        <w:rPr>
          <w:noProof/>
          <w:sz w:val="22"/>
          <w:szCs w:val="24"/>
        </w:rPr>
        <w:t xml:space="preserve"> (2019) 2–5. doi:10.1136/bmjebm-2019-111282.</w:t>
      </w:r>
    </w:p>
    <w:p w14:paraId="35679AFE" w14:textId="77777777" w:rsidR="00EF16AA" w:rsidRPr="00EF16AA" w:rsidRDefault="00EF16AA" w:rsidP="00EF16AA">
      <w:pPr>
        <w:widowControl w:val="0"/>
        <w:ind w:left="640" w:hanging="640"/>
        <w:rPr>
          <w:noProof/>
          <w:sz w:val="22"/>
          <w:szCs w:val="24"/>
        </w:rPr>
      </w:pPr>
      <w:r w:rsidRPr="00EF16AA">
        <w:rPr>
          <w:noProof/>
          <w:sz w:val="22"/>
          <w:szCs w:val="24"/>
        </w:rPr>
        <w:t>[5]</w:t>
      </w:r>
      <w:r w:rsidRPr="00EF16AA">
        <w:rPr>
          <w:noProof/>
          <w:sz w:val="22"/>
          <w:szCs w:val="24"/>
        </w:rPr>
        <w:tab/>
        <w:t xml:space="preserve">H. Benbya, N. Nan, H. Tanriverdi, and Y. Yoo, Complexity and Information Systems Research in the Emerging Digital World, </w:t>
      </w:r>
      <w:r w:rsidRPr="00EF16AA">
        <w:rPr>
          <w:i/>
          <w:iCs/>
          <w:noProof/>
          <w:sz w:val="22"/>
          <w:szCs w:val="24"/>
        </w:rPr>
        <w:t>Manag. Inf. Syst. Q.</w:t>
      </w:r>
      <w:r w:rsidRPr="00EF16AA">
        <w:rPr>
          <w:noProof/>
          <w:sz w:val="22"/>
          <w:szCs w:val="24"/>
        </w:rPr>
        <w:t xml:space="preserve"> </w:t>
      </w:r>
      <w:r w:rsidRPr="00EF16AA">
        <w:rPr>
          <w:b/>
          <w:bCs/>
          <w:noProof/>
          <w:sz w:val="22"/>
          <w:szCs w:val="24"/>
        </w:rPr>
        <w:t>44</w:t>
      </w:r>
      <w:r w:rsidRPr="00EF16AA">
        <w:rPr>
          <w:noProof/>
          <w:sz w:val="22"/>
          <w:szCs w:val="24"/>
        </w:rPr>
        <w:t xml:space="preserve"> (2020) 1.</w:t>
      </w:r>
    </w:p>
    <w:p w14:paraId="62B1CC60" w14:textId="77777777" w:rsidR="00EF16AA" w:rsidRPr="00EF16AA" w:rsidRDefault="00EF16AA" w:rsidP="00EF16AA">
      <w:pPr>
        <w:widowControl w:val="0"/>
        <w:ind w:left="640" w:hanging="640"/>
        <w:rPr>
          <w:noProof/>
          <w:sz w:val="22"/>
          <w:szCs w:val="24"/>
        </w:rPr>
      </w:pPr>
      <w:r w:rsidRPr="00EF16AA">
        <w:rPr>
          <w:noProof/>
          <w:sz w:val="22"/>
          <w:szCs w:val="24"/>
        </w:rPr>
        <w:t>[6]</w:t>
      </w:r>
      <w:r w:rsidRPr="00EF16AA">
        <w:rPr>
          <w:noProof/>
          <w:sz w:val="22"/>
          <w:szCs w:val="24"/>
        </w:rPr>
        <w:tab/>
        <w:t xml:space="preserve">P. Catherine, The Delphi technique: myths and realities., </w:t>
      </w:r>
      <w:r w:rsidRPr="00EF16AA">
        <w:rPr>
          <w:i/>
          <w:iCs/>
          <w:noProof/>
          <w:sz w:val="22"/>
          <w:szCs w:val="24"/>
        </w:rPr>
        <w:t>J. Adv. Nurs.</w:t>
      </w:r>
      <w:r w:rsidRPr="00EF16AA">
        <w:rPr>
          <w:noProof/>
          <w:sz w:val="22"/>
          <w:szCs w:val="24"/>
        </w:rPr>
        <w:t xml:space="preserve"> </w:t>
      </w:r>
      <w:r w:rsidRPr="00EF16AA">
        <w:rPr>
          <w:b/>
          <w:bCs/>
          <w:noProof/>
          <w:sz w:val="22"/>
          <w:szCs w:val="24"/>
        </w:rPr>
        <w:t>41</w:t>
      </w:r>
      <w:r w:rsidRPr="00EF16AA">
        <w:rPr>
          <w:noProof/>
          <w:sz w:val="22"/>
          <w:szCs w:val="24"/>
        </w:rPr>
        <w:t xml:space="preserve"> (2003) 376–382. http://www.embase.com/search/results?subaction=viewrecord&amp;from=export&amp;id=L36478234.</w:t>
      </w:r>
    </w:p>
    <w:p w14:paraId="59FA715D" w14:textId="77777777" w:rsidR="00EF16AA" w:rsidRPr="00EF16AA" w:rsidRDefault="00EF16AA" w:rsidP="00EF16AA">
      <w:pPr>
        <w:widowControl w:val="0"/>
        <w:ind w:left="640" w:hanging="640"/>
        <w:rPr>
          <w:noProof/>
          <w:sz w:val="22"/>
          <w:szCs w:val="24"/>
        </w:rPr>
      </w:pPr>
      <w:r w:rsidRPr="00EF16AA">
        <w:rPr>
          <w:noProof/>
          <w:sz w:val="22"/>
          <w:szCs w:val="24"/>
        </w:rPr>
        <w:t>[7]</w:t>
      </w:r>
      <w:r w:rsidRPr="00EF16AA">
        <w:rPr>
          <w:noProof/>
          <w:sz w:val="22"/>
          <w:szCs w:val="24"/>
        </w:rPr>
        <w:tab/>
        <w:t xml:space="preserve">R. Cook, and J. Rasmussen, “Going solid”: A model of system dynamics and consequences for patient safety, </w:t>
      </w:r>
      <w:r w:rsidRPr="00EF16AA">
        <w:rPr>
          <w:i/>
          <w:iCs/>
          <w:noProof/>
          <w:sz w:val="22"/>
          <w:szCs w:val="24"/>
        </w:rPr>
        <w:t>Qual. Saf. Heal. Care</w:t>
      </w:r>
      <w:r w:rsidRPr="00EF16AA">
        <w:rPr>
          <w:noProof/>
          <w:sz w:val="22"/>
          <w:szCs w:val="24"/>
        </w:rPr>
        <w:t xml:space="preserve">. </w:t>
      </w:r>
      <w:r w:rsidRPr="00EF16AA">
        <w:rPr>
          <w:b/>
          <w:bCs/>
          <w:noProof/>
          <w:sz w:val="22"/>
          <w:szCs w:val="24"/>
        </w:rPr>
        <w:t>14</w:t>
      </w:r>
      <w:r w:rsidRPr="00EF16AA">
        <w:rPr>
          <w:noProof/>
          <w:sz w:val="22"/>
          <w:szCs w:val="24"/>
        </w:rPr>
        <w:t xml:space="preserve"> (2005) 130–134. doi:10.1136/qshc.2003.009530.</w:t>
      </w:r>
    </w:p>
    <w:p w14:paraId="77DBEB9A" w14:textId="77777777" w:rsidR="00EF16AA" w:rsidRPr="00EF16AA" w:rsidRDefault="00EF16AA" w:rsidP="00EF16AA">
      <w:pPr>
        <w:widowControl w:val="0"/>
        <w:ind w:left="640" w:hanging="640"/>
        <w:rPr>
          <w:noProof/>
          <w:sz w:val="22"/>
          <w:szCs w:val="24"/>
        </w:rPr>
      </w:pPr>
      <w:r w:rsidRPr="00EF16AA">
        <w:rPr>
          <w:noProof/>
          <w:sz w:val="22"/>
          <w:szCs w:val="24"/>
        </w:rPr>
        <w:t>[8]</w:t>
      </w:r>
      <w:r w:rsidRPr="00EF16AA">
        <w:rPr>
          <w:noProof/>
          <w:sz w:val="22"/>
          <w:szCs w:val="24"/>
        </w:rPr>
        <w:tab/>
        <w:t xml:space="preserve">B. Farahani, F. Firouzi, V. Chang, M. Badaroglu, N. Constant, and K. Mankodiya, Towards fog-driven IoT eHealth: Promises and challenges of IoT in medicine and healthcare, </w:t>
      </w:r>
      <w:r w:rsidRPr="00EF16AA">
        <w:rPr>
          <w:i/>
          <w:iCs/>
          <w:noProof/>
          <w:sz w:val="22"/>
          <w:szCs w:val="24"/>
        </w:rPr>
        <w:t>Futur. Gener. Comput. Syst.</w:t>
      </w:r>
      <w:r w:rsidRPr="00EF16AA">
        <w:rPr>
          <w:noProof/>
          <w:sz w:val="22"/>
          <w:szCs w:val="24"/>
        </w:rPr>
        <w:t xml:space="preserve"> </w:t>
      </w:r>
      <w:r w:rsidRPr="00EF16AA">
        <w:rPr>
          <w:b/>
          <w:bCs/>
          <w:noProof/>
          <w:sz w:val="22"/>
          <w:szCs w:val="24"/>
        </w:rPr>
        <w:t>78</w:t>
      </w:r>
      <w:r w:rsidRPr="00EF16AA">
        <w:rPr>
          <w:noProof/>
          <w:sz w:val="22"/>
          <w:szCs w:val="24"/>
        </w:rPr>
        <w:t xml:space="preserve"> (2018) 659–676. doi:10.1016/j.future.2017.04.036.</w:t>
      </w:r>
    </w:p>
    <w:p w14:paraId="4AEA6596" w14:textId="77777777" w:rsidR="00EF16AA" w:rsidRPr="00EF16AA" w:rsidRDefault="00EF16AA" w:rsidP="00EF16AA">
      <w:pPr>
        <w:widowControl w:val="0"/>
        <w:ind w:left="640" w:hanging="640"/>
        <w:rPr>
          <w:noProof/>
          <w:sz w:val="22"/>
          <w:szCs w:val="24"/>
        </w:rPr>
      </w:pPr>
      <w:r w:rsidRPr="00EF16AA">
        <w:rPr>
          <w:noProof/>
          <w:sz w:val="22"/>
          <w:szCs w:val="24"/>
        </w:rPr>
        <w:t>[9]</w:t>
      </w:r>
      <w:r w:rsidRPr="00EF16AA">
        <w:rPr>
          <w:noProof/>
          <w:sz w:val="22"/>
          <w:szCs w:val="24"/>
        </w:rPr>
        <w:tab/>
        <w:t>J. Gammack, V. Hobbs, and D. Pigott, The Book of Informatics, Cengage Learning, 2011.</w:t>
      </w:r>
    </w:p>
    <w:p w14:paraId="1D480209" w14:textId="77777777" w:rsidR="00EF16AA" w:rsidRPr="00EF16AA" w:rsidRDefault="00EF16AA" w:rsidP="00EF16AA">
      <w:pPr>
        <w:widowControl w:val="0"/>
        <w:ind w:left="640" w:hanging="640"/>
        <w:rPr>
          <w:noProof/>
          <w:sz w:val="22"/>
          <w:szCs w:val="24"/>
        </w:rPr>
      </w:pPr>
      <w:r w:rsidRPr="00EF16AA">
        <w:rPr>
          <w:noProof/>
          <w:sz w:val="22"/>
          <w:szCs w:val="24"/>
        </w:rPr>
        <w:lastRenderedPageBreak/>
        <w:t>[10]</w:t>
      </w:r>
      <w:r w:rsidRPr="00EF16AA">
        <w:rPr>
          <w:noProof/>
          <w:sz w:val="22"/>
          <w:szCs w:val="24"/>
        </w:rPr>
        <w:tab/>
        <w:t xml:space="preserve">R. Heeks, Health information systems: Failure, success and improvisation, </w:t>
      </w:r>
      <w:r w:rsidRPr="00EF16AA">
        <w:rPr>
          <w:i/>
          <w:iCs/>
          <w:noProof/>
          <w:sz w:val="22"/>
          <w:szCs w:val="24"/>
        </w:rPr>
        <w:t>Int. J. Med. Inform.</w:t>
      </w:r>
      <w:r w:rsidRPr="00EF16AA">
        <w:rPr>
          <w:noProof/>
          <w:sz w:val="22"/>
          <w:szCs w:val="24"/>
        </w:rPr>
        <w:t xml:space="preserve"> </w:t>
      </w:r>
      <w:r w:rsidRPr="00EF16AA">
        <w:rPr>
          <w:b/>
          <w:bCs/>
          <w:noProof/>
          <w:sz w:val="22"/>
          <w:szCs w:val="24"/>
        </w:rPr>
        <w:t>75</w:t>
      </w:r>
      <w:r w:rsidRPr="00EF16AA">
        <w:rPr>
          <w:noProof/>
          <w:sz w:val="22"/>
          <w:szCs w:val="24"/>
        </w:rPr>
        <w:t xml:space="preserve"> (2006) 125–137. doi:10.1016/j.ijmedinf.2005.07.024.</w:t>
      </w:r>
    </w:p>
    <w:p w14:paraId="6E82E53D" w14:textId="77777777" w:rsidR="00EF16AA" w:rsidRPr="00EF16AA" w:rsidRDefault="00EF16AA" w:rsidP="00EF16AA">
      <w:pPr>
        <w:widowControl w:val="0"/>
        <w:ind w:left="640" w:hanging="640"/>
        <w:rPr>
          <w:noProof/>
          <w:sz w:val="22"/>
          <w:szCs w:val="24"/>
        </w:rPr>
      </w:pPr>
      <w:r w:rsidRPr="00EF16AA">
        <w:rPr>
          <w:noProof/>
          <w:sz w:val="22"/>
          <w:szCs w:val="24"/>
        </w:rPr>
        <w:t>[11]</w:t>
      </w:r>
      <w:r w:rsidRPr="00EF16AA">
        <w:rPr>
          <w:noProof/>
          <w:sz w:val="22"/>
          <w:szCs w:val="24"/>
        </w:rPr>
        <w:tab/>
        <w:t xml:space="preserve">L. Huang, C. Wu, B. Wang, and Q. Ouyang, A New Paradigm for Accident Investigation and Analysis in the Era of Big Data, </w:t>
      </w:r>
      <w:r w:rsidRPr="00EF16AA">
        <w:rPr>
          <w:i/>
          <w:iCs/>
          <w:noProof/>
          <w:sz w:val="22"/>
          <w:szCs w:val="24"/>
        </w:rPr>
        <w:t>Process Saf. Prog.</w:t>
      </w:r>
      <w:r w:rsidRPr="00EF16AA">
        <w:rPr>
          <w:noProof/>
          <w:sz w:val="22"/>
          <w:szCs w:val="24"/>
        </w:rPr>
        <w:t xml:space="preserve"> </w:t>
      </w:r>
      <w:r w:rsidRPr="00EF16AA">
        <w:rPr>
          <w:b/>
          <w:bCs/>
          <w:noProof/>
          <w:sz w:val="22"/>
          <w:szCs w:val="24"/>
        </w:rPr>
        <w:t>37</w:t>
      </w:r>
      <w:r w:rsidRPr="00EF16AA">
        <w:rPr>
          <w:noProof/>
          <w:sz w:val="22"/>
          <w:szCs w:val="24"/>
        </w:rPr>
        <w:t xml:space="preserve"> (2017) 42–48. doi:10.1002/prs.11898.</w:t>
      </w:r>
    </w:p>
    <w:p w14:paraId="2EA14A6D" w14:textId="77777777" w:rsidR="00EF16AA" w:rsidRPr="00EF16AA" w:rsidRDefault="00EF16AA" w:rsidP="00EF16AA">
      <w:pPr>
        <w:widowControl w:val="0"/>
        <w:ind w:left="640" w:hanging="640"/>
        <w:rPr>
          <w:noProof/>
          <w:sz w:val="22"/>
          <w:szCs w:val="24"/>
        </w:rPr>
      </w:pPr>
      <w:r w:rsidRPr="00EF16AA">
        <w:rPr>
          <w:noProof/>
          <w:sz w:val="22"/>
          <w:szCs w:val="24"/>
        </w:rPr>
        <w:t>[12]</w:t>
      </w:r>
      <w:r w:rsidRPr="00EF16AA">
        <w:rPr>
          <w:noProof/>
          <w:sz w:val="22"/>
          <w:szCs w:val="24"/>
        </w:rPr>
        <w:tab/>
        <w:t>IMIA WG7, WG7 - Working Group on Health Informatics for Patient Safety, (2018). https://imia-medinfo.org/wp/health-informatics-for-patient-safety/.</w:t>
      </w:r>
    </w:p>
    <w:p w14:paraId="7CB0F569" w14:textId="77777777" w:rsidR="00EF16AA" w:rsidRPr="00EF16AA" w:rsidRDefault="00EF16AA" w:rsidP="00EF16AA">
      <w:pPr>
        <w:widowControl w:val="0"/>
        <w:ind w:left="640" w:hanging="640"/>
        <w:rPr>
          <w:noProof/>
          <w:sz w:val="22"/>
          <w:szCs w:val="24"/>
        </w:rPr>
      </w:pPr>
      <w:r w:rsidRPr="00EF16AA">
        <w:rPr>
          <w:noProof/>
          <w:sz w:val="22"/>
          <w:szCs w:val="24"/>
        </w:rPr>
        <w:t>[13]</w:t>
      </w:r>
      <w:r w:rsidRPr="00EF16AA">
        <w:rPr>
          <w:noProof/>
          <w:sz w:val="22"/>
          <w:szCs w:val="24"/>
        </w:rPr>
        <w:tab/>
        <w:t>International Comparative Legal Guide, Digital Health Laws and Regulations 2020, Global Legal Group, 2020. https://iclg.com/practice-areas/digital-health-laws-and-regulations/usa.</w:t>
      </w:r>
    </w:p>
    <w:p w14:paraId="2BC3B7BB" w14:textId="77777777" w:rsidR="00EF16AA" w:rsidRPr="00EF16AA" w:rsidRDefault="00EF16AA" w:rsidP="00EF16AA">
      <w:pPr>
        <w:widowControl w:val="0"/>
        <w:ind w:left="640" w:hanging="640"/>
        <w:rPr>
          <w:noProof/>
          <w:sz w:val="22"/>
          <w:szCs w:val="24"/>
        </w:rPr>
      </w:pPr>
      <w:r w:rsidRPr="00EF16AA">
        <w:rPr>
          <w:noProof/>
          <w:sz w:val="22"/>
          <w:szCs w:val="24"/>
        </w:rPr>
        <w:t>[14]</w:t>
      </w:r>
      <w:r w:rsidRPr="00EF16AA">
        <w:rPr>
          <w:noProof/>
          <w:sz w:val="22"/>
          <w:szCs w:val="24"/>
        </w:rPr>
        <w:tab/>
        <w:t xml:space="preserve">D.A. Jenkins, M. Sperrin, G.P. Martin, and N. Peek, Dynamic models to predict health outcomes: current status and methodological challenges, </w:t>
      </w:r>
      <w:r w:rsidRPr="00EF16AA">
        <w:rPr>
          <w:i/>
          <w:iCs/>
          <w:noProof/>
          <w:sz w:val="22"/>
          <w:szCs w:val="24"/>
        </w:rPr>
        <w:t>Diagnostic Progn. Res.</w:t>
      </w:r>
      <w:r w:rsidRPr="00EF16AA">
        <w:rPr>
          <w:noProof/>
          <w:sz w:val="22"/>
          <w:szCs w:val="24"/>
        </w:rPr>
        <w:t xml:space="preserve"> </w:t>
      </w:r>
      <w:r w:rsidRPr="00EF16AA">
        <w:rPr>
          <w:b/>
          <w:bCs/>
          <w:noProof/>
          <w:sz w:val="22"/>
          <w:szCs w:val="24"/>
        </w:rPr>
        <w:t>2</w:t>
      </w:r>
      <w:r w:rsidRPr="00EF16AA">
        <w:rPr>
          <w:noProof/>
          <w:sz w:val="22"/>
          <w:szCs w:val="24"/>
        </w:rPr>
        <w:t xml:space="preserve"> (2018) 1–9. doi:10.1186/s41512-018-0045-2.</w:t>
      </w:r>
    </w:p>
    <w:p w14:paraId="0E6C3AB5" w14:textId="77777777" w:rsidR="00EF16AA" w:rsidRPr="00EF16AA" w:rsidRDefault="00EF16AA" w:rsidP="00EF16AA">
      <w:pPr>
        <w:widowControl w:val="0"/>
        <w:ind w:left="640" w:hanging="640"/>
        <w:rPr>
          <w:noProof/>
          <w:sz w:val="22"/>
          <w:szCs w:val="24"/>
        </w:rPr>
      </w:pPr>
      <w:r w:rsidRPr="00EF16AA">
        <w:rPr>
          <w:noProof/>
          <w:sz w:val="22"/>
          <w:szCs w:val="24"/>
        </w:rPr>
        <w:t>[15]</w:t>
      </w:r>
      <w:r w:rsidRPr="00EF16AA">
        <w:rPr>
          <w:noProof/>
          <w:sz w:val="22"/>
          <w:szCs w:val="24"/>
        </w:rPr>
        <w:tab/>
        <w:t>O.A. Johnson, General System Theory and the Use of Process Mining to Improve Care Pathways, in: P. Scott, N.F. de Keizer, and A. Georgiou (Eds.), Appl. Interdiscip. Theory Heal. Informatics A Knowl. Base Pract., IOS Press, 2019: pp. 11–22. doi:10.3233/SHTI1263.</w:t>
      </w:r>
    </w:p>
    <w:p w14:paraId="6914E6F3" w14:textId="77777777" w:rsidR="00EF16AA" w:rsidRPr="00EF16AA" w:rsidRDefault="00EF16AA" w:rsidP="00EF16AA">
      <w:pPr>
        <w:widowControl w:val="0"/>
        <w:ind w:left="640" w:hanging="640"/>
        <w:rPr>
          <w:noProof/>
          <w:sz w:val="22"/>
          <w:szCs w:val="24"/>
        </w:rPr>
      </w:pPr>
      <w:r w:rsidRPr="00EF16AA">
        <w:rPr>
          <w:noProof/>
          <w:sz w:val="22"/>
          <w:szCs w:val="24"/>
        </w:rPr>
        <w:t>[16]</w:t>
      </w:r>
      <w:r w:rsidRPr="00EF16AA">
        <w:rPr>
          <w:noProof/>
          <w:sz w:val="22"/>
          <w:szCs w:val="24"/>
        </w:rPr>
        <w:tab/>
        <w:t xml:space="preserve">M.O. Kim, E. Coiera, and F. Magrabi, Problems with health information technology and their effects on care delivery and patient outcomes: a </w:t>
      </w:r>
      <w:r w:rsidRPr="00EF16AA">
        <w:rPr>
          <w:noProof/>
          <w:sz w:val="22"/>
          <w:szCs w:val="24"/>
        </w:rPr>
        <w:lastRenderedPageBreak/>
        <w:t xml:space="preserve">systematic review, </w:t>
      </w:r>
      <w:r w:rsidRPr="00EF16AA">
        <w:rPr>
          <w:i/>
          <w:iCs/>
          <w:noProof/>
          <w:sz w:val="22"/>
          <w:szCs w:val="24"/>
        </w:rPr>
        <w:t>J. Am. Med. Informatics Assoc.</w:t>
      </w:r>
      <w:r w:rsidRPr="00EF16AA">
        <w:rPr>
          <w:noProof/>
          <w:sz w:val="22"/>
          <w:szCs w:val="24"/>
        </w:rPr>
        <w:t xml:space="preserve"> </w:t>
      </w:r>
      <w:r w:rsidRPr="00EF16AA">
        <w:rPr>
          <w:b/>
          <w:bCs/>
          <w:noProof/>
          <w:sz w:val="22"/>
          <w:szCs w:val="24"/>
        </w:rPr>
        <w:t>24</w:t>
      </w:r>
      <w:r w:rsidRPr="00EF16AA">
        <w:rPr>
          <w:noProof/>
          <w:sz w:val="22"/>
          <w:szCs w:val="24"/>
        </w:rPr>
        <w:t xml:space="preserve"> (2017) 246–260. doi:10.1093/jamia/ocw154.</w:t>
      </w:r>
    </w:p>
    <w:p w14:paraId="61ECF721" w14:textId="77777777" w:rsidR="00EF16AA" w:rsidRPr="00EF16AA" w:rsidRDefault="00EF16AA" w:rsidP="00EF16AA">
      <w:pPr>
        <w:widowControl w:val="0"/>
        <w:ind w:left="640" w:hanging="640"/>
        <w:rPr>
          <w:noProof/>
          <w:sz w:val="22"/>
          <w:szCs w:val="24"/>
        </w:rPr>
      </w:pPr>
      <w:r w:rsidRPr="00EF16AA">
        <w:rPr>
          <w:noProof/>
          <w:sz w:val="22"/>
          <w:szCs w:val="24"/>
        </w:rPr>
        <w:t>[17]</w:t>
      </w:r>
      <w:r w:rsidRPr="00EF16AA">
        <w:rPr>
          <w:noProof/>
          <w:sz w:val="22"/>
          <w:szCs w:val="24"/>
        </w:rPr>
        <w:tab/>
        <w:t xml:space="preserve">P. Kostkova, Grand challenges in digital health, </w:t>
      </w:r>
      <w:r w:rsidRPr="00EF16AA">
        <w:rPr>
          <w:i/>
          <w:iCs/>
          <w:noProof/>
          <w:sz w:val="22"/>
          <w:szCs w:val="24"/>
        </w:rPr>
        <w:t>Front. Public Heal.</w:t>
      </w:r>
      <w:r w:rsidRPr="00EF16AA">
        <w:rPr>
          <w:noProof/>
          <w:sz w:val="22"/>
          <w:szCs w:val="24"/>
        </w:rPr>
        <w:t xml:space="preserve"> </w:t>
      </w:r>
      <w:r w:rsidRPr="00EF16AA">
        <w:rPr>
          <w:b/>
          <w:bCs/>
          <w:noProof/>
          <w:sz w:val="22"/>
          <w:szCs w:val="24"/>
        </w:rPr>
        <w:t>3</w:t>
      </w:r>
      <w:r w:rsidRPr="00EF16AA">
        <w:rPr>
          <w:noProof/>
          <w:sz w:val="22"/>
          <w:szCs w:val="24"/>
        </w:rPr>
        <w:t xml:space="preserve"> (2015) 1–5. doi:10.3389/fpubh.2015.00134.</w:t>
      </w:r>
    </w:p>
    <w:p w14:paraId="5AD19AAF" w14:textId="77777777" w:rsidR="00EF16AA" w:rsidRPr="00EF16AA" w:rsidRDefault="00EF16AA" w:rsidP="00EF16AA">
      <w:pPr>
        <w:widowControl w:val="0"/>
        <w:ind w:left="640" w:hanging="640"/>
        <w:rPr>
          <w:noProof/>
          <w:sz w:val="22"/>
          <w:szCs w:val="24"/>
        </w:rPr>
      </w:pPr>
      <w:r w:rsidRPr="00EF16AA">
        <w:rPr>
          <w:noProof/>
          <w:sz w:val="22"/>
          <w:szCs w:val="24"/>
        </w:rPr>
        <w:t>[18]</w:t>
      </w:r>
      <w:r w:rsidRPr="00EF16AA">
        <w:rPr>
          <w:noProof/>
          <w:sz w:val="22"/>
          <w:szCs w:val="24"/>
        </w:rPr>
        <w:tab/>
        <w:t xml:space="preserve">N.G. Leveson, Software Safety: Why, What, and How, </w:t>
      </w:r>
      <w:r w:rsidRPr="00EF16AA">
        <w:rPr>
          <w:i/>
          <w:iCs/>
          <w:noProof/>
          <w:sz w:val="22"/>
          <w:szCs w:val="24"/>
        </w:rPr>
        <w:t>Comput. Surv.</w:t>
      </w:r>
      <w:r w:rsidRPr="00EF16AA">
        <w:rPr>
          <w:noProof/>
          <w:sz w:val="22"/>
          <w:szCs w:val="24"/>
        </w:rPr>
        <w:t xml:space="preserve"> </w:t>
      </w:r>
      <w:r w:rsidRPr="00EF16AA">
        <w:rPr>
          <w:b/>
          <w:bCs/>
          <w:noProof/>
          <w:sz w:val="22"/>
          <w:szCs w:val="24"/>
        </w:rPr>
        <w:t>18</w:t>
      </w:r>
      <w:r w:rsidRPr="00EF16AA">
        <w:rPr>
          <w:noProof/>
          <w:sz w:val="22"/>
          <w:szCs w:val="24"/>
        </w:rPr>
        <w:t xml:space="preserve"> (1986).</w:t>
      </w:r>
    </w:p>
    <w:p w14:paraId="3628026B" w14:textId="77777777" w:rsidR="00EF16AA" w:rsidRPr="00EF16AA" w:rsidRDefault="00EF16AA" w:rsidP="00EF16AA">
      <w:pPr>
        <w:widowControl w:val="0"/>
        <w:ind w:left="640" w:hanging="640"/>
        <w:rPr>
          <w:noProof/>
          <w:sz w:val="22"/>
          <w:szCs w:val="24"/>
        </w:rPr>
      </w:pPr>
      <w:r w:rsidRPr="00EF16AA">
        <w:rPr>
          <w:noProof/>
          <w:sz w:val="22"/>
          <w:szCs w:val="24"/>
        </w:rPr>
        <w:t>[19]</w:t>
      </w:r>
      <w:r w:rsidRPr="00EF16AA">
        <w:rPr>
          <w:noProof/>
          <w:sz w:val="22"/>
          <w:szCs w:val="24"/>
        </w:rPr>
        <w:tab/>
        <w:t xml:space="preserve">M.L. Markus, Technochange management: Using IT to drive organizational change, </w:t>
      </w:r>
      <w:r w:rsidRPr="00EF16AA">
        <w:rPr>
          <w:i/>
          <w:iCs/>
          <w:noProof/>
          <w:sz w:val="22"/>
          <w:szCs w:val="24"/>
        </w:rPr>
        <w:t>J. Inf. Technol.</w:t>
      </w:r>
      <w:r w:rsidRPr="00EF16AA">
        <w:rPr>
          <w:noProof/>
          <w:sz w:val="22"/>
          <w:szCs w:val="24"/>
        </w:rPr>
        <w:t xml:space="preserve"> </w:t>
      </w:r>
      <w:r w:rsidRPr="00EF16AA">
        <w:rPr>
          <w:b/>
          <w:bCs/>
          <w:noProof/>
          <w:sz w:val="22"/>
          <w:szCs w:val="24"/>
        </w:rPr>
        <w:t>19</w:t>
      </w:r>
      <w:r w:rsidRPr="00EF16AA">
        <w:rPr>
          <w:noProof/>
          <w:sz w:val="22"/>
          <w:szCs w:val="24"/>
        </w:rPr>
        <w:t xml:space="preserve"> (2004) 4–20. doi:10.1057/palgrave.jit.2000002.</w:t>
      </w:r>
    </w:p>
    <w:p w14:paraId="37F18A5A" w14:textId="77777777" w:rsidR="00EF16AA" w:rsidRPr="00EF16AA" w:rsidRDefault="00EF16AA" w:rsidP="00EF16AA">
      <w:pPr>
        <w:widowControl w:val="0"/>
        <w:ind w:left="640" w:hanging="640"/>
        <w:rPr>
          <w:noProof/>
          <w:sz w:val="22"/>
          <w:szCs w:val="24"/>
        </w:rPr>
      </w:pPr>
      <w:r w:rsidRPr="00EF16AA">
        <w:rPr>
          <w:noProof/>
          <w:sz w:val="22"/>
          <w:szCs w:val="24"/>
        </w:rPr>
        <w:t>[20]</w:t>
      </w:r>
      <w:r w:rsidRPr="00EF16AA">
        <w:rPr>
          <w:noProof/>
          <w:sz w:val="22"/>
          <w:szCs w:val="24"/>
        </w:rPr>
        <w:tab/>
        <w:t>National Institute for Health Research, £17 million invested in NIHR Patient Safety Translational Research Centres, (2017). https://www.nihr.ac.uk/news/17-million-invested-in-nihr-patient-safety-translational-research-centres/12278 (accessed March 26, 2021).</w:t>
      </w:r>
    </w:p>
    <w:p w14:paraId="48558379" w14:textId="77777777" w:rsidR="00EF16AA" w:rsidRPr="00EF16AA" w:rsidRDefault="00EF16AA" w:rsidP="00EF16AA">
      <w:pPr>
        <w:widowControl w:val="0"/>
        <w:ind w:left="640" w:hanging="640"/>
        <w:rPr>
          <w:noProof/>
          <w:sz w:val="22"/>
          <w:szCs w:val="24"/>
        </w:rPr>
      </w:pPr>
      <w:r w:rsidRPr="00EF16AA">
        <w:rPr>
          <w:noProof/>
          <w:sz w:val="22"/>
          <w:szCs w:val="24"/>
        </w:rPr>
        <w:t>[21]</w:t>
      </w:r>
      <w:r w:rsidRPr="00EF16AA">
        <w:rPr>
          <w:noProof/>
          <w:sz w:val="22"/>
          <w:szCs w:val="24"/>
        </w:rPr>
        <w:tab/>
        <w:t>NHS, The NHS Patient Safety Strategy: Safer culture, safer systems, safer patients, (2019). https://improvement.nhs.uk/resources/patient-safety-strategy/.</w:t>
      </w:r>
    </w:p>
    <w:p w14:paraId="13A19E90" w14:textId="77777777" w:rsidR="00EF16AA" w:rsidRPr="00EF16AA" w:rsidRDefault="00EF16AA" w:rsidP="00EF16AA">
      <w:pPr>
        <w:widowControl w:val="0"/>
        <w:ind w:left="640" w:hanging="640"/>
        <w:rPr>
          <w:noProof/>
          <w:sz w:val="22"/>
          <w:szCs w:val="24"/>
        </w:rPr>
      </w:pPr>
      <w:r w:rsidRPr="00EF16AA">
        <w:rPr>
          <w:noProof/>
          <w:sz w:val="22"/>
          <w:szCs w:val="24"/>
        </w:rPr>
        <w:t>[22]</w:t>
      </w:r>
      <w:r w:rsidRPr="00EF16AA">
        <w:rPr>
          <w:noProof/>
          <w:sz w:val="22"/>
          <w:szCs w:val="24"/>
        </w:rPr>
        <w:tab/>
        <w:t>NICE, Evidence standards framework for digital health technologies: User guide, (2019). https://www.nice.org.uk/about/what-we-do/our-programmes/evidence-standards-framework-for-digital-health-technologies.</w:t>
      </w:r>
    </w:p>
    <w:p w14:paraId="3A4CB97A" w14:textId="77777777" w:rsidR="00EF16AA" w:rsidRPr="00EF16AA" w:rsidRDefault="00EF16AA" w:rsidP="00EF16AA">
      <w:pPr>
        <w:widowControl w:val="0"/>
        <w:ind w:left="640" w:hanging="640"/>
        <w:rPr>
          <w:noProof/>
          <w:sz w:val="22"/>
          <w:szCs w:val="24"/>
        </w:rPr>
      </w:pPr>
      <w:r w:rsidRPr="00EF16AA">
        <w:rPr>
          <w:noProof/>
          <w:sz w:val="22"/>
          <w:szCs w:val="24"/>
        </w:rPr>
        <w:t>[23]</w:t>
      </w:r>
      <w:r w:rsidRPr="00EF16AA">
        <w:rPr>
          <w:noProof/>
          <w:sz w:val="22"/>
          <w:szCs w:val="24"/>
        </w:rPr>
        <w:tab/>
        <w:t xml:space="preserve">M.F.A. Onik, E. Fielt, and G.G. Gable, Complex Adaptive Systems Theory in Information Systems Research - A Systematic Literature Review, in: S.C. </w:t>
      </w:r>
      <w:r w:rsidRPr="00EF16AA">
        <w:rPr>
          <w:noProof/>
          <w:sz w:val="22"/>
          <w:szCs w:val="24"/>
        </w:rPr>
        <w:lastRenderedPageBreak/>
        <w:t>Ling, S. Bahri, and P. Finnegan (Eds.), Pacific Asia Conf. Inf. Syst., 2017: pp. 1–14. https://eprints.qut.edu.au/111589/1/pacis - 2017 - Complex Adaptive Systems Theory in Information Systems Research - A Systematic Literature Review.pdf.</w:t>
      </w:r>
    </w:p>
    <w:p w14:paraId="2C745BE2" w14:textId="77777777" w:rsidR="00EF16AA" w:rsidRPr="00EF16AA" w:rsidRDefault="00EF16AA" w:rsidP="00EF16AA">
      <w:pPr>
        <w:widowControl w:val="0"/>
        <w:ind w:left="640" w:hanging="640"/>
        <w:rPr>
          <w:noProof/>
          <w:sz w:val="22"/>
          <w:szCs w:val="24"/>
        </w:rPr>
      </w:pPr>
      <w:r w:rsidRPr="00EF16AA">
        <w:rPr>
          <w:noProof/>
          <w:sz w:val="22"/>
          <w:szCs w:val="24"/>
        </w:rPr>
        <w:t>[24]</w:t>
      </w:r>
      <w:r w:rsidRPr="00EF16AA">
        <w:rPr>
          <w:noProof/>
          <w:sz w:val="22"/>
          <w:szCs w:val="24"/>
        </w:rPr>
        <w:tab/>
        <w:t xml:space="preserve">N. Parvizi, and K. Woods, Regulation of medicines and medical devices: Contrasts and similarities, </w:t>
      </w:r>
      <w:r w:rsidRPr="00EF16AA">
        <w:rPr>
          <w:i/>
          <w:iCs/>
          <w:noProof/>
          <w:sz w:val="22"/>
          <w:szCs w:val="24"/>
        </w:rPr>
        <w:t>Clin. Med. J. R. Coll. Physicians London</w:t>
      </w:r>
      <w:r w:rsidRPr="00EF16AA">
        <w:rPr>
          <w:noProof/>
          <w:sz w:val="22"/>
          <w:szCs w:val="24"/>
        </w:rPr>
        <w:t xml:space="preserve">. </w:t>
      </w:r>
      <w:r w:rsidRPr="00EF16AA">
        <w:rPr>
          <w:b/>
          <w:bCs/>
          <w:noProof/>
          <w:sz w:val="22"/>
          <w:szCs w:val="24"/>
        </w:rPr>
        <w:t>14</w:t>
      </w:r>
      <w:r w:rsidRPr="00EF16AA">
        <w:rPr>
          <w:noProof/>
          <w:sz w:val="22"/>
          <w:szCs w:val="24"/>
        </w:rPr>
        <w:t xml:space="preserve"> (2014) 6–12. doi:10.7861/clinmedicine.14-1-6.</w:t>
      </w:r>
    </w:p>
    <w:p w14:paraId="06F5A96C" w14:textId="77777777" w:rsidR="00EF16AA" w:rsidRPr="00EF16AA" w:rsidRDefault="00EF16AA" w:rsidP="00EF16AA">
      <w:pPr>
        <w:widowControl w:val="0"/>
        <w:ind w:left="640" w:hanging="640"/>
        <w:rPr>
          <w:noProof/>
          <w:sz w:val="22"/>
          <w:szCs w:val="24"/>
        </w:rPr>
      </w:pPr>
      <w:r w:rsidRPr="00EF16AA">
        <w:rPr>
          <w:noProof/>
          <w:sz w:val="22"/>
          <w:szCs w:val="24"/>
        </w:rPr>
        <w:t>[25]</w:t>
      </w:r>
      <w:r w:rsidRPr="00EF16AA">
        <w:rPr>
          <w:noProof/>
          <w:sz w:val="22"/>
          <w:szCs w:val="24"/>
        </w:rPr>
        <w:tab/>
        <w:t xml:space="preserve">A. Pilotto, R. Boi, and J. Petermans, Technology in geriatrics, </w:t>
      </w:r>
      <w:r w:rsidRPr="00EF16AA">
        <w:rPr>
          <w:i/>
          <w:iCs/>
          <w:noProof/>
          <w:sz w:val="22"/>
          <w:szCs w:val="24"/>
        </w:rPr>
        <w:t>Age Ageing</w:t>
      </w:r>
      <w:r w:rsidRPr="00EF16AA">
        <w:rPr>
          <w:noProof/>
          <w:sz w:val="22"/>
          <w:szCs w:val="24"/>
        </w:rPr>
        <w:t xml:space="preserve">. </w:t>
      </w:r>
      <w:r w:rsidRPr="00EF16AA">
        <w:rPr>
          <w:b/>
          <w:bCs/>
          <w:noProof/>
          <w:sz w:val="22"/>
          <w:szCs w:val="24"/>
        </w:rPr>
        <w:t>47</w:t>
      </w:r>
      <w:r w:rsidRPr="00EF16AA">
        <w:rPr>
          <w:noProof/>
          <w:sz w:val="22"/>
          <w:szCs w:val="24"/>
        </w:rPr>
        <w:t xml:space="preserve"> (2018) 771–774. doi:10.1093/ageing/afy026.</w:t>
      </w:r>
    </w:p>
    <w:p w14:paraId="1971502E" w14:textId="77777777" w:rsidR="00EF16AA" w:rsidRPr="00EF16AA" w:rsidRDefault="00EF16AA" w:rsidP="00EF16AA">
      <w:pPr>
        <w:widowControl w:val="0"/>
        <w:ind w:left="640" w:hanging="640"/>
        <w:rPr>
          <w:noProof/>
          <w:sz w:val="22"/>
          <w:szCs w:val="24"/>
        </w:rPr>
      </w:pPr>
      <w:r w:rsidRPr="00EF16AA">
        <w:rPr>
          <w:noProof/>
          <w:sz w:val="22"/>
          <w:szCs w:val="24"/>
        </w:rPr>
        <w:t>[26]</w:t>
      </w:r>
      <w:r w:rsidRPr="00EF16AA">
        <w:rPr>
          <w:noProof/>
          <w:sz w:val="22"/>
          <w:szCs w:val="24"/>
        </w:rPr>
        <w:tab/>
        <w:t xml:space="preserve">A. Rae, D. Provan, H. Aboelssaad, and R. Alexander, A manifesto for Reality-based Safety Science, </w:t>
      </w:r>
      <w:r w:rsidRPr="00EF16AA">
        <w:rPr>
          <w:i/>
          <w:iCs/>
          <w:noProof/>
          <w:sz w:val="22"/>
          <w:szCs w:val="24"/>
        </w:rPr>
        <w:t>Saf. Sci.</w:t>
      </w:r>
      <w:r w:rsidRPr="00EF16AA">
        <w:rPr>
          <w:noProof/>
          <w:sz w:val="22"/>
          <w:szCs w:val="24"/>
        </w:rPr>
        <w:t xml:space="preserve"> </w:t>
      </w:r>
      <w:r w:rsidRPr="00EF16AA">
        <w:rPr>
          <w:b/>
          <w:bCs/>
          <w:noProof/>
          <w:sz w:val="22"/>
          <w:szCs w:val="24"/>
        </w:rPr>
        <w:t>126</w:t>
      </w:r>
      <w:r w:rsidRPr="00EF16AA">
        <w:rPr>
          <w:noProof/>
          <w:sz w:val="22"/>
          <w:szCs w:val="24"/>
        </w:rPr>
        <w:t xml:space="preserve"> (2020). doi:10.1016/j.ssci.2020.104654.</w:t>
      </w:r>
    </w:p>
    <w:p w14:paraId="2B1DB42D" w14:textId="77777777" w:rsidR="00EF16AA" w:rsidRPr="00EF16AA" w:rsidRDefault="00EF16AA" w:rsidP="00EF16AA">
      <w:pPr>
        <w:widowControl w:val="0"/>
        <w:ind w:left="640" w:hanging="640"/>
        <w:rPr>
          <w:noProof/>
          <w:sz w:val="22"/>
          <w:szCs w:val="24"/>
        </w:rPr>
      </w:pPr>
      <w:r w:rsidRPr="00EF16AA">
        <w:rPr>
          <w:noProof/>
          <w:sz w:val="22"/>
          <w:szCs w:val="24"/>
        </w:rPr>
        <w:t>[27]</w:t>
      </w:r>
      <w:r w:rsidRPr="00EF16AA">
        <w:rPr>
          <w:noProof/>
          <w:sz w:val="22"/>
          <w:szCs w:val="24"/>
        </w:rPr>
        <w:tab/>
        <w:t xml:space="preserve">W. Runciman, P. Hibbert, R. Thomson, T. Van Der Schaaf, H. Sherman, and P. Lewalle, Towards an International Classification for Patient Safety: Key concepts and terms, </w:t>
      </w:r>
      <w:r w:rsidRPr="00EF16AA">
        <w:rPr>
          <w:i/>
          <w:iCs/>
          <w:noProof/>
          <w:sz w:val="22"/>
          <w:szCs w:val="24"/>
        </w:rPr>
        <w:t>Int. J. Qual. Heal. Care</w:t>
      </w:r>
      <w:r w:rsidRPr="00EF16AA">
        <w:rPr>
          <w:noProof/>
          <w:sz w:val="22"/>
          <w:szCs w:val="24"/>
        </w:rPr>
        <w:t xml:space="preserve">. </w:t>
      </w:r>
      <w:r w:rsidRPr="00EF16AA">
        <w:rPr>
          <w:b/>
          <w:bCs/>
          <w:noProof/>
          <w:sz w:val="22"/>
          <w:szCs w:val="24"/>
        </w:rPr>
        <w:t>21</w:t>
      </w:r>
      <w:r w:rsidRPr="00EF16AA">
        <w:rPr>
          <w:noProof/>
          <w:sz w:val="22"/>
          <w:szCs w:val="24"/>
        </w:rPr>
        <w:t xml:space="preserve"> (2009) 18–26. doi:10.1093/intqhc/mzn057.</w:t>
      </w:r>
    </w:p>
    <w:p w14:paraId="2D95F66B" w14:textId="77777777" w:rsidR="00EF16AA" w:rsidRPr="00EF16AA" w:rsidRDefault="00EF16AA" w:rsidP="00EF16AA">
      <w:pPr>
        <w:widowControl w:val="0"/>
        <w:ind w:left="640" w:hanging="640"/>
        <w:rPr>
          <w:noProof/>
          <w:sz w:val="22"/>
          <w:szCs w:val="24"/>
        </w:rPr>
      </w:pPr>
      <w:r w:rsidRPr="00EF16AA">
        <w:rPr>
          <w:noProof/>
          <w:sz w:val="22"/>
          <w:szCs w:val="24"/>
        </w:rPr>
        <w:t>[28]</w:t>
      </w:r>
      <w:r w:rsidRPr="00EF16AA">
        <w:rPr>
          <w:noProof/>
          <w:sz w:val="22"/>
          <w:szCs w:val="24"/>
        </w:rPr>
        <w:tab/>
        <w:t xml:space="preserve">H. Singh, and D.F. Sittig, Measuring and improving patient safety through health information technology: The health IT safety framework, </w:t>
      </w:r>
      <w:r w:rsidRPr="00EF16AA">
        <w:rPr>
          <w:i/>
          <w:iCs/>
          <w:noProof/>
          <w:sz w:val="22"/>
          <w:szCs w:val="24"/>
        </w:rPr>
        <w:t>BMJ Qual. Saf.</w:t>
      </w:r>
      <w:r w:rsidRPr="00EF16AA">
        <w:rPr>
          <w:noProof/>
          <w:sz w:val="22"/>
          <w:szCs w:val="24"/>
        </w:rPr>
        <w:t xml:space="preserve"> </w:t>
      </w:r>
      <w:r w:rsidRPr="00EF16AA">
        <w:rPr>
          <w:b/>
          <w:bCs/>
          <w:noProof/>
          <w:sz w:val="22"/>
          <w:szCs w:val="24"/>
        </w:rPr>
        <w:t>25</w:t>
      </w:r>
      <w:r w:rsidRPr="00EF16AA">
        <w:rPr>
          <w:noProof/>
          <w:sz w:val="22"/>
          <w:szCs w:val="24"/>
        </w:rPr>
        <w:t xml:space="preserve"> (2016) 226–232. doi:10.1136/bmjqs-2015-004486.</w:t>
      </w:r>
    </w:p>
    <w:p w14:paraId="6D1B3911" w14:textId="77777777" w:rsidR="00EF16AA" w:rsidRPr="00EF16AA" w:rsidRDefault="00EF16AA" w:rsidP="00EF16AA">
      <w:pPr>
        <w:widowControl w:val="0"/>
        <w:ind w:left="640" w:hanging="640"/>
        <w:rPr>
          <w:noProof/>
          <w:sz w:val="22"/>
          <w:szCs w:val="24"/>
        </w:rPr>
      </w:pPr>
      <w:r w:rsidRPr="00EF16AA">
        <w:rPr>
          <w:noProof/>
          <w:sz w:val="22"/>
          <w:szCs w:val="24"/>
        </w:rPr>
        <w:t>[29]</w:t>
      </w:r>
      <w:r w:rsidRPr="00EF16AA">
        <w:rPr>
          <w:noProof/>
          <w:sz w:val="22"/>
          <w:szCs w:val="24"/>
        </w:rPr>
        <w:tab/>
        <w:t xml:space="preserve">D.F. Sittig, A. Wright, E. Coiera, F. Magrabi, R. Ratwani, D.W. Bates, and H. </w:t>
      </w:r>
      <w:r w:rsidRPr="00EF16AA">
        <w:rPr>
          <w:noProof/>
          <w:sz w:val="22"/>
          <w:szCs w:val="24"/>
        </w:rPr>
        <w:lastRenderedPageBreak/>
        <w:t xml:space="preserve">Singh, Current challenges in health information technology–related patient safety, </w:t>
      </w:r>
      <w:r w:rsidRPr="00EF16AA">
        <w:rPr>
          <w:i/>
          <w:iCs/>
          <w:noProof/>
          <w:sz w:val="22"/>
          <w:szCs w:val="24"/>
        </w:rPr>
        <w:t>Health Informatics J.</w:t>
      </w:r>
      <w:r w:rsidRPr="00EF16AA">
        <w:rPr>
          <w:noProof/>
          <w:sz w:val="22"/>
          <w:szCs w:val="24"/>
        </w:rPr>
        <w:t xml:space="preserve"> </w:t>
      </w:r>
      <w:r w:rsidRPr="00EF16AA">
        <w:rPr>
          <w:b/>
          <w:bCs/>
          <w:noProof/>
          <w:sz w:val="22"/>
          <w:szCs w:val="24"/>
        </w:rPr>
        <w:t>26</w:t>
      </w:r>
      <w:r w:rsidRPr="00EF16AA">
        <w:rPr>
          <w:noProof/>
          <w:sz w:val="22"/>
          <w:szCs w:val="24"/>
        </w:rPr>
        <w:t xml:space="preserve"> (2020) 181–189. doi:10.1177/1460458218814893.</w:t>
      </w:r>
    </w:p>
    <w:p w14:paraId="486924FB" w14:textId="77777777" w:rsidR="00EF16AA" w:rsidRPr="00EF16AA" w:rsidRDefault="00EF16AA" w:rsidP="00EF16AA">
      <w:pPr>
        <w:widowControl w:val="0"/>
        <w:ind w:left="640" w:hanging="640"/>
        <w:rPr>
          <w:noProof/>
          <w:sz w:val="22"/>
          <w:szCs w:val="24"/>
        </w:rPr>
      </w:pPr>
      <w:r w:rsidRPr="00EF16AA">
        <w:rPr>
          <w:noProof/>
          <w:sz w:val="22"/>
          <w:szCs w:val="24"/>
        </w:rPr>
        <w:t>[30]</w:t>
      </w:r>
      <w:r w:rsidRPr="00EF16AA">
        <w:rPr>
          <w:noProof/>
          <w:sz w:val="22"/>
          <w:szCs w:val="24"/>
        </w:rPr>
        <w:tab/>
        <w:t xml:space="preserve">D.F. Sittig, A. Wright, E. Coiera, F. Magrabi, R. Ratwant, D.W. Bates, and H. Singh, Current challenges in health information technology–related patient safety, </w:t>
      </w:r>
      <w:r w:rsidRPr="00EF16AA">
        <w:rPr>
          <w:i/>
          <w:iCs/>
          <w:noProof/>
          <w:sz w:val="22"/>
          <w:szCs w:val="24"/>
        </w:rPr>
        <w:t>Health Informatics J.</w:t>
      </w:r>
      <w:r w:rsidRPr="00EF16AA">
        <w:rPr>
          <w:noProof/>
          <w:sz w:val="22"/>
          <w:szCs w:val="24"/>
        </w:rPr>
        <w:t xml:space="preserve"> (2018) 1–9. doi:10.1177/1460458218814893.</w:t>
      </w:r>
    </w:p>
    <w:p w14:paraId="04BC88EE" w14:textId="77777777" w:rsidR="00EF16AA" w:rsidRPr="00EF16AA" w:rsidRDefault="00EF16AA" w:rsidP="00EF16AA">
      <w:pPr>
        <w:widowControl w:val="0"/>
        <w:ind w:left="640" w:hanging="640"/>
        <w:rPr>
          <w:noProof/>
          <w:sz w:val="22"/>
          <w:szCs w:val="24"/>
        </w:rPr>
      </w:pPr>
      <w:r w:rsidRPr="00EF16AA">
        <w:rPr>
          <w:noProof/>
          <w:sz w:val="22"/>
          <w:szCs w:val="24"/>
        </w:rPr>
        <w:t>[31]</w:t>
      </w:r>
      <w:r w:rsidRPr="00EF16AA">
        <w:rPr>
          <w:noProof/>
          <w:sz w:val="22"/>
          <w:szCs w:val="24"/>
        </w:rPr>
        <w:tab/>
        <w:t xml:space="preserve">M.A. Sujan, I. Habli, T.P. Kelly, S. Pozzi, and C.W. Johnson, Should healthcare providers do safety cases? Lessons from a cross-industry review of safety case practices, </w:t>
      </w:r>
      <w:r w:rsidRPr="00EF16AA">
        <w:rPr>
          <w:i/>
          <w:iCs/>
          <w:noProof/>
          <w:sz w:val="22"/>
          <w:szCs w:val="24"/>
        </w:rPr>
        <w:t>Saf. Sci.</w:t>
      </w:r>
      <w:r w:rsidRPr="00EF16AA">
        <w:rPr>
          <w:noProof/>
          <w:sz w:val="22"/>
          <w:szCs w:val="24"/>
        </w:rPr>
        <w:t xml:space="preserve"> </w:t>
      </w:r>
      <w:r w:rsidRPr="00EF16AA">
        <w:rPr>
          <w:b/>
          <w:bCs/>
          <w:noProof/>
          <w:sz w:val="22"/>
          <w:szCs w:val="24"/>
        </w:rPr>
        <w:t>84</w:t>
      </w:r>
      <w:r w:rsidRPr="00EF16AA">
        <w:rPr>
          <w:noProof/>
          <w:sz w:val="22"/>
          <w:szCs w:val="24"/>
        </w:rPr>
        <w:t xml:space="preserve"> (2016) 181–189. doi:10.1016/j.ssci.2015.12.021.</w:t>
      </w:r>
    </w:p>
    <w:p w14:paraId="4FDDBA79" w14:textId="77777777" w:rsidR="00EF16AA" w:rsidRPr="00EF16AA" w:rsidRDefault="00EF16AA" w:rsidP="00EF16AA">
      <w:pPr>
        <w:widowControl w:val="0"/>
        <w:ind w:left="640" w:hanging="640"/>
        <w:rPr>
          <w:noProof/>
          <w:sz w:val="22"/>
          <w:szCs w:val="24"/>
        </w:rPr>
      </w:pPr>
      <w:r w:rsidRPr="00EF16AA">
        <w:rPr>
          <w:noProof/>
          <w:sz w:val="22"/>
          <w:szCs w:val="24"/>
        </w:rPr>
        <w:t>[32]</w:t>
      </w:r>
      <w:r w:rsidRPr="00EF16AA">
        <w:rPr>
          <w:noProof/>
          <w:sz w:val="22"/>
          <w:szCs w:val="24"/>
        </w:rPr>
        <w:tab/>
        <w:t>US Food and Drug Administration, Digital Health Innovation Action Plan, (2017). https://www.fda.gov/media/106331/download.</w:t>
      </w:r>
    </w:p>
    <w:p w14:paraId="08478DA6" w14:textId="77777777" w:rsidR="00EF16AA" w:rsidRPr="00EF16AA" w:rsidRDefault="00EF16AA" w:rsidP="00EF16AA">
      <w:pPr>
        <w:widowControl w:val="0"/>
        <w:ind w:left="640" w:hanging="640"/>
        <w:rPr>
          <w:noProof/>
          <w:sz w:val="22"/>
          <w:szCs w:val="24"/>
        </w:rPr>
      </w:pPr>
      <w:r w:rsidRPr="00EF16AA">
        <w:rPr>
          <w:noProof/>
          <w:sz w:val="22"/>
          <w:szCs w:val="24"/>
        </w:rPr>
        <w:t>[33]</w:t>
      </w:r>
      <w:r w:rsidRPr="00EF16AA">
        <w:rPr>
          <w:noProof/>
          <w:sz w:val="22"/>
          <w:szCs w:val="24"/>
        </w:rPr>
        <w:tab/>
        <w:t>C. Vincent, Patient Safety, 2nd ed., Wiley-Blackwell, Oxford, 2010.</w:t>
      </w:r>
    </w:p>
    <w:p w14:paraId="3C11DD0A" w14:textId="77777777" w:rsidR="00EF16AA" w:rsidRPr="00EF16AA" w:rsidRDefault="00EF16AA" w:rsidP="00EF16AA">
      <w:pPr>
        <w:widowControl w:val="0"/>
        <w:ind w:left="640" w:hanging="640"/>
        <w:rPr>
          <w:noProof/>
          <w:sz w:val="22"/>
          <w:szCs w:val="24"/>
        </w:rPr>
      </w:pPr>
      <w:r w:rsidRPr="00EF16AA">
        <w:rPr>
          <w:noProof/>
          <w:sz w:val="22"/>
          <w:szCs w:val="24"/>
        </w:rPr>
        <w:t>[34]</w:t>
      </w:r>
      <w:r w:rsidRPr="00EF16AA">
        <w:rPr>
          <w:noProof/>
          <w:sz w:val="22"/>
          <w:szCs w:val="24"/>
        </w:rPr>
        <w:tab/>
        <w:t>C. Vincent, and R. Amalberti, Approaches to Safety: One Size Does Not Fit All, in: Safer Healthc. Strateg. Real World, Springer, 2016: pp. 27–38. doi:10.1007/978-3-319-25559-0.</w:t>
      </w:r>
    </w:p>
    <w:p w14:paraId="1459AA44" w14:textId="77777777" w:rsidR="00EF16AA" w:rsidRPr="00EF16AA" w:rsidRDefault="00EF16AA" w:rsidP="00EF16AA">
      <w:pPr>
        <w:widowControl w:val="0"/>
        <w:ind w:left="640" w:hanging="640"/>
        <w:rPr>
          <w:noProof/>
          <w:sz w:val="22"/>
          <w:szCs w:val="24"/>
        </w:rPr>
      </w:pPr>
      <w:r w:rsidRPr="00EF16AA">
        <w:rPr>
          <w:noProof/>
          <w:sz w:val="22"/>
          <w:szCs w:val="24"/>
        </w:rPr>
        <w:t>[35]</w:t>
      </w:r>
      <w:r w:rsidRPr="00EF16AA">
        <w:rPr>
          <w:noProof/>
          <w:sz w:val="22"/>
          <w:szCs w:val="24"/>
        </w:rPr>
        <w:tab/>
        <w:t xml:space="preserve">B. Wang, and C. Wu, Safety informatics as a new, promising and sustainable area of safety science in the information age, </w:t>
      </w:r>
      <w:r w:rsidRPr="00EF16AA">
        <w:rPr>
          <w:i/>
          <w:iCs/>
          <w:noProof/>
          <w:sz w:val="22"/>
          <w:szCs w:val="24"/>
        </w:rPr>
        <w:t>J. Clean. Prod.</w:t>
      </w:r>
      <w:r w:rsidRPr="00EF16AA">
        <w:rPr>
          <w:noProof/>
          <w:sz w:val="22"/>
          <w:szCs w:val="24"/>
        </w:rPr>
        <w:t xml:space="preserve"> </w:t>
      </w:r>
      <w:r w:rsidRPr="00EF16AA">
        <w:rPr>
          <w:b/>
          <w:bCs/>
          <w:noProof/>
          <w:sz w:val="22"/>
          <w:szCs w:val="24"/>
        </w:rPr>
        <w:t>252</w:t>
      </w:r>
      <w:r w:rsidRPr="00EF16AA">
        <w:rPr>
          <w:noProof/>
          <w:sz w:val="22"/>
          <w:szCs w:val="24"/>
        </w:rPr>
        <w:t xml:space="preserve"> (2020) 119852. doi:10.1016/j.jclepro.2019.119852.</w:t>
      </w:r>
    </w:p>
    <w:p w14:paraId="4EE5C02E" w14:textId="77777777" w:rsidR="00EF16AA" w:rsidRPr="00EF16AA" w:rsidRDefault="00EF16AA" w:rsidP="00EF16AA">
      <w:pPr>
        <w:widowControl w:val="0"/>
        <w:ind w:left="640" w:hanging="640"/>
        <w:rPr>
          <w:noProof/>
          <w:sz w:val="22"/>
          <w:szCs w:val="24"/>
        </w:rPr>
      </w:pPr>
      <w:r w:rsidRPr="00EF16AA">
        <w:rPr>
          <w:noProof/>
          <w:sz w:val="22"/>
          <w:szCs w:val="24"/>
        </w:rPr>
        <w:lastRenderedPageBreak/>
        <w:t>[36]</w:t>
      </w:r>
      <w:r w:rsidRPr="00EF16AA">
        <w:rPr>
          <w:noProof/>
          <w:sz w:val="22"/>
          <w:szCs w:val="24"/>
        </w:rPr>
        <w:tab/>
        <w:t xml:space="preserve">B. Wang, and C. Wu, The outline of safety informatics, </w:t>
      </w:r>
      <w:r w:rsidRPr="00EF16AA">
        <w:rPr>
          <w:i/>
          <w:iCs/>
          <w:noProof/>
          <w:sz w:val="22"/>
          <w:szCs w:val="24"/>
        </w:rPr>
        <w:t>J. Intell.</w:t>
      </w:r>
      <w:r w:rsidRPr="00EF16AA">
        <w:rPr>
          <w:noProof/>
          <w:sz w:val="22"/>
          <w:szCs w:val="24"/>
        </w:rPr>
        <w:t xml:space="preserve"> </w:t>
      </w:r>
      <w:r w:rsidRPr="00EF16AA">
        <w:rPr>
          <w:b/>
          <w:bCs/>
          <w:noProof/>
          <w:sz w:val="22"/>
          <w:szCs w:val="24"/>
        </w:rPr>
        <w:t>37</w:t>
      </w:r>
      <w:r w:rsidRPr="00EF16AA">
        <w:rPr>
          <w:noProof/>
          <w:sz w:val="22"/>
          <w:szCs w:val="24"/>
        </w:rPr>
        <w:t xml:space="preserve"> (2018) 88e96.</w:t>
      </w:r>
    </w:p>
    <w:p w14:paraId="5F0A7781" w14:textId="77777777" w:rsidR="00EF16AA" w:rsidRPr="00EF16AA" w:rsidRDefault="00EF16AA" w:rsidP="00EF16AA">
      <w:pPr>
        <w:widowControl w:val="0"/>
        <w:ind w:left="640" w:hanging="640"/>
        <w:rPr>
          <w:noProof/>
          <w:sz w:val="22"/>
          <w:szCs w:val="24"/>
        </w:rPr>
      </w:pPr>
      <w:r w:rsidRPr="00EF16AA">
        <w:rPr>
          <w:noProof/>
          <w:sz w:val="22"/>
          <w:szCs w:val="24"/>
        </w:rPr>
        <w:t>[37]</w:t>
      </w:r>
      <w:r w:rsidRPr="00EF16AA">
        <w:rPr>
          <w:noProof/>
          <w:sz w:val="22"/>
          <w:szCs w:val="24"/>
        </w:rPr>
        <w:tab/>
        <w:t xml:space="preserve">R. Westrum, The study of information flow: A personal journey, </w:t>
      </w:r>
      <w:r w:rsidRPr="00EF16AA">
        <w:rPr>
          <w:i/>
          <w:iCs/>
          <w:noProof/>
          <w:sz w:val="22"/>
          <w:szCs w:val="24"/>
        </w:rPr>
        <w:t>Saf. Sci.</w:t>
      </w:r>
      <w:r w:rsidRPr="00EF16AA">
        <w:rPr>
          <w:noProof/>
          <w:sz w:val="22"/>
          <w:szCs w:val="24"/>
        </w:rPr>
        <w:t xml:space="preserve"> </w:t>
      </w:r>
      <w:r w:rsidRPr="00EF16AA">
        <w:rPr>
          <w:b/>
          <w:bCs/>
          <w:noProof/>
          <w:sz w:val="22"/>
          <w:szCs w:val="24"/>
        </w:rPr>
        <w:t>67</w:t>
      </w:r>
      <w:r w:rsidRPr="00EF16AA">
        <w:rPr>
          <w:noProof/>
          <w:sz w:val="22"/>
          <w:szCs w:val="24"/>
        </w:rPr>
        <w:t xml:space="preserve"> (2014) 58–63. doi:10.1016/j.ssci.2014.01.009.</w:t>
      </w:r>
    </w:p>
    <w:p w14:paraId="2F97850D" w14:textId="77777777" w:rsidR="00EF16AA" w:rsidRPr="00EF16AA" w:rsidRDefault="00EF16AA" w:rsidP="00EF16AA">
      <w:pPr>
        <w:widowControl w:val="0"/>
        <w:ind w:left="640" w:hanging="640"/>
        <w:rPr>
          <w:noProof/>
          <w:sz w:val="22"/>
          <w:szCs w:val="24"/>
        </w:rPr>
      </w:pPr>
      <w:r w:rsidRPr="00EF16AA">
        <w:rPr>
          <w:noProof/>
          <w:sz w:val="22"/>
          <w:szCs w:val="24"/>
        </w:rPr>
        <w:t>[38]</w:t>
      </w:r>
      <w:r w:rsidRPr="00EF16AA">
        <w:rPr>
          <w:noProof/>
          <w:sz w:val="22"/>
          <w:szCs w:val="24"/>
        </w:rPr>
        <w:tab/>
        <w:t xml:space="preserve">J. Wherton, S. Shaw, C. Papoutsi, L. Seuren, and T. Greenhalgh, Guidance on the introduction and use of video consultations during COVID-19: important lessons from qualitative research, </w:t>
      </w:r>
      <w:r w:rsidRPr="00EF16AA">
        <w:rPr>
          <w:i/>
          <w:iCs/>
          <w:noProof/>
          <w:sz w:val="22"/>
          <w:szCs w:val="24"/>
        </w:rPr>
        <w:t>BMJ Lead.</w:t>
      </w:r>
      <w:r w:rsidRPr="00EF16AA">
        <w:rPr>
          <w:noProof/>
          <w:sz w:val="22"/>
          <w:szCs w:val="24"/>
        </w:rPr>
        <w:t xml:space="preserve"> (2020). doi:10.1136/leader-2020-000262.</w:t>
      </w:r>
    </w:p>
    <w:p w14:paraId="62D820DB" w14:textId="77777777" w:rsidR="00EF16AA" w:rsidRPr="00EF16AA" w:rsidRDefault="00EF16AA" w:rsidP="00EF16AA">
      <w:pPr>
        <w:widowControl w:val="0"/>
        <w:ind w:left="640" w:hanging="640"/>
        <w:rPr>
          <w:noProof/>
          <w:sz w:val="22"/>
          <w:szCs w:val="24"/>
        </w:rPr>
      </w:pPr>
      <w:r w:rsidRPr="00EF16AA">
        <w:rPr>
          <w:noProof/>
          <w:sz w:val="22"/>
          <w:szCs w:val="24"/>
        </w:rPr>
        <w:t>[39]</w:t>
      </w:r>
      <w:r w:rsidRPr="00EF16AA">
        <w:rPr>
          <w:noProof/>
          <w:sz w:val="22"/>
          <w:szCs w:val="24"/>
        </w:rPr>
        <w:tab/>
        <w:t>M. Wismar, W. Palm, J. Figueras, K. Ernst, and E. van Ginneken, Cross-border Health Care in the European Union: Mapping and analysing practices and policies, WHO Europe;, Copenhagen, 2011. https://apps.who.int/iris/bitstream/handle/10665/327961/9789289002219-eng.pdf.</w:t>
      </w:r>
    </w:p>
    <w:p w14:paraId="1871694C" w14:textId="77777777" w:rsidR="00EF16AA" w:rsidRPr="00EF16AA" w:rsidRDefault="00EF16AA" w:rsidP="00EF16AA">
      <w:pPr>
        <w:widowControl w:val="0"/>
        <w:ind w:left="640" w:hanging="640"/>
        <w:rPr>
          <w:noProof/>
          <w:sz w:val="22"/>
        </w:rPr>
      </w:pPr>
      <w:r w:rsidRPr="00EF16AA">
        <w:rPr>
          <w:noProof/>
          <w:sz w:val="22"/>
          <w:szCs w:val="24"/>
        </w:rPr>
        <w:t>[40]</w:t>
      </w:r>
      <w:r w:rsidRPr="00EF16AA">
        <w:rPr>
          <w:noProof/>
          <w:sz w:val="22"/>
          <w:szCs w:val="24"/>
        </w:rPr>
        <w:tab/>
        <w:t>N. Wickramasinghe, and F. Bodendorf, eds., Delivering Superior Health and Wellness Management with IoT and Analytics, Springer, 2020. doi:10.1007/978-3-030-17347-0.</w:t>
      </w:r>
    </w:p>
    <w:p w14:paraId="6F294675" w14:textId="0BAE37FA" w:rsidR="00A7554C" w:rsidRPr="00696CC6" w:rsidRDefault="00585CED" w:rsidP="00581235">
      <w:pPr>
        <w:ind w:left="270" w:hanging="270"/>
        <w:rPr>
          <w:sz w:val="22"/>
          <w:szCs w:val="22"/>
          <w:lang w:eastAsia="en-US"/>
        </w:rPr>
      </w:pPr>
      <w:r>
        <w:rPr>
          <w:sz w:val="22"/>
          <w:szCs w:val="22"/>
          <w:lang w:eastAsia="en-US"/>
        </w:rPr>
        <w:fldChar w:fldCharType="end"/>
      </w:r>
    </w:p>
    <w:p w14:paraId="24F6D72E" w14:textId="7EFF7516" w:rsidR="00483099" w:rsidRPr="00696CC6" w:rsidRDefault="00483099" w:rsidP="00581235">
      <w:pPr>
        <w:rPr>
          <w:b/>
          <w:sz w:val="22"/>
          <w:szCs w:val="22"/>
        </w:rPr>
      </w:pPr>
      <w:r w:rsidRPr="00696CC6">
        <w:rPr>
          <w:b/>
          <w:sz w:val="22"/>
          <w:szCs w:val="22"/>
        </w:rPr>
        <w:t>Address for correspondence</w:t>
      </w:r>
    </w:p>
    <w:p w14:paraId="36C00152" w14:textId="77777777" w:rsidR="00483099" w:rsidRPr="00696CC6" w:rsidRDefault="00483099" w:rsidP="00581235">
      <w:pPr>
        <w:rPr>
          <w:b/>
          <w:sz w:val="22"/>
          <w:szCs w:val="22"/>
        </w:rPr>
      </w:pPr>
    </w:p>
    <w:p w14:paraId="3694BDE5" w14:textId="77777777" w:rsidR="0093497A" w:rsidRDefault="00585CED">
      <w:pPr>
        <w:rPr>
          <w:noProof/>
          <w:sz w:val="22"/>
          <w:szCs w:val="22"/>
        </w:rPr>
        <w:sectPr w:rsidR="0093497A" w:rsidSect="007F64F2">
          <w:type w:val="continuous"/>
          <w:pgSz w:w="11907" w:h="16840" w:code="9"/>
          <w:pgMar w:top="562" w:right="567" w:bottom="562" w:left="567" w:header="0" w:footer="1440" w:gutter="0"/>
          <w:cols w:num="2" w:space="706"/>
          <w:noEndnote/>
        </w:sectPr>
      </w:pPr>
      <w:r>
        <w:rPr>
          <w:noProof/>
          <w:sz w:val="22"/>
          <w:szCs w:val="22"/>
        </w:rPr>
        <w:lastRenderedPageBreak/>
        <w:t xml:space="preserve">Ciarán McInerney, </w:t>
      </w:r>
      <w:hyperlink r:id="rId14" w:history="1">
        <w:r w:rsidRPr="00AC2741">
          <w:rPr>
            <w:rStyle w:val="Hyperlink"/>
            <w:noProof/>
            <w:sz w:val="22"/>
            <w:szCs w:val="22"/>
          </w:rPr>
          <w:t>c.mcinerney@leeds.ac.uk</w:t>
        </w:r>
      </w:hyperlink>
    </w:p>
    <w:p w14:paraId="6C660580" w14:textId="62B0E02B" w:rsidR="00086506" w:rsidRDefault="00086506">
      <w:pPr>
        <w:rPr>
          <w:noProof/>
          <w:sz w:val="22"/>
          <w:szCs w:val="22"/>
        </w:rPr>
      </w:pPr>
    </w:p>
    <w:p w14:paraId="0E3F1D8D" w14:textId="770FB4FF" w:rsidR="0093497A" w:rsidRPr="0093497A" w:rsidRDefault="0093497A" w:rsidP="0093497A">
      <w:pPr>
        <w:pStyle w:val="DTableTitle"/>
        <w:rPr>
          <w:szCs w:val="22"/>
        </w:rPr>
      </w:pPr>
      <w:r w:rsidRPr="008A645C">
        <w:rPr>
          <w:szCs w:val="22"/>
        </w:rPr>
        <w:t xml:space="preserve">Table </w:t>
      </w:r>
      <w:r>
        <w:rPr>
          <w:szCs w:val="22"/>
        </w:rPr>
        <w:t>2</w:t>
      </w:r>
      <w:r w:rsidRPr="008A645C">
        <w:rPr>
          <w:szCs w:val="22"/>
        </w:rPr>
        <w:t xml:space="preserve">– </w:t>
      </w:r>
      <w:r>
        <w:rPr>
          <w:szCs w:val="22"/>
        </w:rPr>
        <w:t>Summary of recommendation to address safety concerns posed by the challenges of emerging digital health. P = practical applications; T = theory development</w:t>
      </w:r>
    </w:p>
    <w:tbl>
      <w:tblPr>
        <w:tblW w:w="0" w:type="auto"/>
        <w:jc w:val="center"/>
        <w:tblLayout w:type="fixed"/>
        <w:tblLook w:val="0000" w:firstRow="0" w:lastRow="0" w:firstColumn="0" w:lastColumn="0" w:noHBand="0" w:noVBand="0"/>
      </w:tblPr>
      <w:tblGrid>
        <w:gridCol w:w="3521"/>
        <w:gridCol w:w="3402"/>
        <w:gridCol w:w="3704"/>
      </w:tblGrid>
      <w:tr w:rsidR="0093497A" w:rsidRPr="00696CC6" w14:paraId="72D592EB" w14:textId="77777777" w:rsidTr="0084441A">
        <w:trPr>
          <w:jc w:val="center"/>
        </w:trPr>
        <w:tc>
          <w:tcPr>
            <w:tcW w:w="3521" w:type="dxa"/>
            <w:tcBorders>
              <w:top w:val="single" w:sz="4" w:space="0" w:color="auto"/>
              <w:bottom w:val="single" w:sz="4" w:space="0" w:color="auto"/>
            </w:tcBorders>
            <w:vAlign w:val="bottom"/>
          </w:tcPr>
          <w:p w14:paraId="3A4CCB96" w14:textId="77777777" w:rsidR="0093497A" w:rsidRPr="008A645C" w:rsidRDefault="0093497A" w:rsidP="0084441A">
            <w:pPr>
              <w:rPr>
                <w:b/>
                <w:noProof/>
                <w:szCs w:val="22"/>
              </w:rPr>
            </w:pPr>
            <w:r w:rsidRPr="008A645C">
              <w:rPr>
                <w:b/>
                <w:noProof/>
                <w:szCs w:val="22"/>
              </w:rPr>
              <w:t>Challenge</w:t>
            </w:r>
          </w:p>
        </w:tc>
        <w:tc>
          <w:tcPr>
            <w:tcW w:w="3402" w:type="dxa"/>
            <w:tcBorders>
              <w:top w:val="single" w:sz="4" w:space="0" w:color="auto"/>
              <w:bottom w:val="single" w:sz="4" w:space="0" w:color="auto"/>
            </w:tcBorders>
            <w:vAlign w:val="bottom"/>
          </w:tcPr>
          <w:p w14:paraId="2F2B08D8" w14:textId="77777777" w:rsidR="0093497A" w:rsidRPr="008A645C" w:rsidRDefault="0093497A" w:rsidP="0084441A">
            <w:pPr>
              <w:rPr>
                <w:b/>
                <w:noProof/>
                <w:szCs w:val="22"/>
              </w:rPr>
            </w:pPr>
            <w:r w:rsidRPr="008A645C">
              <w:rPr>
                <w:b/>
                <w:noProof/>
                <w:szCs w:val="22"/>
              </w:rPr>
              <w:t>Consequence</w:t>
            </w:r>
          </w:p>
        </w:tc>
        <w:tc>
          <w:tcPr>
            <w:tcW w:w="3704" w:type="dxa"/>
            <w:tcBorders>
              <w:top w:val="single" w:sz="4" w:space="0" w:color="auto"/>
              <w:bottom w:val="single" w:sz="4" w:space="0" w:color="auto"/>
            </w:tcBorders>
            <w:vAlign w:val="bottom"/>
          </w:tcPr>
          <w:p w14:paraId="20FF07A9" w14:textId="77777777" w:rsidR="0093497A" w:rsidRPr="008A645C" w:rsidRDefault="0093497A" w:rsidP="0084441A">
            <w:pPr>
              <w:rPr>
                <w:b/>
                <w:noProof/>
                <w:szCs w:val="22"/>
              </w:rPr>
            </w:pPr>
            <w:r w:rsidRPr="008A645C">
              <w:rPr>
                <w:b/>
                <w:noProof/>
                <w:szCs w:val="22"/>
              </w:rPr>
              <w:t>Recommendation</w:t>
            </w:r>
          </w:p>
        </w:tc>
      </w:tr>
      <w:tr w:rsidR="0093497A" w:rsidRPr="00696CC6" w14:paraId="3E8CE5EC" w14:textId="77777777" w:rsidTr="0084441A">
        <w:trPr>
          <w:jc w:val="center"/>
        </w:trPr>
        <w:tc>
          <w:tcPr>
            <w:tcW w:w="3521" w:type="dxa"/>
            <w:tcBorders>
              <w:top w:val="single" w:sz="4" w:space="0" w:color="auto"/>
            </w:tcBorders>
          </w:tcPr>
          <w:p w14:paraId="067227E0" w14:textId="77777777" w:rsidR="0093497A" w:rsidRPr="008A645C" w:rsidRDefault="0093497A" w:rsidP="0084441A">
            <w:pPr>
              <w:spacing w:before="60" w:after="60"/>
              <w:rPr>
                <w:noProof/>
                <w:szCs w:val="22"/>
              </w:rPr>
            </w:pPr>
            <w:r w:rsidRPr="008A645C">
              <w:rPr>
                <w:noProof/>
                <w:szCs w:val="22"/>
              </w:rPr>
              <w:t>Difficult to conceptualise threats to patient safety from non-physical innovations</w:t>
            </w:r>
          </w:p>
        </w:tc>
        <w:tc>
          <w:tcPr>
            <w:tcW w:w="3402" w:type="dxa"/>
            <w:tcBorders>
              <w:top w:val="single" w:sz="4" w:space="0" w:color="auto"/>
            </w:tcBorders>
          </w:tcPr>
          <w:p w14:paraId="6470826E" w14:textId="77777777" w:rsidR="0093497A" w:rsidRPr="008A645C" w:rsidRDefault="0093497A" w:rsidP="0084441A">
            <w:pPr>
              <w:spacing w:before="60" w:after="60"/>
              <w:rPr>
                <w:noProof/>
                <w:szCs w:val="22"/>
              </w:rPr>
            </w:pPr>
            <w:r>
              <w:rPr>
                <w:noProof/>
                <w:szCs w:val="22"/>
              </w:rPr>
              <w:t>Inadequate consideration of threats to patient safety</w:t>
            </w:r>
          </w:p>
        </w:tc>
        <w:tc>
          <w:tcPr>
            <w:tcW w:w="3704" w:type="dxa"/>
            <w:tcBorders>
              <w:top w:val="single" w:sz="4" w:space="0" w:color="auto"/>
            </w:tcBorders>
          </w:tcPr>
          <w:p w14:paraId="4B48AFCB" w14:textId="77777777" w:rsidR="0093497A" w:rsidRPr="008A645C" w:rsidRDefault="0093497A" w:rsidP="0084441A">
            <w:pPr>
              <w:spacing w:before="60" w:after="60"/>
              <w:rPr>
                <w:noProof/>
                <w:szCs w:val="22"/>
              </w:rPr>
            </w:pPr>
            <w:r>
              <w:rPr>
                <w:noProof/>
                <w:szCs w:val="22"/>
              </w:rPr>
              <w:t>Systems approach to conceptualising risk</w:t>
            </w:r>
            <w:r>
              <w:rPr>
                <w:noProof/>
                <w:szCs w:val="22"/>
                <w:vertAlign w:val="superscript"/>
              </w:rPr>
              <w:t>T</w:t>
            </w:r>
            <w:r>
              <w:rPr>
                <w:noProof/>
                <w:szCs w:val="22"/>
              </w:rPr>
              <w:t>; Safety cases</w:t>
            </w:r>
            <w:r>
              <w:rPr>
                <w:noProof/>
                <w:szCs w:val="22"/>
                <w:vertAlign w:val="superscript"/>
              </w:rPr>
              <w:t>P</w:t>
            </w:r>
            <w:r>
              <w:rPr>
                <w:noProof/>
                <w:szCs w:val="22"/>
              </w:rPr>
              <w:t>; Sociotechnical perspective</w:t>
            </w:r>
          </w:p>
        </w:tc>
      </w:tr>
      <w:tr w:rsidR="0093497A" w:rsidRPr="00696CC6" w14:paraId="660B3AD7" w14:textId="77777777" w:rsidTr="0084441A">
        <w:trPr>
          <w:jc w:val="center"/>
        </w:trPr>
        <w:tc>
          <w:tcPr>
            <w:tcW w:w="3521" w:type="dxa"/>
          </w:tcPr>
          <w:p w14:paraId="3E5D6D25" w14:textId="77777777" w:rsidR="0093497A" w:rsidRPr="008A645C" w:rsidRDefault="0093497A" w:rsidP="0084441A">
            <w:pPr>
              <w:spacing w:before="60" w:after="60"/>
              <w:rPr>
                <w:noProof/>
                <w:szCs w:val="22"/>
              </w:rPr>
            </w:pPr>
            <w:r w:rsidRPr="008A645C">
              <w:rPr>
                <w:noProof/>
                <w:szCs w:val="22"/>
              </w:rPr>
              <w:t>Unclear</w:t>
            </w:r>
            <w:r>
              <w:rPr>
                <w:noProof/>
                <w:szCs w:val="22"/>
              </w:rPr>
              <w:t xml:space="preserve"> how to sensibly integrate and interpret new and voluminous data streams</w:t>
            </w:r>
          </w:p>
        </w:tc>
        <w:tc>
          <w:tcPr>
            <w:tcW w:w="3402" w:type="dxa"/>
          </w:tcPr>
          <w:p w14:paraId="2130F930" w14:textId="77777777" w:rsidR="0093497A" w:rsidRPr="008A645C" w:rsidRDefault="0093497A" w:rsidP="0084441A">
            <w:pPr>
              <w:spacing w:before="60" w:after="60"/>
              <w:rPr>
                <w:noProof/>
                <w:szCs w:val="22"/>
              </w:rPr>
            </w:pPr>
            <w:r>
              <w:rPr>
                <w:noProof/>
                <w:szCs w:val="22"/>
              </w:rPr>
              <w:t>Missed opportunity to use data; Inappropriate use of data; Biased use of data</w:t>
            </w:r>
          </w:p>
        </w:tc>
        <w:tc>
          <w:tcPr>
            <w:tcW w:w="3704" w:type="dxa"/>
          </w:tcPr>
          <w:p w14:paraId="6ED46A9F" w14:textId="77777777" w:rsidR="0093497A" w:rsidRPr="008A645C" w:rsidRDefault="0093497A" w:rsidP="0084441A">
            <w:pPr>
              <w:spacing w:before="60" w:after="60"/>
              <w:rPr>
                <w:noProof/>
                <w:szCs w:val="22"/>
              </w:rPr>
            </w:pPr>
            <w:r>
              <w:rPr>
                <w:noProof/>
                <w:szCs w:val="22"/>
              </w:rPr>
              <w:t>Dynamic and causal modelling continuously surveilled for performance</w:t>
            </w:r>
            <w:r>
              <w:rPr>
                <w:noProof/>
                <w:szCs w:val="22"/>
                <w:vertAlign w:val="superscript"/>
              </w:rPr>
              <w:t>P</w:t>
            </w:r>
            <w:r>
              <w:rPr>
                <w:noProof/>
                <w:szCs w:val="22"/>
              </w:rPr>
              <w:t>; Middleware for interoperability</w:t>
            </w:r>
            <w:r>
              <w:rPr>
                <w:noProof/>
                <w:szCs w:val="22"/>
                <w:vertAlign w:val="superscript"/>
              </w:rPr>
              <w:t>P</w:t>
            </w:r>
            <w:r>
              <w:rPr>
                <w:noProof/>
                <w:szCs w:val="22"/>
              </w:rPr>
              <w:t>; Standards for linkage and exchange of health care data</w:t>
            </w:r>
            <w:r>
              <w:rPr>
                <w:noProof/>
                <w:szCs w:val="22"/>
                <w:vertAlign w:val="superscript"/>
              </w:rPr>
              <w:t>P</w:t>
            </w:r>
            <w:r>
              <w:rPr>
                <w:noProof/>
                <w:szCs w:val="22"/>
              </w:rPr>
              <w:t>; Automated anolaly detection</w:t>
            </w:r>
            <w:r>
              <w:rPr>
                <w:noProof/>
                <w:szCs w:val="22"/>
                <w:vertAlign w:val="superscript"/>
              </w:rPr>
              <w:t>P</w:t>
            </w:r>
          </w:p>
        </w:tc>
      </w:tr>
      <w:tr w:rsidR="0093497A" w:rsidRPr="00696CC6" w14:paraId="0567A2FB" w14:textId="77777777" w:rsidTr="0084441A">
        <w:trPr>
          <w:jc w:val="center"/>
        </w:trPr>
        <w:tc>
          <w:tcPr>
            <w:tcW w:w="3521" w:type="dxa"/>
          </w:tcPr>
          <w:p w14:paraId="57DD254B" w14:textId="77777777" w:rsidR="0093497A" w:rsidRPr="008A645C" w:rsidRDefault="0093497A" w:rsidP="0084441A">
            <w:pPr>
              <w:spacing w:before="60" w:after="60"/>
              <w:rPr>
                <w:noProof/>
                <w:szCs w:val="22"/>
              </w:rPr>
            </w:pPr>
            <w:r>
              <w:rPr>
                <w:noProof/>
                <w:szCs w:val="22"/>
              </w:rPr>
              <w:t>Reactive regulatory- and standards-based approaches to safety</w:t>
            </w:r>
          </w:p>
        </w:tc>
        <w:tc>
          <w:tcPr>
            <w:tcW w:w="3402" w:type="dxa"/>
          </w:tcPr>
          <w:p w14:paraId="59EC8A42" w14:textId="77777777" w:rsidR="0093497A" w:rsidRPr="008A645C" w:rsidRDefault="0093497A" w:rsidP="0084441A">
            <w:pPr>
              <w:spacing w:before="60" w:after="60"/>
              <w:rPr>
                <w:noProof/>
                <w:szCs w:val="22"/>
              </w:rPr>
            </w:pPr>
            <w:r>
              <w:rPr>
                <w:noProof/>
                <w:szCs w:val="22"/>
              </w:rPr>
              <w:t>Avoidable hearm is experienced before mitigations are put in place</w:t>
            </w:r>
          </w:p>
        </w:tc>
        <w:tc>
          <w:tcPr>
            <w:tcW w:w="3704" w:type="dxa"/>
          </w:tcPr>
          <w:p w14:paraId="6280E1E9" w14:textId="77777777" w:rsidR="0093497A" w:rsidRPr="008A645C" w:rsidRDefault="0093497A" w:rsidP="0084441A">
            <w:pPr>
              <w:spacing w:before="60" w:after="60"/>
              <w:rPr>
                <w:noProof/>
                <w:szCs w:val="22"/>
              </w:rPr>
            </w:pPr>
            <w:r>
              <w:rPr>
                <w:noProof/>
                <w:szCs w:val="22"/>
              </w:rPr>
              <w:t>Gradual approval of medical devices</w:t>
            </w:r>
            <w:r>
              <w:rPr>
                <w:noProof/>
                <w:szCs w:val="22"/>
                <w:vertAlign w:val="superscript"/>
              </w:rPr>
              <w:t>P</w:t>
            </w:r>
            <w:r>
              <w:rPr>
                <w:noProof/>
                <w:szCs w:val="22"/>
              </w:rPr>
              <w:t>; Systems approach to conceptualising risk</w:t>
            </w:r>
            <w:r>
              <w:rPr>
                <w:noProof/>
                <w:szCs w:val="22"/>
                <w:vertAlign w:val="superscript"/>
              </w:rPr>
              <w:t>T</w:t>
            </w:r>
          </w:p>
        </w:tc>
      </w:tr>
      <w:tr w:rsidR="0093497A" w:rsidRPr="00696CC6" w14:paraId="4F45F6DF" w14:textId="77777777" w:rsidTr="0084441A">
        <w:trPr>
          <w:jc w:val="center"/>
        </w:trPr>
        <w:tc>
          <w:tcPr>
            <w:tcW w:w="3521" w:type="dxa"/>
          </w:tcPr>
          <w:p w14:paraId="73E429E8" w14:textId="77777777" w:rsidR="0093497A" w:rsidRPr="008A645C" w:rsidRDefault="0093497A" w:rsidP="0084441A">
            <w:pPr>
              <w:spacing w:before="60" w:after="60"/>
              <w:rPr>
                <w:noProof/>
                <w:szCs w:val="22"/>
              </w:rPr>
            </w:pPr>
            <w:r>
              <w:rPr>
                <w:noProof/>
                <w:szCs w:val="22"/>
              </w:rPr>
              <w:t>Difficult to build and maintain trust in health informatio sytems that are obscure and complex</w:t>
            </w:r>
          </w:p>
        </w:tc>
        <w:tc>
          <w:tcPr>
            <w:tcW w:w="3402" w:type="dxa"/>
          </w:tcPr>
          <w:p w14:paraId="1328A85D" w14:textId="77777777" w:rsidR="0093497A" w:rsidRPr="008A645C" w:rsidRDefault="0093497A" w:rsidP="0084441A">
            <w:pPr>
              <w:spacing w:before="60" w:after="60"/>
              <w:rPr>
                <w:noProof/>
                <w:szCs w:val="22"/>
              </w:rPr>
            </w:pPr>
            <w:r>
              <w:rPr>
                <w:noProof/>
                <w:szCs w:val="22"/>
              </w:rPr>
              <w:t>Misinformation and disinformation threaten patient safety</w:t>
            </w:r>
          </w:p>
        </w:tc>
        <w:tc>
          <w:tcPr>
            <w:tcW w:w="3704" w:type="dxa"/>
          </w:tcPr>
          <w:p w14:paraId="19CFADA9" w14:textId="77777777" w:rsidR="0093497A" w:rsidRPr="008A645C" w:rsidRDefault="0093497A" w:rsidP="0084441A">
            <w:pPr>
              <w:spacing w:before="60" w:after="60"/>
              <w:rPr>
                <w:noProof/>
                <w:szCs w:val="22"/>
              </w:rPr>
            </w:pPr>
            <w:r>
              <w:rPr>
                <w:noProof/>
                <w:szCs w:val="22"/>
              </w:rPr>
              <w:t>Sociotechnical perspective</w:t>
            </w:r>
            <w:r>
              <w:rPr>
                <w:noProof/>
                <w:szCs w:val="22"/>
                <w:vertAlign w:val="superscript"/>
              </w:rPr>
              <w:t>T</w:t>
            </w:r>
            <w:r>
              <w:rPr>
                <w:noProof/>
                <w:szCs w:val="22"/>
              </w:rPr>
              <w:t>; FactSheets</w:t>
            </w:r>
            <w:r>
              <w:rPr>
                <w:noProof/>
                <w:szCs w:val="22"/>
                <w:vertAlign w:val="superscript"/>
              </w:rPr>
              <w:t>P</w:t>
            </w:r>
          </w:p>
        </w:tc>
      </w:tr>
      <w:tr w:rsidR="0093497A" w:rsidRPr="00696CC6" w14:paraId="3BB5130A" w14:textId="77777777" w:rsidTr="0084441A">
        <w:trPr>
          <w:jc w:val="center"/>
        </w:trPr>
        <w:tc>
          <w:tcPr>
            <w:tcW w:w="3521" w:type="dxa"/>
          </w:tcPr>
          <w:p w14:paraId="4A1CB7FB" w14:textId="77777777" w:rsidR="0093497A" w:rsidRPr="008A645C" w:rsidRDefault="0093497A" w:rsidP="0084441A">
            <w:pPr>
              <w:spacing w:before="60" w:after="60"/>
              <w:rPr>
                <w:noProof/>
                <w:szCs w:val="22"/>
              </w:rPr>
            </w:pPr>
            <w:r>
              <w:rPr>
                <w:noProof/>
                <w:szCs w:val="22"/>
              </w:rPr>
              <w:t>Emergent patient-safety consequences in health information systems</w:t>
            </w:r>
          </w:p>
        </w:tc>
        <w:tc>
          <w:tcPr>
            <w:tcW w:w="3402" w:type="dxa"/>
          </w:tcPr>
          <w:p w14:paraId="4ACAF266" w14:textId="77777777" w:rsidR="0093497A" w:rsidRPr="008A645C" w:rsidRDefault="0093497A" w:rsidP="0084441A">
            <w:pPr>
              <w:spacing w:before="60" w:after="60"/>
              <w:rPr>
                <w:noProof/>
                <w:szCs w:val="22"/>
              </w:rPr>
            </w:pPr>
            <w:r>
              <w:rPr>
                <w:noProof/>
                <w:szCs w:val="22"/>
              </w:rPr>
              <w:t>Hazards cannot be completely foreseen</w:t>
            </w:r>
          </w:p>
        </w:tc>
        <w:tc>
          <w:tcPr>
            <w:tcW w:w="3704" w:type="dxa"/>
          </w:tcPr>
          <w:p w14:paraId="66C20134" w14:textId="77777777" w:rsidR="0093497A" w:rsidRPr="008A645C" w:rsidRDefault="0093497A" w:rsidP="0084441A">
            <w:pPr>
              <w:spacing w:before="60" w:after="60"/>
              <w:rPr>
                <w:noProof/>
                <w:szCs w:val="22"/>
              </w:rPr>
            </w:pPr>
            <w:r>
              <w:rPr>
                <w:noProof/>
                <w:szCs w:val="22"/>
              </w:rPr>
              <w:t>Systems approach to conceptualising risk</w:t>
            </w:r>
            <w:r>
              <w:rPr>
                <w:noProof/>
                <w:szCs w:val="22"/>
                <w:vertAlign w:val="superscript"/>
              </w:rPr>
              <w:t>T</w:t>
            </w:r>
            <w:r>
              <w:rPr>
                <w:noProof/>
                <w:szCs w:val="22"/>
              </w:rPr>
              <w:t>; Systems approach to patient safety</w:t>
            </w:r>
            <w:r>
              <w:rPr>
                <w:noProof/>
                <w:szCs w:val="22"/>
                <w:vertAlign w:val="superscript"/>
              </w:rPr>
              <w:t>T</w:t>
            </w:r>
            <w:r>
              <w:rPr>
                <w:noProof/>
                <w:szCs w:val="22"/>
              </w:rPr>
              <w:t>; Safety cases</w:t>
            </w:r>
            <w:r>
              <w:rPr>
                <w:noProof/>
                <w:szCs w:val="22"/>
                <w:vertAlign w:val="superscript"/>
              </w:rPr>
              <w:t>P</w:t>
            </w:r>
            <w:r>
              <w:rPr>
                <w:noProof/>
                <w:szCs w:val="22"/>
              </w:rPr>
              <w:t>; Sociotechnical perspectives</w:t>
            </w:r>
            <w:r>
              <w:rPr>
                <w:noProof/>
                <w:szCs w:val="22"/>
                <w:vertAlign w:val="superscript"/>
              </w:rPr>
              <w:t>T</w:t>
            </w:r>
            <w:r>
              <w:rPr>
                <w:noProof/>
                <w:szCs w:val="22"/>
              </w:rPr>
              <w:t>; Gradual approval of medical devices</w:t>
            </w:r>
            <w:r>
              <w:rPr>
                <w:noProof/>
                <w:szCs w:val="22"/>
                <w:vertAlign w:val="superscript"/>
              </w:rPr>
              <w:t>P</w:t>
            </w:r>
          </w:p>
        </w:tc>
      </w:tr>
      <w:tr w:rsidR="0093497A" w:rsidRPr="00696CC6" w14:paraId="4ACF4B9A" w14:textId="77777777" w:rsidTr="0084441A">
        <w:trPr>
          <w:jc w:val="center"/>
        </w:trPr>
        <w:tc>
          <w:tcPr>
            <w:tcW w:w="3521" w:type="dxa"/>
            <w:tcBorders>
              <w:bottom w:val="single" w:sz="4" w:space="0" w:color="auto"/>
            </w:tcBorders>
          </w:tcPr>
          <w:p w14:paraId="2CA836BC" w14:textId="77777777" w:rsidR="0093497A" w:rsidRPr="008A645C" w:rsidRDefault="0093497A" w:rsidP="0084441A">
            <w:pPr>
              <w:spacing w:before="60" w:after="60"/>
              <w:rPr>
                <w:noProof/>
                <w:szCs w:val="22"/>
              </w:rPr>
            </w:pPr>
            <w:r>
              <w:rPr>
                <w:noProof/>
                <w:szCs w:val="22"/>
              </w:rPr>
              <w:lastRenderedPageBreak/>
              <w:t>Solutionism inappropriately simplifies provlems and predicaments</w:t>
            </w:r>
          </w:p>
        </w:tc>
        <w:tc>
          <w:tcPr>
            <w:tcW w:w="3402" w:type="dxa"/>
            <w:tcBorders>
              <w:bottom w:val="single" w:sz="4" w:space="0" w:color="auto"/>
            </w:tcBorders>
          </w:tcPr>
          <w:p w14:paraId="4C488471" w14:textId="77777777" w:rsidR="0093497A" w:rsidRPr="008A645C" w:rsidRDefault="0093497A" w:rsidP="0084441A">
            <w:pPr>
              <w:spacing w:before="60" w:after="60"/>
              <w:rPr>
                <w:noProof/>
                <w:szCs w:val="22"/>
              </w:rPr>
            </w:pPr>
            <w:r>
              <w:rPr>
                <w:noProof/>
                <w:szCs w:val="22"/>
              </w:rPr>
              <w:t>Unfit interventions and assurances</w:t>
            </w:r>
          </w:p>
        </w:tc>
        <w:tc>
          <w:tcPr>
            <w:tcW w:w="3704" w:type="dxa"/>
            <w:tcBorders>
              <w:bottom w:val="single" w:sz="4" w:space="0" w:color="auto"/>
            </w:tcBorders>
          </w:tcPr>
          <w:p w14:paraId="150DBB18" w14:textId="77777777" w:rsidR="0093497A" w:rsidRPr="008A645C" w:rsidRDefault="0093497A" w:rsidP="0084441A">
            <w:pPr>
              <w:spacing w:before="60" w:after="60"/>
              <w:rPr>
                <w:noProof/>
                <w:szCs w:val="22"/>
              </w:rPr>
            </w:pPr>
            <w:r>
              <w:rPr>
                <w:noProof/>
                <w:szCs w:val="22"/>
              </w:rPr>
              <w:t>Sociotechnical perspective</w:t>
            </w:r>
            <w:r>
              <w:rPr>
                <w:noProof/>
                <w:szCs w:val="22"/>
                <w:vertAlign w:val="superscript"/>
              </w:rPr>
              <w:t>T</w:t>
            </w:r>
            <w:r>
              <w:rPr>
                <w:noProof/>
                <w:szCs w:val="22"/>
              </w:rPr>
              <w:t>; Systems approach to conceptualising risk</w:t>
            </w:r>
            <w:r>
              <w:rPr>
                <w:noProof/>
                <w:szCs w:val="22"/>
                <w:vertAlign w:val="superscript"/>
              </w:rPr>
              <w:t>T</w:t>
            </w:r>
          </w:p>
        </w:tc>
      </w:tr>
    </w:tbl>
    <w:p w14:paraId="1820FE62" w14:textId="77777777" w:rsidR="0093497A" w:rsidRDefault="0093497A">
      <w:pPr>
        <w:rPr>
          <w:noProof/>
          <w:sz w:val="22"/>
          <w:szCs w:val="22"/>
        </w:rPr>
        <w:sectPr w:rsidR="0093497A" w:rsidSect="0093497A">
          <w:type w:val="continuous"/>
          <w:pgSz w:w="11907" w:h="16840" w:code="9"/>
          <w:pgMar w:top="562" w:right="567" w:bottom="562" w:left="567" w:header="0" w:footer="1440" w:gutter="0"/>
          <w:cols w:space="706"/>
          <w:noEndnote/>
        </w:sectPr>
      </w:pPr>
    </w:p>
    <w:p w14:paraId="00AA054C" w14:textId="1E50AD9C" w:rsidR="0093497A" w:rsidRPr="00696CC6" w:rsidRDefault="0093497A" w:rsidP="008C10E8">
      <w:pPr>
        <w:rPr>
          <w:noProof/>
          <w:sz w:val="22"/>
          <w:szCs w:val="22"/>
        </w:rPr>
      </w:pPr>
    </w:p>
    <w:sectPr w:rsidR="0093497A" w:rsidRPr="00696CC6" w:rsidSect="007F64F2">
      <w:type w:val="continuous"/>
      <w:pgSz w:w="11907" w:h="16840" w:code="9"/>
      <w:pgMar w:top="562" w:right="567" w:bottom="562" w:left="567" w:header="0" w:footer="1440" w:gutter="0"/>
      <w:cols w:num="2" w:space="706"/>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iarán McInerney" w:date="2021-03-29T15:26:00Z" w:initials="CM">
    <w:p w14:paraId="33DEEA1C" w14:textId="053E902C" w:rsidR="00521443" w:rsidRDefault="00521443">
      <w:pPr>
        <w:pStyle w:val="CommentText"/>
      </w:pPr>
      <w:r>
        <w:rPr>
          <w:rStyle w:val="CommentReference"/>
        </w:rPr>
        <w:annotationRef/>
      </w:r>
      <w:r>
        <w:t>This is word-for-word what is in the other paper. Need to reword to avoid self-plagiarism.</w:t>
      </w:r>
    </w:p>
    <w:p w14:paraId="4C2D9A69" w14:textId="44B00956" w:rsidR="00521443" w:rsidRDefault="00521443">
      <w:pPr>
        <w:pStyle w:val="CommentText"/>
      </w:pPr>
      <w:r>
        <w:t>The new wording should set the reader up to want a definition of Patient Safety Informatics.</w:t>
      </w:r>
    </w:p>
  </w:comment>
  <w:comment w:id="1" w:author="Ciarán McInerney" w:date="2021-03-26T11:56:00Z" w:initials="CM">
    <w:p w14:paraId="39C8DC01" w14:textId="2C3562A0" w:rsidR="00BE17D9" w:rsidRDefault="00BE17D9">
      <w:pPr>
        <w:pStyle w:val="CommentText"/>
      </w:pPr>
      <w:r>
        <w:rPr>
          <w:rStyle w:val="CommentReference"/>
        </w:rPr>
        <w:annotationRef/>
      </w:r>
      <w:r>
        <w:t xml:space="preserve">Some appropriate MeSH terms are below. Further detail at </w:t>
      </w:r>
      <w:hyperlink r:id="rId1" w:history="1">
        <w:r w:rsidRPr="00AC2741">
          <w:rPr>
            <w:rStyle w:val="Hyperlink"/>
          </w:rPr>
          <w:t>https://meshb.nlm.nih.gov/search</w:t>
        </w:r>
      </w:hyperlink>
      <w:r>
        <w:t>. We are only permitted 3 MeSH terms.</w:t>
      </w:r>
      <w:r>
        <w:br/>
      </w:r>
      <w:r>
        <w:br/>
      </w:r>
      <w:r>
        <w:rPr>
          <w:sz w:val="22"/>
          <w:szCs w:val="22"/>
        </w:rPr>
        <w:t>Patient safety; Informatics;</w:t>
      </w:r>
      <w:r w:rsidRPr="00893685">
        <w:rPr>
          <w:sz w:val="22"/>
          <w:szCs w:val="22"/>
        </w:rPr>
        <w:t xml:space="preserve"> </w:t>
      </w:r>
      <w:r>
        <w:rPr>
          <w:sz w:val="22"/>
          <w:szCs w:val="22"/>
        </w:rPr>
        <w:t>Digital technology; Computer systems; Systems Theory; Systems integration; Health information interoperability; User-computer interface; Computer communication networks; Artificial intelligence; Deliver</w:t>
      </w:r>
      <w:r w:rsidR="00C832FC">
        <w:rPr>
          <w:sz w:val="22"/>
          <w:szCs w:val="22"/>
        </w:rPr>
        <w:t>y</w:t>
      </w:r>
      <w:r>
        <w:rPr>
          <w:sz w:val="22"/>
          <w:szCs w:val="22"/>
        </w:rPr>
        <w:t xml:space="preserve"> of health care</w:t>
      </w:r>
    </w:p>
    <w:p w14:paraId="01D2F795" w14:textId="10F736E4" w:rsidR="00BE17D9" w:rsidRDefault="00BE17D9">
      <w:pPr>
        <w:pStyle w:val="CommentText"/>
      </w:pPr>
    </w:p>
  </w:comment>
  <w:comment w:id="3" w:author="Ciarán McInerney" w:date="2021-03-26T17:02:00Z" w:initials="CM">
    <w:p w14:paraId="102E7C70" w14:textId="708981BB" w:rsidR="00F3272B" w:rsidRDefault="00F3272B">
      <w:pPr>
        <w:pStyle w:val="CommentText"/>
      </w:pPr>
      <w:r>
        <w:rPr>
          <w:rStyle w:val="CommentReference"/>
        </w:rPr>
        <w:annotationRef/>
      </w:r>
      <w:r>
        <w:t>This marks the inclusion of the Sittig et al 2020 paper, as suggested by the JMIR reviewer who didn’t understand what more our paper offered.</w:t>
      </w:r>
    </w:p>
  </w:comment>
  <w:comment w:id="4" w:author="Ciarán McInerney" w:date="2021-03-26T16:52:00Z" w:initials="CM">
    <w:p w14:paraId="185CD325" w14:textId="77777777" w:rsidR="00F3272B" w:rsidRDefault="00F3272B" w:rsidP="00F3272B">
      <w:pPr>
        <w:pStyle w:val="CommentText"/>
      </w:pPr>
      <w:r>
        <w:rPr>
          <w:rStyle w:val="CommentReference"/>
        </w:rPr>
        <w:annotationRef/>
      </w:r>
      <w:r>
        <w:t>This marks the inclusion of the Kim, Coiera and Magrabi paper, as suggested by the JMIR reviewer.</w:t>
      </w:r>
    </w:p>
  </w:comment>
  <w:comment w:id="2" w:author="Ciarán McInerney" w:date="2021-03-29T15:26:00Z" w:initials="CM">
    <w:p w14:paraId="0BF967A7" w14:textId="71347A23" w:rsidR="00521443" w:rsidRDefault="00521443">
      <w:pPr>
        <w:pStyle w:val="CommentText"/>
      </w:pPr>
      <w:r>
        <w:rPr>
          <w:rStyle w:val="CommentReference"/>
        </w:rPr>
        <w:annotationRef/>
      </w:r>
      <w:r>
        <w:t>This is word-for-word what is in the other paper. Need to reword to avoid self-plagiarism</w:t>
      </w:r>
    </w:p>
  </w:comment>
  <w:comment w:id="6" w:author="Ciarán McInerney" w:date="2021-03-29T15:32:00Z" w:initials="CM">
    <w:p w14:paraId="40A60DB6" w14:textId="6241EC0C" w:rsidR="00003758" w:rsidRDefault="00003758" w:rsidP="00003758">
      <w:pPr>
        <w:pStyle w:val="CommentText"/>
      </w:pPr>
      <w:r>
        <w:rPr>
          <w:rStyle w:val="CommentReference"/>
        </w:rPr>
        <w:annotationRef/>
      </w:r>
      <w:r>
        <w:rPr>
          <w:rStyle w:val="CommentReference"/>
        </w:rPr>
        <w:annotationRef/>
      </w:r>
      <w:r>
        <w:t>This is word-for-word what is in the other paper. Need to reword to avoid self-plagiarism.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C2D9A69" w15:done="0"/>
  <w15:commentEx w15:paraId="01D2F795" w15:done="0"/>
  <w15:commentEx w15:paraId="102E7C70" w15:done="0"/>
  <w15:commentEx w15:paraId="185CD325" w15:done="0"/>
  <w15:commentEx w15:paraId="0BF967A7" w15:done="0"/>
  <w15:commentEx w15:paraId="40A60DB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6A4DEC" w14:textId="77777777" w:rsidR="00BE17D9" w:rsidRDefault="00BE17D9">
      <w:r>
        <w:separator/>
      </w:r>
    </w:p>
  </w:endnote>
  <w:endnote w:type="continuationSeparator" w:id="0">
    <w:p w14:paraId="37A32AD8" w14:textId="77777777" w:rsidR="00BE17D9" w:rsidRDefault="00BE17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00AFDD" w14:textId="77777777" w:rsidR="00BE17D9" w:rsidRDefault="00BE17D9">
      <w:r>
        <w:separator/>
      </w:r>
    </w:p>
  </w:footnote>
  <w:footnote w:type="continuationSeparator" w:id="0">
    <w:p w14:paraId="47403418" w14:textId="77777777" w:rsidR="00BE17D9" w:rsidRDefault="00BE17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F6A33F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6C629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BCB42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51E435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33253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052D92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B864A1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45CA9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E7C1A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F2044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0BE23E9C"/>
    <w:lvl w:ilvl="0">
      <w:numFmt w:val="bullet"/>
      <w:pStyle w:val="DBulletlevel2"/>
      <w:lvlText w:val="*"/>
      <w:lvlJc w:val="left"/>
    </w:lvl>
  </w:abstractNum>
  <w:abstractNum w:abstractNumId="11" w15:restartNumberingAfterBreak="0">
    <w:nsid w:val="026F7C4A"/>
    <w:multiLevelType w:val="hybridMultilevel"/>
    <w:tmpl w:val="5EAEB7DC"/>
    <w:lvl w:ilvl="0" w:tplc="FD0075E2">
      <w:start w:val="1"/>
      <w:numFmt w:val="bullet"/>
      <w:pStyle w:val="DBulletleve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E34A8C"/>
    <w:multiLevelType w:val="singleLevel"/>
    <w:tmpl w:val="1846BD48"/>
    <w:lvl w:ilvl="0">
      <w:start w:val="1"/>
      <w:numFmt w:val="decimal"/>
      <w:pStyle w:val="DEnumeratedList"/>
      <w:lvlText w:val="%1."/>
      <w:legacy w:legacy="1" w:legacySpace="0" w:legacyIndent="288"/>
      <w:lvlJc w:val="left"/>
      <w:pPr>
        <w:ind w:left="576" w:hanging="288"/>
      </w:pPr>
      <w:rPr>
        <w:rFonts w:cs="Times New Roman"/>
      </w:rPr>
    </w:lvl>
  </w:abstractNum>
  <w:abstractNum w:abstractNumId="13" w15:restartNumberingAfterBreak="0">
    <w:nsid w:val="31431829"/>
    <w:multiLevelType w:val="hybridMultilevel"/>
    <w:tmpl w:val="0F06D0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2715F33"/>
    <w:multiLevelType w:val="singleLevel"/>
    <w:tmpl w:val="D860569A"/>
    <w:lvl w:ilvl="0">
      <w:start w:val="1"/>
      <w:numFmt w:val="decimal"/>
      <w:lvlText w:val="[%1]"/>
      <w:legacy w:legacy="1" w:legacySpace="0" w:legacyIndent="283"/>
      <w:lvlJc w:val="left"/>
      <w:pPr>
        <w:ind w:left="283" w:hanging="283"/>
      </w:pPr>
      <w:rPr>
        <w:rFonts w:ascii="Times New Roman" w:hAnsi="Times New Roman" w:cs="Times New Roman" w:hint="default"/>
        <w:b w:val="0"/>
        <w:i w:val="0"/>
        <w:sz w:val="20"/>
        <w:u w:val="none"/>
      </w:rPr>
    </w:lvl>
  </w:abstractNum>
  <w:num w:numId="1">
    <w:abstractNumId w:val="10"/>
    <w:lvlOverride w:ilvl="0">
      <w:lvl w:ilvl="0">
        <w:start w:val="1"/>
        <w:numFmt w:val="bullet"/>
        <w:pStyle w:val="DBulletlevel2"/>
        <w:lvlText w:val=""/>
        <w:legacy w:legacy="1" w:legacySpace="0" w:legacyIndent="283"/>
        <w:lvlJc w:val="left"/>
        <w:pPr>
          <w:ind w:left="571" w:hanging="283"/>
        </w:pPr>
        <w:rPr>
          <w:rFonts w:ascii="Symbol" w:hAnsi="Symbol" w:hint="default"/>
        </w:rPr>
      </w:lvl>
    </w:lvlOverride>
  </w:num>
  <w:num w:numId="2">
    <w:abstractNumId w:val="10"/>
    <w:lvlOverride w:ilvl="0">
      <w:lvl w:ilvl="0">
        <w:start w:val="1"/>
        <w:numFmt w:val="bullet"/>
        <w:pStyle w:val="DBulletlevel2"/>
        <w:lvlText w:val=""/>
        <w:legacy w:legacy="1" w:legacySpace="0" w:legacyIndent="283"/>
        <w:lvlJc w:val="left"/>
        <w:pPr>
          <w:ind w:left="1145" w:hanging="283"/>
        </w:pPr>
        <w:rPr>
          <w:rFonts w:ascii="Symbol" w:hAnsi="Symbol" w:hint="default"/>
        </w:rPr>
      </w:lvl>
    </w:lvlOverride>
  </w:num>
  <w:num w:numId="3">
    <w:abstractNumId w:val="12"/>
  </w:num>
  <w:num w:numId="4">
    <w:abstractNumId w:val="14"/>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1"/>
  </w:num>
  <w:num w:numId="16">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iarán McInerney">
    <w15:presenceInfo w15:providerId="AD" w15:userId="S-1-5-21-1390067357-1993962763-725345543-6147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attachedTemplate r:id="rId1"/>
  <w:defaultTabStop w:val="720"/>
  <w:autoHyphenation/>
  <w:consecutiveHyphenLimit w:val="28257"/>
  <w:hyphenationZone w:val="357"/>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10241"/>
  </w:hdrShapeDefaults>
  <w:footnotePr>
    <w:footnote w:id="-1"/>
    <w:footnote w:id="0"/>
  </w:footnotePr>
  <w:endnotePr>
    <w:endnote w:id="-1"/>
    <w:endnote w:id="0"/>
  </w:endnotePr>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Q2NjeyMDczMTU2NrRU0lEKTi0uzszPAykwrgUAbFfqzCwAAAA="/>
    <w:docVar w:name="EN.InstantFormat" w:val="&lt;ENInstantFormat&gt;&lt;Enabled&gt;1&lt;/Enabled&gt;&lt;ScanUnformatted&gt;1&lt;/ScanUnformatted&gt;&lt;ScanChanges&gt;1&lt;/ScanChanges&gt;&lt;Suspended&gt;0&lt;/Suspended&gt;&lt;/ENInstantFormat&gt;"/>
    <w:docVar w:name="EN.Layout" w:val="&lt;ENLayout&gt;&lt;Style&gt;IOS Press to us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2zvzs998dwzabeztzixxtwiaeeerzw2r0rt&quot;&gt;IMIA yearbook informatics paper&lt;record-ids&gt;&lt;item&gt;117&lt;/item&gt;&lt;item&gt;513&lt;/item&gt;&lt;/record-ids&gt;&lt;/item&gt;&lt;/Libraries&gt;"/>
  </w:docVars>
  <w:rsids>
    <w:rsidRoot w:val="000E727A"/>
    <w:rsid w:val="00003758"/>
    <w:rsid w:val="000076DB"/>
    <w:rsid w:val="0001095E"/>
    <w:rsid w:val="000110DD"/>
    <w:rsid w:val="00034915"/>
    <w:rsid w:val="00047B59"/>
    <w:rsid w:val="00064126"/>
    <w:rsid w:val="000675B1"/>
    <w:rsid w:val="000732F8"/>
    <w:rsid w:val="00074739"/>
    <w:rsid w:val="00086506"/>
    <w:rsid w:val="000A0412"/>
    <w:rsid w:val="000B18F4"/>
    <w:rsid w:val="000B1D12"/>
    <w:rsid w:val="000C2055"/>
    <w:rsid w:val="000C57D1"/>
    <w:rsid w:val="000D3B40"/>
    <w:rsid w:val="000E727A"/>
    <w:rsid w:val="000F1108"/>
    <w:rsid w:val="000F59AF"/>
    <w:rsid w:val="000F6DB2"/>
    <w:rsid w:val="000F720A"/>
    <w:rsid w:val="00104050"/>
    <w:rsid w:val="0011400F"/>
    <w:rsid w:val="00116055"/>
    <w:rsid w:val="00116B1A"/>
    <w:rsid w:val="001205A6"/>
    <w:rsid w:val="0012276C"/>
    <w:rsid w:val="00131814"/>
    <w:rsid w:val="00135DB2"/>
    <w:rsid w:val="00143778"/>
    <w:rsid w:val="00151BBB"/>
    <w:rsid w:val="001538CA"/>
    <w:rsid w:val="00160CA4"/>
    <w:rsid w:val="00160CF9"/>
    <w:rsid w:val="00162571"/>
    <w:rsid w:val="00162A4B"/>
    <w:rsid w:val="00167475"/>
    <w:rsid w:val="0017289A"/>
    <w:rsid w:val="001751EF"/>
    <w:rsid w:val="00177508"/>
    <w:rsid w:val="0018118A"/>
    <w:rsid w:val="001879F3"/>
    <w:rsid w:val="001C5539"/>
    <w:rsid w:val="001E2F2B"/>
    <w:rsid w:val="001E6FEF"/>
    <w:rsid w:val="001F0C1E"/>
    <w:rsid w:val="001F49F3"/>
    <w:rsid w:val="002027F0"/>
    <w:rsid w:val="0022364C"/>
    <w:rsid w:val="0023774C"/>
    <w:rsid w:val="002412C2"/>
    <w:rsid w:val="00241756"/>
    <w:rsid w:val="00246F1C"/>
    <w:rsid w:val="00260C26"/>
    <w:rsid w:val="00280EDB"/>
    <w:rsid w:val="00281339"/>
    <w:rsid w:val="002879F9"/>
    <w:rsid w:val="002962A5"/>
    <w:rsid w:val="00297324"/>
    <w:rsid w:val="002A0370"/>
    <w:rsid w:val="002B0BEA"/>
    <w:rsid w:val="002B4D75"/>
    <w:rsid w:val="002C06BD"/>
    <w:rsid w:val="002C1039"/>
    <w:rsid w:val="002C5888"/>
    <w:rsid w:val="002E3E86"/>
    <w:rsid w:val="002E6CAB"/>
    <w:rsid w:val="002E7512"/>
    <w:rsid w:val="00300C84"/>
    <w:rsid w:val="0031795D"/>
    <w:rsid w:val="003238ED"/>
    <w:rsid w:val="00337439"/>
    <w:rsid w:val="0034587F"/>
    <w:rsid w:val="0037639A"/>
    <w:rsid w:val="003905C0"/>
    <w:rsid w:val="00392AFA"/>
    <w:rsid w:val="003940F5"/>
    <w:rsid w:val="003C388C"/>
    <w:rsid w:val="003C3DD9"/>
    <w:rsid w:val="003D2956"/>
    <w:rsid w:val="003D356D"/>
    <w:rsid w:val="003F1B3D"/>
    <w:rsid w:val="004105CF"/>
    <w:rsid w:val="00411526"/>
    <w:rsid w:val="004178D9"/>
    <w:rsid w:val="004313E0"/>
    <w:rsid w:val="00436B89"/>
    <w:rsid w:val="00445C01"/>
    <w:rsid w:val="00464E26"/>
    <w:rsid w:val="004709C7"/>
    <w:rsid w:val="00474A4B"/>
    <w:rsid w:val="00483099"/>
    <w:rsid w:val="00491A02"/>
    <w:rsid w:val="004B2A10"/>
    <w:rsid w:val="004B58BF"/>
    <w:rsid w:val="004C4A64"/>
    <w:rsid w:val="004D28C1"/>
    <w:rsid w:val="004D2C23"/>
    <w:rsid w:val="0050189B"/>
    <w:rsid w:val="00511081"/>
    <w:rsid w:val="00521443"/>
    <w:rsid w:val="00556981"/>
    <w:rsid w:val="0055752B"/>
    <w:rsid w:val="00560AEC"/>
    <w:rsid w:val="00561EBD"/>
    <w:rsid w:val="00567107"/>
    <w:rsid w:val="005672A9"/>
    <w:rsid w:val="00581235"/>
    <w:rsid w:val="00585CED"/>
    <w:rsid w:val="00586191"/>
    <w:rsid w:val="00586C08"/>
    <w:rsid w:val="005877E2"/>
    <w:rsid w:val="0059647C"/>
    <w:rsid w:val="005978C7"/>
    <w:rsid w:val="005A62AF"/>
    <w:rsid w:val="005C1961"/>
    <w:rsid w:val="005C1CE3"/>
    <w:rsid w:val="005C35B6"/>
    <w:rsid w:val="005D5684"/>
    <w:rsid w:val="005E14AB"/>
    <w:rsid w:val="005E75F6"/>
    <w:rsid w:val="0061020E"/>
    <w:rsid w:val="0061081C"/>
    <w:rsid w:val="00614D97"/>
    <w:rsid w:val="0061551C"/>
    <w:rsid w:val="00617F60"/>
    <w:rsid w:val="00637A96"/>
    <w:rsid w:val="00661ED8"/>
    <w:rsid w:val="00662D84"/>
    <w:rsid w:val="00664CE6"/>
    <w:rsid w:val="00677D7A"/>
    <w:rsid w:val="00680354"/>
    <w:rsid w:val="00680E6B"/>
    <w:rsid w:val="00682543"/>
    <w:rsid w:val="006920EF"/>
    <w:rsid w:val="00696CC6"/>
    <w:rsid w:val="006B3AC3"/>
    <w:rsid w:val="006B6C91"/>
    <w:rsid w:val="006D1D3C"/>
    <w:rsid w:val="006E0FDB"/>
    <w:rsid w:val="006F0469"/>
    <w:rsid w:val="006F20EA"/>
    <w:rsid w:val="00704068"/>
    <w:rsid w:val="00707676"/>
    <w:rsid w:val="007172F4"/>
    <w:rsid w:val="00722FF6"/>
    <w:rsid w:val="00726B6A"/>
    <w:rsid w:val="00726FB1"/>
    <w:rsid w:val="0074588A"/>
    <w:rsid w:val="00747EBE"/>
    <w:rsid w:val="00764E3C"/>
    <w:rsid w:val="00765C11"/>
    <w:rsid w:val="0077223C"/>
    <w:rsid w:val="007938BB"/>
    <w:rsid w:val="007A240D"/>
    <w:rsid w:val="007A2752"/>
    <w:rsid w:val="007B1B83"/>
    <w:rsid w:val="007B4AEE"/>
    <w:rsid w:val="007D7ECF"/>
    <w:rsid w:val="007E12C1"/>
    <w:rsid w:val="007E7F70"/>
    <w:rsid w:val="007F64F2"/>
    <w:rsid w:val="008028F3"/>
    <w:rsid w:val="008209EB"/>
    <w:rsid w:val="00821806"/>
    <w:rsid w:val="00822BA3"/>
    <w:rsid w:val="00827BDE"/>
    <w:rsid w:val="0085417B"/>
    <w:rsid w:val="00854782"/>
    <w:rsid w:val="00860E63"/>
    <w:rsid w:val="00876A67"/>
    <w:rsid w:val="00877B8D"/>
    <w:rsid w:val="00881B0E"/>
    <w:rsid w:val="00882F06"/>
    <w:rsid w:val="00884831"/>
    <w:rsid w:val="0088721A"/>
    <w:rsid w:val="00890C91"/>
    <w:rsid w:val="00893685"/>
    <w:rsid w:val="008A645C"/>
    <w:rsid w:val="008B5715"/>
    <w:rsid w:val="008C10E8"/>
    <w:rsid w:val="008D283F"/>
    <w:rsid w:val="008F1B19"/>
    <w:rsid w:val="008F2292"/>
    <w:rsid w:val="008F30A7"/>
    <w:rsid w:val="008F3AF0"/>
    <w:rsid w:val="008F4126"/>
    <w:rsid w:val="009009E6"/>
    <w:rsid w:val="00903EF3"/>
    <w:rsid w:val="00910453"/>
    <w:rsid w:val="009201BC"/>
    <w:rsid w:val="009222FB"/>
    <w:rsid w:val="0092383D"/>
    <w:rsid w:val="009276D7"/>
    <w:rsid w:val="00927F54"/>
    <w:rsid w:val="0093497A"/>
    <w:rsid w:val="00936C1C"/>
    <w:rsid w:val="0094740F"/>
    <w:rsid w:val="00963024"/>
    <w:rsid w:val="0096343B"/>
    <w:rsid w:val="00964C4F"/>
    <w:rsid w:val="00966857"/>
    <w:rsid w:val="009706C5"/>
    <w:rsid w:val="00976CAF"/>
    <w:rsid w:val="00980168"/>
    <w:rsid w:val="009A0D5D"/>
    <w:rsid w:val="009A1396"/>
    <w:rsid w:val="009A6B2E"/>
    <w:rsid w:val="009C06F0"/>
    <w:rsid w:val="009C5400"/>
    <w:rsid w:val="009C56FC"/>
    <w:rsid w:val="009C5AF6"/>
    <w:rsid w:val="009D7A14"/>
    <w:rsid w:val="009F27E7"/>
    <w:rsid w:val="00A05FD2"/>
    <w:rsid w:val="00A07C4D"/>
    <w:rsid w:val="00A16E86"/>
    <w:rsid w:val="00A24F5D"/>
    <w:rsid w:val="00A30333"/>
    <w:rsid w:val="00A377E3"/>
    <w:rsid w:val="00A41081"/>
    <w:rsid w:val="00A41B22"/>
    <w:rsid w:val="00A47251"/>
    <w:rsid w:val="00A47A1F"/>
    <w:rsid w:val="00A50A6B"/>
    <w:rsid w:val="00A60349"/>
    <w:rsid w:val="00A65A0D"/>
    <w:rsid w:val="00A66E65"/>
    <w:rsid w:val="00A7554C"/>
    <w:rsid w:val="00A764A0"/>
    <w:rsid w:val="00A95CDD"/>
    <w:rsid w:val="00AA2C36"/>
    <w:rsid w:val="00AC358F"/>
    <w:rsid w:val="00AE0884"/>
    <w:rsid w:val="00AE2204"/>
    <w:rsid w:val="00AE244A"/>
    <w:rsid w:val="00AF0BCE"/>
    <w:rsid w:val="00B00996"/>
    <w:rsid w:val="00B06DFF"/>
    <w:rsid w:val="00B129B0"/>
    <w:rsid w:val="00B2011B"/>
    <w:rsid w:val="00B20B5A"/>
    <w:rsid w:val="00B241AF"/>
    <w:rsid w:val="00B25DA6"/>
    <w:rsid w:val="00B473CC"/>
    <w:rsid w:val="00B56EED"/>
    <w:rsid w:val="00B640AD"/>
    <w:rsid w:val="00B6688E"/>
    <w:rsid w:val="00B706B2"/>
    <w:rsid w:val="00B72881"/>
    <w:rsid w:val="00B74081"/>
    <w:rsid w:val="00B86E3A"/>
    <w:rsid w:val="00BA2E57"/>
    <w:rsid w:val="00BA534A"/>
    <w:rsid w:val="00BB1C7E"/>
    <w:rsid w:val="00BB2665"/>
    <w:rsid w:val="00BB4C23"/>
    <w:rsid w:val="00BB6A3A"/>
    <w:rsid w:val="00BC0854"/>
    <w:rsid w:val="00BC2728"/>
    <w:rsid w:val="00BC604A"/>
    <w:rsid w:val="00BC7324"/>
    <w:rsid w:val="00BD019E"/>
    <w:rsid w:val="00BD190F"/>
    <w:rsid w:val="00BD2431"/>
    <w:rsid w:val="00BE17D9"/>
    <w:rsid w:val="00BE2E45"/>
    <w:rsid w:val="00BF04D7"/>
    <w:rsid w:val="00BF2FBA"/>
    <w:rsid w:val="00BF4811"/>
    <w:rsid w:val="00BF6C16"/>
    <w:rsid w:val="00C03464"/>
    <w:rsid w:val="00C226F1"/>
    <w:rsid w:val="00C22B1C"/>
    <w:rsid w:val="00C35628"/>
    <w:rsid w:val="00C449B0"/>
    <w:rsid w:val="00C547DD"/>
    <w:rsid w:val="00C56333"/>
    <w:rsid w:val="00C577FF"/>
    <w:rsid w:val="00C60F53"/>
    <w:rsid w:val="00C7362C"/>
    <w:rsid w:val="00C77915"/>
    <w:rsid w:val="00C83061"/>
    <w:rsid w:val="00C832FC"/>
    <w:rsid w:val="00C876F3"/>
    <w:rsid w:val="00C918D7"/>
    <w:rsid w:val="00C93E5E"/>
    <w:rsid w:val="00C94318"/>
    <w:rsid w:val="00CA1E45"/>
    <w:rsid w:val="00CA6674"/>
    <w:rsid w:val="00CB15B2"/>
    <w:rsid w:val="00CB40C8"/>
    <w:rsid w:val="00CC1025"/>
    <w:rsid w:val="00CC7FE7"/>
    <w:rsid w:val="00CD606E"/>
    <w:rsid w:val="00CD6464"/>
    <w:rsid w:val="00CD79AE"/>
    <w:rsid w:val="00CF54A9"/>
    <w:rsid w:val="00D033E4"/>
    <w:rsid w:val="00D046F6"/>
    <w:rsid w:val="00D05E44"/>
    <w:rsid w:val="00D23156"/>
    <w:rsid w:val="00D36D16"/>
    <w:rsid w:val="00D415AB"/>
    <w:rsid w:val="00D44A0A"/>
    <w:rsid w:val="00D659B3"/>
    <w:rsid w:val="00D65CD9"/>
    <w:rsid w:val="00D664FC"/>
    <w:rsid w:val="00D772D2"/>
    <w:rsid w:val="00D80902"/>
    <w:rsid w:val="00DA0D30"/>
    <w:rsid w:val="00DA377F"/>
    <w:rsid w:val="00DA5D03"/>
    <w:rsid w:val="00DB1B95"/>
    <w:rsid w:val="00DB6F55"/>
    <w:rsid w:val="00DC1C01"/>
    <w:rsid w:val="00DC52AF"/>
    <w:rsid w:val="00DC5700"/>
    <w:rsid w:val="00DC6A0E"/>
    <w:rsid w:val="00DD6495"/>
    <w:rsid w:val="00DE37C6"/>
    <w:rsid w:val="00DF0947"/>
    <w:rsid w:val="00E25618"/>
    <w:rsid w:val="00E2722D"/>
    <w:rsid w:val="00E37F9C"/>
    <w:rsid w:val="00E40F1B"/>
    <w:rsid w:val="00E53B7F"/>
    <w:rsid w:val="00E644F1"/>
    <w:rsid w:val="00E80482"/>
    <w:rsid w:val="00E8514B"/>
    <w:rsid w:val="00E9096E"/>
    <w:rsid w:val="00EA63D8"/>
    <w:rsid w:val="00EB34FA"/>
    <w:rsid w:val="00EB45EC"/>
    <w:rsid w:val="00EC0307"/>
    <w:rsid w:val="00ED2289"/>
    <w:rsid w:val="00EE6582"/>
    <w:rsid w:val="00EE6BAF"/>
    <w:rsid w:val="00EF16AA"/>
    <w:rsid w:val="00EF2B34"/>
    <w:rsid w:val="00EF3875"/>
    <w:rsid w:val="00EF4EAB"/>
    <w:rsid w:val="00F2041C"/>
    <w:rsid w:val="00F27AFA"/>
    <w:rsid w:val="00F3272B"/>
    <w:rsid w:val="00F45D6E"/>
    <w:rsid w:val="00F55E6E"/>
    <w:rsid w:val="00F70441"/>
    <w:rsid w:val="00F71667"/>
    <w:rsid w:val="00F8599A"/>
    <w:rsid w:val="00FA3522"/>
    <w:rsid w:val="00FB07AC"/>
    <w:rsid w:val="00FC22C6"/>
    <w:rsid w:val="00FC4120"/>
    <w:rsid w:val="00FD1CC1"/>
    <w:rsid w:val="00FD50E9"/>
    <w:rsid w:val="00FE3BDF"/>
    <w:rsid w:val="00FF0EFB"/>
    <w:rsid w:val="00FF7B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4:docId w14:val="2E9208A0"/>
  <w15:docId w15:val="{5826ED56-EDD8-4BEF-B643-5B1FDE656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G Times" w:eastAsia="Times New Roman" w:hAnsi="CG Times"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rFonts w:ascii="Times New Roman" w:hAnsi="Times New Roman"/>
      <w:lang w:eastAsia="fr-FR"/>
    </w:rPr>
  </w:style>
  <w:style w:type="paragraph" w:styleId="Heading1">
    <w:name w:val="heading 1"/>
    <w:basedOn w:val="Normal"/>
    <w:next w:val="Normal"/>
    <w:qFormat/>
    <w:pPr>
      <w:keepNext/>
      <w:spacing w:before="240" w:after="240"/>
      <w:outlineLvl w:val="0"/>
    </w:pPr>
    <w:rPr>
      <w:b/>
      <w:kern w:val="28"/>
      <w:sz w:val="24"/>
    </w:rPr>
  </w:style>
  <w:style w:type="paragraph" w:styleId="Heading2">
    <w:name w:val="heading 2"/>
    <w:basedOn w:val="Normal"/>
    <w:next w:val="Normal"/>
    <w:qFormat/>
    <w:pPr>
      <w:keepNext/>
      <w:spacing w:before="120" w:after="120"/>
      <w:outlineLvl w:val="1"/>
    </w:pPr>
    <w:rPr>
      <w:b/>
    </w:rPr>
  </w:style>
  <w:style w:type="paragraph" w:styleId="Heading3">
    <w:name w:val="heading 3"/>
    <w:basedOn w:val="Normal"/>
    <w:next w:val="Normal"/>
    <w:qFormat/>
    <w:pPr>
      <w:keepNext/>
      <w:spacing w:before="60" w:after="60"/>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uthors">
    <w:name w:val="2_Authors"/>
    <w:basedOn w:val="Normal"/>
    <w:qFormat/>
    <w:pPr>
      <w:spacing w:before="240" w:after="240"/>
      <w:jc w:val="center"/>
    </w:pPr>
    <w:rPr>
      <w:b/>
      <w:sz w:val="24"/>
    </w:rPr>
  </w:style>
  <w:style w:type="paragraph" w:customStyle="1" w:styleId="3Affiliations">
    <w:name w:val="3_Affiliations"/>
    <w:basedOn w:val="Normal"/>
    <w:qFormat/>
    <w:rsid w:val="00BA534A"/>
    <w:pPr>
      <w:jc w:val="center"/>
    </w:pPr>
    <w:rPr>
      <w:i/>
      <w:color w:val="000000"/>
    </w:rPr>
  </w:style>
  <w:style w:type="paragraph" w:customStyle="1" w:styleId="1TITLE">
    <w:name w:val="1_TITLE"/>
    <w:basedOn w:val="Normal"/>
    <w:qFormat/>
    <w:rsid w:val="00297324"/>
    <w:pPr>
      <w:spacing w:before="1200" w:after="240"/>
      <w:jc w:val="center"/>
    </w:pPr>
    <w:rPr>
      <w:b/>
      <w:kern w:val="28"/>
      <w:sz w:val="28"/>
    </w:rPr>
  </w:style>
  <w:style w:type="paragraph" w:customStyle="1" w:styleId="4HeaderSpacer">
    <w:name w:val="4_Header_Spacer"/>
    <w:basedOn w:val="Normal"/>
    <w:qFormat/>
    <w:rsid w:val="003C3DD9"/>
    <w:pPr>
      <w:spacing w:before="220"/>
    </w:pPr>
    <w:rPr>
      <w:noProof/>
      <w:sz w:val="22"/>
    </w:rPr>
  </w:style>
  <w:style w:type="paragraph" w:customStyle="1" w:styleId="5AbstractHeader">
    <w:name w:val="5_Abstract_Header"/>
    <w:basedOn w:val="Heading2"/>
    <w:qFormat/>
    <w:rsid w:val="00C449B0"/>
    <w:pPr>
      <w:spacing w:before="0"/>
    </w:pPr>
    <w:rPr>
      <w:noProof/>
    </w:rPr>
  </w:style>
  <w:style w:type="paragraph" w:customStyle="1" w:styleId="6AbstractText">
    <w:name w:val="6_Abstract_Text"/>
    <w:basedOn w:val="Normal"/>
    <w:qFormat/>
    <w:rsid w:val="000F1108"/>
    <w:pPr>
      <w:spacing w:before="60" w:after="60"/>
      <w:jc w:val="both"/>
    </w:pPr>
    <w:rPr>
      <w:i/>
      <w:noProof/>
    </w:rPr>
  </w:style>
  <w:style w:type="paragraph" w:customStyle="1" w:styleId="7KeywordHeader">
    <w:name w:val="7_Keyword_Header"/>
    <w:basedOn w:val="Heading3"/>
    <w:qFormat/>
    <w:rsid w:val="002C5888"/>
    <w:rPr>
      <w:noProof/>
    </w:rPr>
  </w:style>
  <w:style w:type="paragraph" w:customStyle="1" w:styleId="8KeywordList">
    <w:name w:val="8_Keyword_List"/>
    <w:qFormat/>
    <w:rsid w:val="007938BB"/>
    <w:rPr>
      <w:rFonts w:ascii="Times New Roman" w:hAnsi="Times New Roman"/>
      <w:noProof/>
      <w:lang w:eastAsia="fr-FR"/>
    </w:rPr>
  </w:style>
  <w:style w:type="paragraph" w:customStyle="1" w:styleId="ALevelOneHeader">
    <w:name w:val="A_Level_One_Header"/>
    <w:basedOn w:val="Heading1"/>
    <w:qFormat/>
    <w:rsid w:val="0001095E"/>
    <w:rPr>
      <w:noProof/>
    </w:rPr>
  </w:style>
  <w:style w:type="paragraph" w:customStyle="1" w:styleId="DBodyText">
    <w:name w:val="D_Body_Text"/>
    <w:basedOn w:val="Normal"/>
    <w:link w:val="DBodyTextChar"/>
    <w:qFormat/>
    <w:rsid w:val="000F1108"/>
    <w:pPr>
      <w:spacing w:before="60" w:after="60"/>
      <w:jc w:val="both"/>
    </w:pPr>
    <w:rPr>
      <w:noProof/>
    </w:rPr>
  </w:style>
  <w:style w:type="paragraph" w:customStyle="1" w:styleId="BLevelTwoHeader">
    <w:name w:val="B_Level_Two_Header"/>
    <w:basedOn w:val="Heading2"/>
    <w:qFormat/>
    <w:rsid w:val="00C94318"/>
    <w:rPr>
      <w:noProof/>
    </w:rPr>
  </w:style>
  <w:style w:type="paragraph" w:customStyle="1" w:styleId="CLevelThreeHeader">
    <w:name w:val="C_Level_Three_Header"/>
    <w:basedOn w:val="Heading3"/>
    <w:qFormat/>
    <w:rsid w:val="005E14AB"/>
    <w:rPr>
      <w:noProof/>
    </w:rPr>
  </w:style>
  <w:style w:type="paragraph" w:customStyle="1" w:styleId="DTableTitle">
    <w:name w:val="D_Table_Title"/>
    <w:basedOn w:val="Normal"/>
    <w:qFormat/>
    <w:rsid w:val="005C35B6"/>
    <w:pPr>
      <w:spacing w:before="240" w:after="120"/>
      <w:jc w:val="center"/>
    </w:pPr>
    <w:rPr>
      <w:i/>
      <w:noProof/>
    </w:rPr>
  </w:style>
  <w:style w:type="paragraph" w:customStyle="1" w:styleId="DBulletlevel1">
    <w:name w:val="D_Bullet_level_1"/>
    <w:basedOn w:val="Normal"/>
    <w:qFormat/>
    <w:rsid w:val="00C77915"/>
    <w:pPr>
      <w:numPr>
        <w:numId w:val="15"/>
      </w:numPr>
      <w:spacing w:before="60" w:after="60"/>
      <w:ind w:left="648"/>
    </w:pPr>
    <w:rPr>
      <w:noProof/>
    </w:rPr>
  </w:style>
  <w:style w:type="paragraph" w:customStyle="1" w:styleId="DBulletlevel2">
    <w:name w:val="D_Bullet_level_2"/>
    <w:basedOn w:val="Normal"/>
    <w:qFormat/>
    <w:rsid w:val="00C77915"/>
    <w:pPr>
      <w:numPr>
        <w:numId w:val="2"/>
      </w:numPr>
      <w:spacing w:before="60" w:after="60"/>
    </w:pPr>
    <w:rPr>
      <w:noProof/>
    </w:rPr>
  </w:style>
  <w:style w:type="paragraph" w:customStyle="1" w:styleId="DEnumeratedList">
    <w:name w:val="D_Enumerated_List"/>
    <w:basedOn w:val="Normal"/>
    <w:qFormat/>
    <w:rsid w:val="00B6688E"/>
    <w:pPr>
      <w:numPr>
        <w:numId w:val="3"/>
      </w:numPr>
      <w:spacing w:before="60" w:after="60"/>
    </w:pPr>
    <w:rPr>
      <w:noProof/>
    </w:rPr>
  </w:style>
  <w:style w:type="paragraph" w:customStyle="1" w:styleId="DTableHeader">
    <w:name w:val="D_Table_Header"/>
    <w:basedOn w:val="Normal"/>
    <w:qFormat/>
    <w:rsid w:val="00A41081"/>
    <w:rPr>
      <w:b/>
      <w:noProof/>
    </w:rPr>
  </w:style>
  <w:style w:type="paragraph" w:customStyle="1" w:styleId="DFigureLegend">
    <w:name w:val="D_Figure_Legend"/>
    <w:basedOn w:val="Normal"/>
    <w:qFormat/>
    <w:rsid w:val="00A41081"/>
    <w:pPr>
      <w:spacing w:before="120" w:after="240"/>
      <w:jc w:val="center"/>
    </w:pPr>
    <w:rPr>
      <w:i/>
      <w:noProof/>
    </w:rPr>
  </w:style>
  <w:style w:type="paragraph" w:customStyle="1" w:styleId="EReferenceHeader">
    <w:name w:val="E_Reference_Header"/>
    <w:basedOn w:val="ALevelOneHeader"/>
    <w:qFormat/>
    <w:rsid w:val="009F27E7"/>
  </w:style>
  <w:style w:type="paragraph" w:customStyle="1" w:styleId="FCorrespondenceheader">
    <w:name w:val="F_Correspondence_header"/>
    <w:basedOn w:val="Heading2"/>
    <w:qFormat/>
    <w:rsid w:val="004178D9"/>
    <w:rPr>
      <w:noProof/>
    </w:rPr>
  </w:style>
  <w:style w:type="paragraph" w:customStyle="1" w:styleId="FCorrespondencetext">
    <w:name w:val="F_Correspondence_text"/>
    <w:basedOn w:val="Normal"/>
    <w:qFormat/>
    <w:rsid w:val="003940F5"/>
    <w:pPr>
      <w:spacing w:before="60"/>
    </w:pPr>
    <w:rPr>
      <w:noProof/>
      <w:sz w:val="18"/>
      <w:szCs w:val="18"/>
    </w:rPr>
  </w:style>
  <w:style w:type="character" w:styleId="Hyperlink">
    <w:name w:val="Hyperlink"/>
    <w:basedOn w:val="DefaultParagraphFont"/>
    <w:rsid w:val="007E7F70"/>
    <w:rPr>
      <w:color w:val="0563C1" w:themeColor="hyperlink"/>
      <w:u w:val="single"/>
    </w:rPr>
  </w:style>
  <w:style w:type="character" w:styleId="CommentReference">
    <w:name w:val="annotation reference"/>
    <w:basedOn w:val="DefaultParagraphFont"/>
    <w:rsid w:val="00876A67"/>
    <w:rPr>
      <w:sz w:val="16"/>
      <w:szCs w:val="16"/>
    </w:rPr>
  </w:style>
  <w:style w:type="paragraph" w:styleId="CommentText">
    <w:name w:val="annotation text"/>
    <w:basedOn w:val="Normal"/>
    <w:link w:val="CommentTextChar"/>
    <w:rsid w:val="00876A67"/>
  </w:style>
  <w:style w:type="character" w:customStyle="1" w:styleId="CommentTextChar">
    <w:name w:val="Comment Text Char"/>
    <w:basedOn w:val="DefaultParagraphFont"/>
    <w:link w:val="CommentText"/>
    <w:rsid w:val="00876A67"/>
    <w:rPr>
      <w:rFonts w:ascii="Times New Roman" w:hAnsi="Times New Roman"/>
      <w:lang w:eastAsia="fr-FR"/>
    </w:rPr>
  </w:style>
  <w:style w:type="paragraph" w:styleId="CommentSubject">
    <w:name w:val="annotation subject"/>
    <w:basedOn w:val="CommentText"/>
    <w:next w:val="CommentText"/>
    <w:link w:val="CommentSubjectChar"/>
    <w:rsid w:val="00876A67"/>
    <w:rPr>
      <w:b/>
      <w:bCs/>
    </w:rPr>
  </w:style>
  <w:style w:type="character" w:customStyle="1" w:styleId="CommentSubjectChar">
    <w:name w:val="Comment Subject Char"/>
    <w:basedOn w:val="CommentTextChar"/>
    <w:link w:val="CommentSubject"/>
    <w:rsid w:val="00876A67"/>
    <w:rPr>
      <w:rFonts w:ascii="Times New Roman" w:hAnsi="Times New Roman"/>
      <w:b/>
      <w:bCs/>
      <w:lang w:eastAsia="fr-FR"/>
    </w:rPr>
  </w:style>
  <w:style w:type="paragraph" w:styleId="BalloonText">
    <w:name w:val="Balloon Text"/>
    <w:basedOn w:val="Normal"/>
    <w:link w:val="BalloonTextChar"/>
    <w:rsid w:val="00876A67"/>
    <w:rPr>
      <w:rFonts w:ascii="Segoe UI" w:hAnsi="Segoe UI" w:cs="Segoe UI"/>
      <w:sz w:val="18"/>
      <w:szCs w:val="18"/>
    </w:rPr>
  </w:style>
  <w:style w:type="character" w:customStyle="1" w:styleId="BalloonTextChar">
    <w:name w:val="Balloon Text Char"/>
    <w:basedOn w:val="DefaultParagraphFont"/>
    <w:link w:val="BalloonText"/>
    <w:rsid w:val="00876A67"/>
    <w:rPr>
      <w:rFonts w:ascii="Segoe UI" w:hAnsi="Segoe UI" w:cs="Segoe UI"/>
      <w:sz w:val="18"/>
      <w:szCs w:val="18"/>
      <w:lang w:eastAsia="fr-FR"/>
    </w:rPr>
  </w:style>
  <w:style w:type="paragraph" w:customStyle="1" w:styleId="EndNoteBibliographyTitle">
    <w:name w:val="EndNote Bibliography Title"/>
    <w:basedOn w:val="Normal"/>
    <w:link w:val="EndNoteBibliographyTitleChar"/>
    <w:rsid w:val="00511081"/>
    <w:pPr>
      <w:jc w:val="center"/>
    </w:pPr>
    <w:rPr>
      <w:noProof/>
      <w:lang w:val="fr-FR"/>
    </w:rPr>
  </w:style>
  <w:style w:type="character" w:customStyle="1" w:styleId="DBodyTextChar">
    <w:name w:val="D_Body_Text Char"/>
    <w:basedOn w:val="DefaultParagraphFont"/>
    <w:link w:val="DBodyText"/>
    <w:rsid w:val="00511081"/>
    <w:rPr>
      <w:rFonts w:ascii="Times New Roman" w:hAnsi="Times New Roman"/>
      <w:noProof/>
      <w:lang w:eastAsia="fr-FR"/>
    </w:rPr>
  </w:style>
  <w:style w:type="character" w:customStyle="1" w:styleId="EndNoteBibliographyTitleChar">
    <w:name w:val="EndNote Bibliography Title Char"/>
    <w:basedOn w:val="DBodyTextChar"/>
    <w:link w:val="EndNoteBibliographyTitle"/>
    <w:rsid w:val="00511081"/>
    <w:rPr>
      <w:rFonts w:ascii="Times New Roman" w:hAnsi="Times New Roman"/>
      <w:noProof/>
      <w:lang w:val="fr-FR" w:eastAsia="fr-FR"/>
    </w:rPr>
  </w:style>
  <w:style w:type="paragraph" w:customStyle="1" w:styleId="EndNoteBibliography">
    <w:name w:val="EndNote Bibliography"/>
    <w:basedOn w:val="Normal"/>
    <w:link w:val="EndNoteBibliographyChar"/>
    <w:rsid w:val="00511081"/>
    <w:rPr>
      <w:noProof/>
      <w:lang w:val="fr-FR"/>
    </w:rPr>
  </w:style>
  <w:style w:type="character" w:customStyle="1" w:styleId="EndNoteBibliographyChar">
    <w:name w:val="EndNote Bibliography Char"/>
    <w:basedOn w:val="DBodyTextChar"/>
    <w:link w:val="EndNoteBibliography"/>
    <w:rsid w:val="00511081"/>
    <w:rPr>
      <w:rFonts w:ascii="Times New Roman" w:hAnsi="Times New Roman"/>
      <w:noProof/>
      <w:lang w:val="fr-FR" w:eastAsia="fr-FR"/>
    </w:rPr>
  </w:style>
  <w:style w:type="character" w:styleId="FollowedHyperlink">
    <w:name w:val="FollowedHyperlink"/>
    <w:basedOn w:val="DefaultParagraphFont"/>
    <w:rsid w:val="00281339"/>
    <w:rPr>
      <w:color w:val="954F72" w:themeColor="followedHyperlink"/>
      <w:u w:val="single"/>
    </w:rPr>
  </w:style>
  <w:style w:type="paragraph" w:customStyle="1" w:styleId="Default">
    <w:name w:val="Default"/>
    <w:rsid w:val="002C06BD"/>
    <w:pPr>
      <w:autoSpaceDE w:val="0"/>
      <w:autoSpaceDN w:val="0"/>
      <w:adjustRightInd w:val="0"/>
    </w:pPr>
    <w:rPr>
      <w:rFonts w:ascii="Arial" w:eastAsiaTheme="minorHAnsi" w:hAnsi="Arial" w:cs="Arial"/>
      <w:color w:val="000000"/>
      <w:sz w:val="24"/>
      <w:szCs w:val="24"/>
      <w:lang w:val="fr-CH"/>
    </w:rPr>
  </w:style>
  <w:style w:type="table" w:styleId="TableGrid">
    <w:name w:val="Table Grid"/>
    <w:basedOn w:val="TableNormal"/>
    <w:rsid w:val="005672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s://meshb.nlm.nih.gov/search"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c.mcinerney@leeds.ac.u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Adi%20Working%20Folder\MedInfo2017%20Planning%20committee\MedInfo%20Templates%20from%20Sarkar\2015_MEDINFO_Template_Mas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E130CAEB37044C9F27A096B751B6FA" ma:contentTypeVersion="12" ma:contentTypeDescription="Create a new document." ma:contentTypeScope="" ma:versionID="5fe32df70957739b5070c3ec97c20c3b">
  <xsd:schema xmlns:xsd="http://www.w3.org/2001/XMLSchema" xmlns:xs="http://www.w3.org/2001/XMLSchema" xmlns:p="http://schemas.microsoft.com/office/2006/metadata/properties" xmlns:ns3="bbd61249-83b9-438e-a84b-789da273a8cb" xmlns:ns4="5e36aeda-f48f-46f3-9de8-7474189645c5" targetNamespace="http://schemas.microsoft.com/office/2006/metadata/properties" ma:root="true" ma:fieldsID="71da4579eb5b50dc5cf8c9abdd0204cc" ns3:_="" ns4:_="">
    <xsd:import namespace="bbd61249-83b9-438e-a84b-789da273a8cb"/>
    <xsd:import namespace="5e36aeda-f48f-46f3-9de8-7474189645c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d61249-83b9-438e-a84b-789da273a8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36aeda-f48f-46f3-9de8-7474189645c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BEE4F9-788D-4E78-88A3-56183A0596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d61249-83b9-438e-a84b-789da273a8cb"/>
    <ds:schemaRef ds:uri="5e36aeda-f48f-46f3-9de8-7474189645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5340F2-2BA7-4826-AE9E-F9AA3B03144F}">
  <ds:schemaRefs>
    <ds:schemaRef ds:uri="http://schemas.microsoft.com/sharepoint/v3/contenttype/forms"/>
  </ds:schemaRefs>
</ds:datastoreItem>
</file>

<file path=customXml/itemProps3.xml><?xml version="1.0" encoding="utf-8"?>
<ds:datastoreItem xmlns:ds="http://schemas.openxmlformats.org/officeDocument/2006/customXml" ds:itemID="{3A5252B1-2193-4BE8-9FF1-80C0256BFB53}">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5e36aeda-f48f-46f3-9de8-7474189645c5"/>
    <ds:schemaRef ds:uri="bbd61249-83b9-438e-a84b-789da273a8cb"/>
    <ds:schemaRef ds:uri="http://www.w3.org/XML/1998/namespace"/>
    <ds:schemaRef ds:uri="http://purl.org/dc/dcmitype/"/>
  </ds:schemaRefs>
</ds:datastoreItem>
</file>

<file path=customXml/itemProps4.xml><?xml version="1.0" encoding="utf-8"?>
<ds:datastoreItem xmlns:ds="http://schemas.openxmlformats.org/officeDocument/2006/customXml" ds:itemID="{C17BB76B-2276-4544-996B-1AA3020CF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2015_MEDINFO_Template_Master</Template>
  <TotalTime>97</TotalTime>
  <Pages>5</Pages>
  <Words>3164</Words>
  <Characters>99208</Characters>
  <Application>Microsoft Office Word</Application>
  <DocSecurity>0</DocSecurity>
  <Lines>826</Lines>
  <Paragraphs>204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2015 MEDINFO Template</vt:lpstr>
      <vt:lpstr>2015 MEDINFO Template</vt:lpstr>
    </vt:vector>
  </TitlesOfParts>
  <Company>IMIA</Company>
  <LinksUpToDate>false</LinksUpToDate>
  <CharactersWithSpaces>102168</CharactersWithSpaces>
  <SharedDoc>false</SharedDoc>
  <HyperlinkBase/>
  <HLinks>
    <vt:vector size="6" baseType="variant">
      <vt:variant>
        <vt:i4>5832826</vt:i4>
      </vt:variant>
      <vt:variant>
        <vt:i4>3151</vt:i4>
      </vt:variant>
      <vt:variant>
        <vt:i4>1025</vt:i4>
      </vt:variant>
      <vt:variant>
        <vt:i4>1</vt:i4>
      </vt:variant>
      <vt:variant>
        <vt:lpwstr>SBI_319-(AVATAR02)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2015 MEDINFO Template</dc:title>
  <dc:creator>Adi Gundlapalli</dc:creator>
  <cp:lastModifiedBy>Ciarán McInerney</cp:lastModifiedBy>
  <cp:revision>14</cp:revision>
  <cp:lastPrinted>2003-07-19T03:59:00Z</cp:lastPrinted>
  <dcterms:created xsi:type="dcterms:W3CDTF">2021-03-29T12:04:00Z</dcterms:created>
  <dcterms:modified xsi:type="dcterms:W3CDTF">2021-03-29T14:32:00Z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http://www.zotero.org/styles/ios-press-books</vt:lpwstr>
  </property>
  <property fmtid="{D5CDD505-2E9C-101B-9397-08002B2CF9AE}" pid="9" name="Mendeley Recent Style Name 3_1">
    <vt:lpwstr>IOS Press (books)</vt:lpwstr>
  </property>
  <property fmtid="{D5CDD505-2E9C-101B-9397-08002B2CF9AE}" pid="10" name="Mendeley Recent Style Id 4_1">
    <vt:lpwstr>http://www.zotero.org/styles/journal-of-clinical-oncology</vt:lpwstr>
  </property>
  <property fmtid="{D5CDD505-2E9C-101B-9397-08002B2CF9AE}" pid="11" name="Mendeley Recent Style Name 4_1">
    <vt:lpwstr>Journal of Clinical Oncology</vt:lpwstr>
  </property>
  <property fmtid="{D5CDD505-2E9C-101B-9397-08002B2CF9AE}" pid="12" name="Mendeley Recent Style Id 5_1">
    <vt:lpwstr>http://www.zotero.org/styles/modern-language-association</vt:lpwstr>
  </property>
  <property fmtid="{D5CDD505-2E9C-101B-9397-08002B2CF9AE}" pid="13" name="Mendeley Recent Style Name 5_1">
    <vt:lpwstr>Modern Language Association 8th edition</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http://www.zotero.org/styles/vancouver</vt:lpwstr>
  </property>
  <property fmtid="{D5CDD505-2E9C-101B-9397-08002B2CF9AE}" pid="17" name="Mendeley Recent Style Name 7_1">
    <vt:lpwstr>Vancouver</vt:lpwstr>
  </property>
  <property fmtid="{D5CDD505-2E9C-101B-9397-08002B2CF9AE}" pid="18" name="Mendeley Recent Style Id 8_1">
    <vt:lpwstr>http://csl.mendeley.com/styles/405490401/vancouver-superscript-inline</vt:lpwstr>
  </property>
  <property fmtid="{D5CDD505-2E9C-101B-9397-08002B2CF9AE}" pid="19" name="Mendeley Recent Style Name 8_1">
    <vt:lpwstr>Vancouver - Ciarán McInerney, Research Assistant (Biostatistics)</vt:lpwstr>
  </property>
  <property fmtid="{D5CDD505-2E9C-101B-9397-08002B2CF9AE}" pid="20" name="Mendeley Recent Style Id 9_1">
    <vt:lpwstr>https://csl.mendeley.com/styles/405490401/vancouver-superscript-inline</vt:lpwstr>
  </property>
  <property fmtid="{D5CDD505-2E9C-101B-9397-08002B2CF9AE}" pid="21" name="Mendeley Recent Style Name 9_1">
    <vt:lpwstr>Vancouver - Ciarán McInerney, Research Assistant (Biostatistics) - Ciarán McInerney, Research Assistant (Biostatistics) - Ciarán McInerney, Research Assistant (Biostatistics)</vt:lpwstr>
  </property>
  <property fmtid="{D5CDD505-2E9C-101B-9397-08002B2CF9AE}" pid="22" name="Mendeley Document_1">
    <vt:lpwstr>True</vt:lpwstr>
  </property>
  <property fmtid="{D5CDD505-2E9C-101B-9397-08002B2CF9AE}" pid="23" name="Mendeley Citation Style_1">
    <vt:lpwstr>http://www.zotero.org/styles/ios-press-books</vt:lpwstr>
  </property>
  <property fmtid="{D5CDD505-2E9C-101B-9397-08002B2CF9AE}" pid="24" name="Mendeley Unique User Id_1">
    <vt:lpwstr>d9b94113-83fb-3279-ac68-8a70b7357c0a</vt:lpwstr>
  </property>
  <property fmtid="{D5CDD505-2E9C-101B-9397-08002B2CF9AE}" pid="25" name="ContentTypeId">
    <vt:lpwstr>0x0101006DE130CAEB37044C9F27A096B751B6FA</vt:lpwstr>
  </property>
</Properties>
</file>